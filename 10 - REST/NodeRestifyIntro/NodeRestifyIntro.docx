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6D" w:rsidRPr="009D6D7E" w:rsidRDefault="00352ED5" w:rsidP="004E2F35">
      <w:r w:rsidRPr="00352ED5">
        <w:rPr>
          <w:noProof/>
        </w:rPr>
        <w:drawing>
          <wp:inline distT="0" distB="0" distL="0" distR="0">
            <wp:extent cx="5943600" cy="457200"/>
            <wp:effectExtent l="38100" t="57150" r="114300"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57200"/>
                    </a:xfrm>
                    <a:prstGeom prst="rect">
                      <a:avLst/>
                    </a:prstGeom>
                    <a:ln w="285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480B" w:rsidRDefault="00A43A83" w:rsidP="0068480B">
      <w:pPr>
        <w:pStyle w:val="LabTitle"/>
      </w:pPr>
      <w:r>
        <w:rPr>
          <w:rStyle w:val="LabTitleChar"/>
        </w:rPr>
        <w:t xml:space="preserve">Node, Restify </w:t>
      </w:r>
      <w:r w:rsidR="00703E16">
        <w:rPr>
          <w:rStyle w:val="LabTitleChar"/>
        </w:rPr>
        <w:t xml:space="preserve">and Fiddler </w:t>
      </w:r>
      <w:r w:rsidR="00D6030F">
        <w:rPr>
          <w:rStyle w:val="LabTitleChar"/>
        </w:rPr>
        <w:t>Basics</w:t>
      </w:r>
    </w:p>
    <w:p w:rsidR="0068480B" w:rsidRPr="009C666D" w:rsidRDefault="0068480B" w:rsidP="00352ED5">
      <w:pPr>
        <w:pStyle w:val="DocHeader"/>
      </w:pPr>
      <w:r>
        <w:t xml:space="preserve">Estimated </w:t>
      </w:r>
      <w:r w:rsidR="00352ED5">
        <w:t>t</w:t>
      </w:r>
      <w:r>
        <w:t xml:space="preserve">ime </w:t>
      </w:r>
      <w:r w:rsidR="00352ED5">
        <w:t>for</w:t>
      </w:r>
      <w:r>
        <w:t xml:space="preserve"> </w:t>
      </w:r>
      <w:r w:rsidR="00352ED5">
        <w:t>completion</w:t>
      </w:r>
      <w:r w:rsidR="00A10572">
        <w:t>:</w:t>
      </w:r>
      <w:r w:rsidR="00352ED5">
        <w:t xml:space="preserve">  </w:t>
      </w:r>
      <w:r w:rsidR="00A43A83">
        <w:rPr>
          <w:rStyle w:val="IndentedTextChar"/>
        </w:rPr>
        <w:t>45</w:t>
      </w:r>
      <w:r w:rsidR="00142DE0">
        <w:rPr>
          <w:rStyle w:val="IndentedTextChar"/>
        </w:rPr>
        <w:t xml:space="preserve"> </w:t>
      </w:r>
      <w:r w:rsidR="00EC68CA">
        <w:rPr>
          <w:rStyle w:val="IndentedTextChar"/>
        </w:rPr>
        <w:t>minutes</w:t>
      </w:r>
    </w:p>
    <w:p w:rsidR="00352ED5" w:rsidRDefault="00352ED5" w:rsidP="00352ED5">
      <w:pPr>
        <w:pStyle w:val="DocHeader"/>
      </w:pPr>
      <w:r>
        <w:t>Overview:</w:t>
      </w:r>
    </w:p>
    <w:p w:rsidR="00352ED5" w:rsidRDefault="006D23C3" w:rsidP="00D9003D">
      <w:pPr>
        <w:pStyle w:val="IndentedText"/>
      </w:pPr>
      <w:r w:rsidRPr="00D9003D">
        <w:t>In this lab</w:t>
      </w:r>
      <w:r>
        <w:t xml:space="preserve"> you will</w:t>
      </w:r>
      <w:r w:rsidR="00003AD4">
        <w:t xml:space="preserve"> </w:t>
      </w:r>
      <w:r w:rsidR="002453BF">
        <w:t xml:space="preserve">use </w:t>
      </w:r>
      <w:r w:rsidR="00A43A83">
        <w:t>Node.js and the Restify</w:t>
      </w:r>
      <w:r w:rsidR="00C015BA">
        <w:t xml:space="preserve"> </w:t>
      </w:r>
      <w:r w:rsidR="00A43A83">
        <w:t xml:space="preserve">framework </w:t>
      </w:r>
      <w:r w:rsidR="00C015BA">
        <w:t xml:space="preserve">to expose </w:t>
      </w:r>
      <w:r w:rsidR="0091160E">
        <w:t xml:space="preserve">simple </w:t>
      </w:r>
      <w:r w:rsidR="00C015BA">
        <w:t>movie data</w:t>
      </w:r>
      <w:r w:rsidR="00B567BF">
        <w:t xml:space="preserve"> as JSON</w:t>
      </w:r>
      <w:r w:rsidR="00337804">
        <w:t xml:space="preserve"> and XML</w:t>
      </w:r>
      <w:r w:rsidR="00B567BF">
        <w:t xml:space="preserve"> over HTTP</w:t>
      </w:r>
      <w:r w:rsidR="009E22EC">
        <w:t>.</w:t>
      </w:r>
      <w:r w:rsidR="00D65C81">
        <w:t xml:space="preserve"> You will then </w:t>
      </w:r>
      <w:r w:rsidR="00331BF7">
        <w:t xml:space="preserve">learn to use </w:t>
      </w:r>
      <w:r w:rsidR="00D65C81">
        <w:t>Fiddler to</w:t>
      </w:r>
      <w:r w:rsidR="00380E41">
        <w:t xml:space="preserve"> make HTTP requests to access the movie data</w:t>
      </w:r>
      <w:r w:rsidR="00D65C81">
        <w:t xml:space="preserve">. </w:t>
      </w:r>
    </w:p>
    <w:p w:rsidR="009D6D7E" w:rsidRDefault="00A10572" w:rsidP="001C3B4E">
      <w:pPr>
        <w:pStyle w:val="DocHeader"/>
      </w:pPr>
      <w:r>
        <w:t>Goals:</w:t>
      </w:r>
    </w:p>
    <w:p w:rsidR="008F3476" w:rsidRDefault="00A56CE2" w:rsidP="00670E22">
      <w:pPr>
        <w:pStyle w:val="Goals"/>
        <w:rPr>
          <w:rStyle w:val="ListParagraphChar"/>
        </w:rPr>
      </w:pPr>
      <w:r>
        <w:rPr>
          <w:rStyle w:val="ListParagraphChar"/>
        </w:rPr>
        <w:t xml:space="preserve">Use </w:t>
      </w:r>
      <w:r w:rsidR="00A43A83">
        <w:t>the Restify framework</w:t>
      </w:r>
      <w:r w:rsidR="00855B1D">
        <w:rPr>
          <w:rStyle w:val="ListParagraphChar"/>
        </w:rPr>
        <w:t xml:space="preserve"> to </w:t>
      </w:r>
      <w:r w:rsidR="00C343FF">
        <w:rPr>
          <w:rStyle w:val="ListParagraphChar"/>
        </w:rPr>
        <w:t xml:space="preserve">provide </w:t>
      </w:r>
      <w:r w:rsidR="00855B1D">
        <w:rPr>
          <w:rStyle w:val="ListParagraphChar"/>
        </w:rPr>
        <w:t>movie listings</w:t>
      </w:r>
    </w:p>
    <w:p w:rsidR="00C077BE" w:rsidRDefault="00C077BE" w:rsidP="00670E22">
      <w:pPr>
        <w:pStyle w:val="Goals"/>
        <w:rPr>
          <w:rStyle w:val="ListParagraphChar"/>
        </w:rPr>
      </w:pPr>
      <w:r>
        <w:rPr>
          <w:rStyle w:val="ListParagraphChar"/>
        </w:rPr>
        <w:t xml:space="preserve">Use Fiddler to </w:t>
      </w:r>
      <w:r w:rsidR="00EF4ED4">
        <w:rPr>
          <w:rStyle w:val="ListParagraphChar"/>
        </w:rPr>
        <w:t xml:space="preserve">view and </w:t>
      </w:r>
      <w:r>
        <w:rPr>
          <w:rStyle w:val="ListParagraphChar"/>
        </w:rPr>
        <w:t>make HTTP requests</w:t>
      </w:r>
    </w:p>
    <w:p w:rsidR="000D101F" w:rsidRDefault="000D101F" w:rsidP="000D101F">
      <w:pPr>
        <w:pStyle w:val="DocHeader"/>
      </w:pPr>
      <w:r>
        <w:t>Lab Notes:</w:t>
      </w:r>
    </w:p>
    <w:p w:rsidR="00A43A83" w:rsidRDefault="00DD45DE" w:rsidP="00073CE6">
      <w:pPr>
        <w:pStyle w:val="IndentedText"/>
        <w:rPr>
          <w:rStyle w:val="IndentedTextChar"/>
        </w:rPr>
      </w:pPr>
      <w:r>
        <w:rPr>
          <w:rStyle w:val="IndentedTextChar"/>
        </w:rPr>
        <w:t xml:space="preserve">The lab uses </w:t>
      </w:r>
      <w:r w:rsidR="00A43A83">
        <w:rPr>
          <w:rStyle w:val="IndentedTextChar"/>
        </w:rPr>
        <w:t>Node.js.</w:t>
      </w:r>
    </w:p>
    <w:p w:rsidR="00A43A83" w:rsidRDefault="00A43A83" w:rsidP="00A43A83">
      <w:pPr>
        <w:pStyle w:val="IndentedText"/>
        <w:numPr>
          <w:ilvl w:val="0"/>
          <w:numId w:val="20"/>
        </w:numPr>
      </w:pPr>
      <w:r>
        <w:rPr>
          <w:rStyle w:val="IndentedTextChar"/>
        </w:rPr>
        <w:t xml:space="preserve">You can install Node.js from </w:t>
      </w:r>
      <w:hyperlink r:id="rId12" w:history="1">
        <w:r>
          <w:rPr>
            <w:rStyle w:val="Hyperlink"/>
          </w:rPr>
          <w:t>http://nodejs.org</w:t>
        </w:r>
      </w:hyperlink>
    </w:p>
    <w:p w:rsidR="00A43A83" w:rsidRDefault="00A43A83" w:rsidP="00A43A83">
      <w:pPr>
        <w:pStyle w:val="IndentedText"/>
        <w:ind w:left="1440"/>
        <w:rPr>
          <w:rStyle w:val="IndentedTextChar"/>
        </w:rPr>
      </w:pPr>
    </w:p>
    <w:p w:rsidR="00794850" w:rsidRDefault="00A43A83" w:rsidP="00794850">
      <w:pPr>
        <w:pStyle w:val="PartTitle"/>
      </w:pPr>
      <w:r>
        <w:rPr>
          <w:rStyle w:val="PartTitleChar"/>
        </w:rPr>
        <w:t>Restify</w:t>
      </w:r>
      <w:r w:rsidR="00030A0F">
        <w:rPr>
          <w:rStyle w:val="PartTitleChar"/>
        </w:rPr>
        <w:t xml:space="preserve"> </w:t>
      </w:r>
      <w:r w:rsidR="00440ED0">
        <w:rPr>
          <w:rStyle w:val="PartTitleChar"/>
        </w:rPr>
        <w:t>B</w:t>
      </w:r>
      <w:r w:rsidR="00030A0F">
        <w:rPr>
          <w:rStyle w:val="PartTitleChar"/>
        </w:rPr>
        <w:t>asics</w:t>
      </w:r>
    </w:p>
    <w:p w:rsidR="00794850" w:rsidRPr="00FA7749" w:rsidRDefault="00794850" w:rsidP="00794850">
      <w:pPr>
        <w:pStyle w:val="PartIntroParagraph"/>
        <w:rPr>
          <w:rStyle w:val="TextChar"/>
          <w:sz w:val="22"/>
        </w:rPr>
      </w:pPr>
      <w:r>
        <w:rPr>
          <w:rStyle w:val="TextChar"/>
          <w:sz w:val="22"/>
        </w:rPr>
        <w:t xml:space="preserve">In this part of the lab, </w:t>
      </w:r>
      <w:r w:rsidR="00161052">
        <w:rPr>
          <w:rStyle w:val="TextChar"/>
          <w:sz w:val="22"/>
        </w:rPr>
        <w:t xml:space="preserve">you will </w:t>
      </w:r>
      <w:r w:rsidR="00E30CC5">
        <w:rPr>
          <w:rStyle w:val="TextChar"/>
          <w:sz w:val="22"/>
        </w:rPr>
        <w:t>implement</w:t>
      </w:r>
      <w:r w:rsidR="00161052">
        <w:rPr>
          <w:rStyle w:val="TextChar"/>
          <w:sz w:val="22"/>
        </w:rPr>
        <w:t xml:space="preserve"> the GET methods for </w:t>
      </w:r>
      <w:r w:rsidR="00A43A83">
        <w:t>the Restify framework</w:t>
      </w:r>
      <w:r w:rsidR="00A43A83">
        <w:rPr>
          <w:rStyle w:val="ListParagraphChar"/>
        </w:rPr>
        <w:t xml:space="preserve"> </w:t>
      </w:r>
      <w:r w:rsidR="00161052">
        <w:rPr>
          <w:rStyle w:val="TextChar"/>
          <w:sz w:val="22"/>
        </w:rPr>
        <w:t>to return movie data.</w:t>
      </w:r>
    </w:p>
    <w:p w:rsidR="00794850" w:rsidRDefault="00794850" w:rsidP="00794850">
      <w:pPr>
        <w:pStyle w:val="PartHeader"/>
      </w:pPr>
      <w:r>
        <w:t>Criteria:</w:t>
      </w:r>
    </w:p>
    <w:p w:rsidR="00794850" w:rsidRDefault="00C50559" w:rsidP="00794850">
      <w:pPr>
        <w:pStyle w:val="Goals"/>
        <w:numPr>
          <w:ilvl w:val="0"/>
          <w:numId w:val="1"/>
        </w:numPr>
        <w:rPr>
          <w:rStyle w:val="ListParagraphChar"/>
        </w:rPr>
      </w:pPr>
      <w:r>
        <w:rPr>
          <w:rStyle w:val="ListParagraphChar"/>
        </w:rPr>
        <w:t xml:space="preserve">Modify the </w:t>
      </w:r>
      <w:r w:rsidR="00A43A83">
        <w:rPr>
          <w:rStyle w:val="ListParagraphChar"/>
        </w:rPr>
        <w:t>Server.js</w:t>
      </w:r>
      <w:r w:rsidR="00794850">
        <w:rPr>
          <w:rStyle w:val="ListParagraphChar"/>
        </w:rPr>
        <w:t xml:space="preserve"> to provide movie listings </w:t>
      </w:r>
      <w:r w:rsidR="00430215">
        <w:rPr>
          <w:rStyle w:val="ListParagraphChar"/>
        </w:rPr>
        <w:t xml:space="preserve">and movie details </w:t>
      </w:r>
      <w:r w:rsidR="00794850">
        <w:rPr>
          <w:rStyle w:val="ListParagraphChar"/>
        </w:rPr>
        <w:t>(via GET)</w:t>
      </w:r>
    </w:p>
    <w:p w:rsidR="00794850" w:rsidRDefault="00794850" w:rsidP="00794850">
      <w:pPr>
        <w:pStyle w:val="PartHeader"/>
      </w:pPr>
      <w:r>
        <w:t>Steps:</w:t>
      </w:r>
    </w:p>
    <w:p w:rsidR="00A43A83" w:rsidRDefault="00313E14" w:rsidP="00A43A83">
      <w:pPr>
        <w:pStyle w:val="LabSteps"/>
        <w:rPr>
          <w:rStyle w:val="ListParagraphChar"/>
        </w:rPr>
      </w:pPr>
      <w:r>
        <w:rPr>
          <w:rStyle w:val="ListParagraphChar"/>
        </w:rPr>
        <w:t xml:space="preserve">This lab is meant to be a very basic introduction to using </w:t>
      </w:r>
      <w:r w:rsidR="00A43A83">
        <w:t>the Restify framework</w:t>
      </w:r>
      <w:r w:rsidR="00A43A83">
        <w:rPr>
          <w:rStyle w:val="ListParagraphChar"/>
        </w:rPr>
        <w:t xml:space="preserve"> to generate data</w:t>
      </w:r>
      <w:r w:rsidR="00D848DA">
        <w:rPr>
          <w:rStyle w:val="ListParagraphChar"/>
        </w:rPr>
        <w:t xml:space="preserve">. </w:t>
      </w:r>
    </w:p>
    <w:p w:rsidR="00794850" w:rsidRDefault="00B95D18" w:rsidP="00A43A83">
      <w:pPr>
        <w:pStyle w:val="LabSteps"/>
        <w:rPr>
          <w:rStyle w:val="ListParagraphChar"/>
        </w:rPr>
      </w:pPr>
      <w:r>
        <w:rPr>
          <w:rStyle w:val="ListParagraphChar"/>
        </w:rPr>
        <w:t>O</w:t>
      </w:r>
      <w:r w:rsidR="00794850">
        <w:rPr>
          <w:rStyle w:val="ListParagraphChar"/>
        </w:rPr>
        <w:t xml:space="preserve">pen the </w:t>
      </w:r>
      <w:r w:rsidR="00A43A83">
        <w:rPr>
          <w:rStyle w:val="ListParagraphChar"/>
        </w:rPr>
        <w:t xml:space="preserve">Server.js </w:t>
      </w:r>
      <w:r w:rsidR="00B77CDB">
        <w:rPr>
          <w:rStyle w:val="ListParagraphChar"/>
        </w:rPr>
        <w:t xml:space="preserve"> </w:t>
      </w:r>
      <w:r w:rsidR="00794850">
        <w:rPr>
          <w:rStyle w:val="ListParagraphChar"/>
        </w:rPr>
        <w:t xml:space="preserve">from </w:t>
      </w:r>
      <w:r w:rsidR="00794850" w:rsidRPr="00A43A83">
        <w:rPr>
          <w:rStyle w:val="CodeChar"/>
          <w:rFonts w:eastAsiaTheme="minorHAnsi"/>
        </w:rPr>
        <w:t>~/</w:t>
      </w:r>
      <w:r w:rsidR="00A43A83" w:rsidRPr="00A43A83">
        <w:rPr>
          <w:rStyle w:val="CodeChar"/>
          <w:rFonts w:eastAsiaTheme="minorHAnsi"/>
        </w:rPr>
        <w:t>RestifyIntro</w:t>
      </w:r>
      <w:r w:rsidR="00794850" w:rsidRPr="00A43A83">
        <w:rPr>
          <w:rStyle w:val="CodeChar"/>
          <w:rFonts w:eastAsiaTheme="minorHAnsi"/>
        </w:rPr>
        <w:t>/before</w:t>
      </w:r>
      <w:r w:rsidR="00794850">
        <w:rPr>
          <w:rStyle w:val="ListParagraphChar"/>
        </w:rPr>
        <w:t>.</w:t>
      </w:r>
      <w:r w:rsidR="00A43A83">
        <w:rPr>
          <w:rStyle w:val="ListParagraphChar"/>
        </w:rPr>
        <w:t xml:space="preserve"> In this file you will add the basic REST server. The file </w:t>
      </w:r>
      <w:r w:rsidR="00A43A83" w:rsidRPr="00A43A83">
        <w:rPr>
          <w:rStyle w:val="ListParagraphChar"/>
        </w:rPr>
        <w:t>Movies</w:t>
      </w:r>
      <w:r w:rsidR="00A43A83">
        <w:rPr>
          <w:rStyle w:val="ListParagraphChar"/>
        </w:rPr>
        <w:t xml:space="preserve">.js </w:t>
      </w:r>
      <w:r w:rsidR="00DF12AC">
        <w:rPr>
          <w:rStyle w:val="ListParagraphChar"/>
        </w:rPr>
        <w:t>contains the move data to display.</w:t>
      </w:r>
    </w:p>
    <w:p w:rsidR="00DF12AC" w:rsidRDefault="00DF12AC" w:rsidP="00DF12AC">
      <w:pPr>
        <w:pStyle w:val="LabSteps"/>
        <w:rPr>
          <w:rStyle w:val="ListParagraphChar"/>
        </w:rPr>
      </w:pPr>
      <w:r>
        <w:rPr>
          <w:rStyle w:val="ListParagraphChar"/>
        </w:rPr>
        <w:t>Add Restify and Underscore to the project using NPM and require them in Server.js.</w:t>
      </w:r>
    </w:p>
    <w:p w:rsidR="00DF12AC" w:rsidRDefault="00DF12AC" w:rsidP="00DF12AC">
      <w:pPr>
        <w:pStyle w:val="LabSteps"/>
        <w:rPr>
          <w:rStyle w:val="ListParagraphChar"/>
        </w:rPr>
      </w:pPr>
      <w:r>
        <w:rPr>
          <w:rStyle w:val="ListParagraphChar"/>
        </w:rPr>
        <w:t>Add two routes to the path object. One for the complete set of movies at “/api/movies” and the other for a single movie at “/api/movies/:id”.</w:t>
      </w:r>
    </w:p>
    <w:p w:rsidR="00641D2E" w:rsidRDefault="0000248B" w:rsidP="00641D2E">
      <w:pPr>
        <w:pStyle w:val="LabSteps"/>
        <w:rPr>
          <w:rStyle w:val="ListParagraphChar"/>
        </w:rPr>
      </w:pPr>
      <w:r>
        <w:rPr>
          <w:rStyle w:val="ListParagraphChar"/>
        </w:rPr>
        <w:lastRenderedPageBreak/>
        <w:t>Now implement the two “</w:t>
      </w:r>
      <w:r w:rsidR="00DF12AC">
        <w:rPr>
          <w:rStyle w:val="ListParagraphChar"/>
        </w:rPr>
        <w:t>get</w:t>
      </w:r>
      <w:r>
        <w:rPr>
          <w:rStyle w:val="ListParagraphChar"/>
        </w:rPr>
        <w:t xml:space="preserve">” methods: One for returning all the movie listings and another that returns a single movie based upon the “id” </w:t>
      </w:r>
      <w:r w:rsidR="00497708">
        <w:rPr>
          <w:rStyle w:val="ListParagraphChar"/>
        </w:rPr>
        <w:t xml:space="preserve">URL </w:t>
      </w:r>
      <w:r>
        <w:rPr>
          <w:rStyle w:val="ListParagraphChar"/>
        </w:rPr>
        <w:t>parameter.</w:t>
      </w:r>
    </w:p>
    <w:p w:rsidR="00A55F89" w:rsidRDefault="00DC166F" w:rsidP="00DC166F">
      <w:pPr>
        <w:pStyle w:val="LabSteps"/>
        <w:rPr>
          <w:rStyle w:val="ListParagraphChar"/>
        </w:rPr>
      </w:pPr>
      <w:r>
        <w:rPr>
          <w:rStyle w:val="ListParagraphChar"/>
        </w:rPr>
        <w:t>Start the server.</w:t>
      </w:r>
    </w:p>
    <w:p w:rsidR="00DC166F" w:rsidRDefault="00DC166F" w:rsidP="00DC166F">
      <w:pPr>
        <w:pStyle w:val="LabSteps"/>
        <w:numPr>
          <w:ilvl w:val="1"/>
          <w:numId w:val="17"/>
        </w:numPr>
        <w:rPr>
          <w:rStyle w:val="ListParagraphChar"/>
        </w:rPr>
      </w:pPr>
      <w:r>
        <w:rPr>
          <w:rStyle w:val="ListParagraphChar"/>
        </w:rPr>
        <w:t xml:space="preserve">You might want to use a tool like </w:t>
      </w:r>
      <w:hyperlink r:id="rId13" w:history="1">
        <w:r w:rsidRPr="00DC166F">
          <w:rPr>
            <w:rStyle w:val="Hyperlink"/>
          </w:rPr>
          <w:t>nodemon</w:t>
        </w:r>
      </w:hyperlink>
      <w:r>
        <w:rPr>
          <w:rStyle w:val="ListParagraphChar"/>
        </w:rPr>
        <w:t xml:space="preserve"> during development to automatically restart the server for you after you saved changes.</w:t>
      </w:r>
    </w:p>
    <w:p w:rsidR="00641654" w:rsidRDefault="00641654" w:rsidP="009F26AB">
      <w:pPr>
        <w:pStyle w:val="LabSteps"/>
      </w:pPr>
      <w:r>
        <w:rPr>
          <w:rStyle w:val="ListParagraphChar"/>
        </w:rPr>
        <w:t>To test, you can access the service from the browser</w:t>
      </w:r>
      <w:r w:rsidR="009F26AB">
        <w:rPr>
          <w:rStyle w:val="ListParagraphChar"/>
        </w:rPr>
        <w:t xml:space="preserve"> at </w:t>
      </w:r>
      <w:hyperlink r:id="rId14" w:history="1">
        <w:r w:rsidR="009F26AB">
          <w:rPr>
            <w:rStyle w:val="Hyperlink"/>
          </w:rPr>
          <w:t>http://localhost:8080/api/movies</w:t>
        </w:r>
      </w:hyperlink>
      <w:r w:rsidR="004B7D26">
        <w:t>. This should return a JSON formatted list of movies. Also try requesting individual movies.</w:t>
      </w:r>
    </w:p>
    <w:p w:rsidR="00DC166F" w:rsidRDefault="00DC166F" w:rsidP="00DC166F">
      <w:pPr>
        <w:pStyle w:val="LabSteps"/>
        <w:numPr>
          <w:ilvl w:val="0"/>
          <w:numId w:val="0"/>
        </w:numPr>
        <w:ind w:left="720"/>
        <w:rPr>
          <w:rStyle w:val="ListParagraphChar"/>
        </w:rPr>
      </w:pPr>
    </w:p>
    <w:p w:rsidR="00641654" w:rsidRPr="00641654" w:rsidRDefault="00641654" w:rsidP="009F26AB">
      <w:pPr>
        <w:pStyle w:val="LabSteps"/>
        <w:numPr>
          <w:ilvl w:val="0"/>
          <w:numId w:val="0"/>
        </w:numPr>
        <w:ind w:left="720"/>
        <w:rPr>
          <w:rStyle w:val="ListParagraphChar"/>
          <w:b/>
        </w:rPr>
      </w:pPr>
      <w:r w:rsidRPr="00641654">
        <w:rPr>
          <w:rStyle w:val="ListParagraphChar"/>
          <w:b/>
        </w:rPr>
        <w:t>Helpful links:</w:t>
      </w:r>
    </w:p>
    <w:p w:rsidR="00A55F89" w:rsidRDefault="005973AD" w:rsidP="00DF12AC">
      <w:pPr>
        <w:pStyle w:val="LabSteps"/>
        <w:numPr>
          <w:ilvl w:val="1"/>
          <w:numId w:val="1"/>
        </w:numPr>
        <w:rPr>
          <w:rStyle w:val="ListParagraphChar"/>
        </w:rPr>
      </w:pPr>
      <w:hyperlink r:id="rId15" w:anchor="Creating-a-Server" w:history="1">
        <w:r w:rsidR="00DF12AC" w:rsidRPr="00DF12AC">
          <w:rPr>
            <w:rStyle w:val="Hyperlink"/>
          </w:rPr>
          <w:t>Creating a Restify server</w:t>
        </w:r>
      </w:hyperlink>
    </w:p>
    <w:p w:rsidR="00DF12AC" w:rsidRDefault="005973AD" w:rsidP="00DF12AC">
      <w:pPr>
        <w:pStyle w:val="LabSteps"/>
        <w:numPr>
          <w:ilvl w:val="1"/>
          <w:numId w:val="1"/>
        </w:numPr>
        <w:rPr>
          <w:rStyle w:val="ListParagraphChar"/>
        </w:rPr>
      </w:pPr>
      <w:hyperlink r:id="rId16" w:anchor="find" w:history="1">
        <w:r w:rsidR="00440339" w:rsidRPr="00440339">
          <w:rPr>
            <w:rStyle w:val="Hyperlink"/>
          </w:rPr>
          <w:t>Find an element in an array using Underscore.js</w:t>
        </w:r>
      </w:hyperlink>
    </w:p>
    <w:p w:rsidR="00072329" w:rsidRDefault="00072329" w:rsidP="00A63942">
      <w:pPr>
        <w:pStyle w:val="LabSteps"/>
        <w:numPr>
          <w:ilvl w:val="0"/>
          <w:numId w:val="0"/>
        </w:numPr>
        <w:ind w:left="1440"/>
        <w:rPr>
          <w:rStyle w:val="ListParagraphChar"/>
        </w:rPr>
      </w:pPr>
    </w:p>
    <w:p w:rsidR="00072329" w:rsidRDefault="00072329" w:rsidP="00072329">
      <w:pPr>
        <w:pStyle w:val="PartTitle"/>
      </w:pPr>
      <w:r>
        <w:rPr>
          <w:rStyle w:val="PartTitleChar"/>
        </w:rPr>
        <w:t>Serving data in an XML format</w:t>
      </w:r>
    </w:p>
    <w:p w:rsidR="00072329" w:rsidRPr="00FA7749" w:rsidRDefault="00072329" w:rsidP="00072329">
      <w:pPr>
        <w:pStyle w:val="PartIntroParagraph"/>
        <w:rPr>
          <w:rStyle w:val="TextChar"/>
          <w:sz w:val="22"/>
        </w:rPr>
      </w:pPr>
      <w:r>
        <w:rPr>
          <w:rStyle w:val="TextChar"/>
          <w:sz w:val="22"/>
        </w:rPr>
        <w:t xml:space="preserve">In this part of the lab, you will </w:t>
      </w:r>
      <w:r w:rsidR="00D800B9">
        <w:rPr>
          <w:rStyle w:val="TextChar"/>
          <w:sz w:val="22"/>
        </w:rPr>
        <w:t>expand the REST service so it can do content n</w:t>
      </w:r>
      <w:r w:rsidR="00D800B9" w:rsidRPr="00D800B9">
        <w:rPr>
          <w:rStyle w:val="TextChar"/>
          <w:sz w:val="22"/>
        </w:rPr>
        <w:t>egotiation</w:t>
      </w:r>
      <w:r w:rsidR="00D800B9">
        <w:rPr>
          <w:rStyle w:val="TextChar"/>
          <w:sz w:val="22"/>
        </w:rPr>
        <w:t xml:space="preserve"> and return both JSON and XML formatted data.</w:t>
      </w:r>
      <w:r>
        <w:rPr>
          <w:rStyle w:val="TextChar"/>
          <w:sz w:val="22"/>
        </w:rPr>
        <w:t xml:space="preserve"> </w:t>
      </w:r>
    </w:p>
    <w:p w:rsidR="00072329" w:rsidRDefault="00072329" w:rsidP="00072329">
      <w:pPr>
        <w:pStyle w:val="PartHeader"/>
      </w:pPr>
      <w:r>
        <w:t>Criteria:</w:t>
      </w:r>
    </w:p>
    <w:p w:rsidR="00072329" w:rsidRDefault="00D800B9" w:rsidP="00D800B9">
      <w:pPr>
        <w:pStyle w:val="Goals"/>
        <w:numPr>
          <w:ilvl w:val="0"/>
          <w:numId w:val="1"/>
        </w:numPr>
        <w:rPr>
          <w:rStyle w:val="ListParagraphChar"/>
        </w:rPr>
      </w:pPr>
      <w:r>
        <w:rPr>
          <w:rStyle w:val="ListParagraphChar"/>
        </w:rPr>
        <w:t xml:space="preserve">Add support for XML through </w:t>
      </w:r>
      <w:r w:rsidRPr="00D800B9">
        <w:rPr>
          <w:rStyle w:val="ListParagraphChar"/>
        </w:rPr>
        <w:t>Content-Negotiation</w:t>
      </w:r>
    </w:p>
    <w:p w:rsidR="00D800B9" w:rsidRDefault="00D800B9" w:rsidP="00D800B9">
      <w:pPr>
        <w:pStyle w:val="Goals"/>
        <w:numPr>
          <w:ilvl w:val="0"/>
          <w:numId w:val="1"/>
        </w:numPr>
        <w:rPr>
          <w:rStyle w:val="ListParagraphChar"/>
        </w:rPr>
      </w:pPr>
      <w:r>
        <w:rPr>
          <w:rStyle w:val="ListParagraphChar"/>
        </w:rPr>
        <w:t>Ensure a 406 error is returned when a not supported content type is requested.</w:t>
      </w:r>
    </w:p>
    <w:p w:rsidR="00072329" w:rsidRDefault="00072329" w:rsidP="00072329">
      <w:pPr>
        <w:pStyle w:val="PartHeader"/>
      </w:pPr>
      <w:r>
        <w:t>Steps:</w:t>
      </w:r>
    </w:p>
    <w:p w:rsidR="00440339" w:rsidRDefault="00D800B9" w:rsidP="00072329">
      <w:pPr>
        <w:pStyle w:val="LabSteps"/>
        <w:numPr>
          <w:ilvl w:val="0"/>
          <w:numId w:val="1"/>
        </w:numPr>
        <w:rPr>
          <w:rStyle w:val="ListParagraphChar"/>
        </w:rPr>
      </w:pPr>
      <w:r>
        <w:rPr>
          <w:rStyle w:val="ListParagraphChar"/>
        </w:rPr>
        <w:t>Open the file Formatters.js and add the required code to convert the Movie objects to XML</w:t>
      </w:r>
    </w:p>
    <w:p w:rsidR="00D800B9" w:rsidRDefault="00D800B9" w:rsidP="00072329">
      <w:pPr>
        <w:pStyle w:val="LabSteps"/>
        <w:numPr>
          <w:ilvl w:val="0"/>
          <w:numId w:val="1"/>
        </w:numPr>
        <w:rPr>
          <w:rStyle w:val="ListParagraphChar"/>
        </w:rPr>
      </w:pPr>
      <w:r>
        <w:rPr>
          <w:rStyle w:val="ListParagraphChar"/>
        </w:rPr>
        <w:t>Update the Server.js code so it requires Formatters.js and specifies the formatters for the Restify server.</w:t>
      </w:r>
    </w:p>
    <w:p w:rsidR="00D800B9" w:rsidRDefault="00D800B9" w:rsidP="00D800B9">
      <w:pPr>
        <w:pStyle w:val="LabSteps"/>
        <w:numPr>
          <w:ilvl w:val="0"/>
          <w:numId w:val="1"/>
        </w:numPr>
        <w:rPr>
          <w:rStyle w:val="ListParagraphChar"/>
        </w:rPr>
      </w:pPr>
      <w:r>
        <w:rPr>
          <w:rStyle w:val="ListParagraphChar"/>
        </w:rPr>
        <w:t xml:space="preserve">Add the </w:t>
      </w:r>
      <w:r w:rsidRPr="00D800B9">
        <w:rPr>
          <w:rStyle w:val="ListParagraphChar"/>
        </w:rPr>
        <w:t>Accept header parsing</w:t>
      </w:r>
      <w:r>
        <w:rPr>
          <w:rStyle w:val="ListParagraphChar"/>
        </w:rPr>
        <w:t xml:space="preserve"> plugin to return a 406 error status if an invalid request format is specifies.</w:t>
      </w:r>
    </w:p>
    <w:p w:rsidR="00D800B9" w:rsidRDefault="004B7D26" w:rsidP="004B7D26">
      <w:pPr>
        <w:pStyle w:val="LabSteps"/>
        <w:numPr>
          <w:ilvl w:val="0"/>
          <w:numId w:val="1"/>
        </w:numPr>
        <w:rPr>
          <w:rStyle w:val="ListParagraphChar"/>
        </w:rPr>
      </w:pPr>
      <w:r>
        <w:rPr>
          <w:rStyle w:val="ListParagraphChar"/>
        </w:rPr>
        <w:t xml:space="preserve">To test, you can access the service from the browser at </w:t>
      </w:r>
      <w:hyperlink r:id="rId17" w:history="1">
        <w:r>
          <w:rPr>
            <w:rStyle w:val="Hyperlink"/>
          </w:rPr>
          <w:t>http://localhost:8080/api/movies</w:t>
        </w:r>
      </w:hyperlink>
      <w:r>
        <w:t>. As most browsers prefer XML over JSON this should return a XML formatted list of movies. Also try requesting individual movies.</w:t>
      </w:r>
    </w:p>
    <w:p w:rsidR="00072329" w:rsidRDefault="00072329" w:rsidP="00072329">
      <w:pPr>
        <w:pStyle w:val="LabSteps"/>
        <w:numPr>
          <w:ilvl w:val="0"/>
          <w:numId w:val="0"/>
        </w:numPr>
        <w:ind w:left="720" w:hanging="360"/>
        <w:rPr>
          <w:rStyle w:val="ListParagraphChar"/>
        </w:rPr>
      </w:pPr>
    </w:p>
    <w:p w:rsidR="00072329" w:rsidRPr="00641654" w:rsidRDefault="00072329" w:rsidP="00072329">
      <w:pPr>
        <w:pStyle w:val="LabSteps"/>
        <w:numPr>
          <w:ilvl w:val="0"/>
          <w:numId w:val="0"/>
        </w:numPr>
        <w:ind w:left="360"/>
        <w:rPr>
          <w:rStyle w:val="ListParagraphChar"/>
          <w:b/>
        </w:rPr>
      </w:pPr>
      <w:r w:rsidRPr="00641654">
        <w:rPr>
          <w:rStyle w:val="ListParagraphChar"/>
          <w:b/>
        </w:rPr>
        <w:t>Helpful links:</w:t>
      </w:r>
    </w:p>
    <w:p w:rsidR="00072329" w:rsidRDefault="005973AD" w:rsidP="00072329">
      <w:pPr>
        <w:pStyle w:val="LabSteps"/>
        <w:numPr>
          <w:ilvl w:val="1"/>
          <w:numId w:val="1"/>
        </w:numPr>
        <w:rPr>
          <w:rStyle w:val="ListParagraphChar"/>
        </w:rPr>
      </w:pPr>
      <w:hyperlink r:id="rId18" w:anchor="Content-Negotiation" w:history="1">
        <w:r w:rsidR="00072329" w:rsidRPr="00072329">
          <w:rPr>
            <w:rStyle w:val="Hyperlink"/>
          </w:rPr>
          <w:t>Content Negotiation</w:t>
        </w:r>
      </w:hyperlink>
    </w:p>
    <w:p w:rsidR="00462172" w:rsidRPr="00F96694" w:rsidRDefault="005973AD" w:rsidP="00462172">
      <w:pPr>
        <w:pStyle w:val="LabSteps"/>
        <w:numPr>
          <w:ilvl w:val="1"/>
          <w:numId w:val="1"/>
        </w:numPr>
        <w:rPr>
          <w:rStyle w:val="Hyperlink"/>
          <w:color w:val="auto"/>
          <w:u w:val="none"/>
        </w:rPr>
      </w:pPr>
      <w:hyperlink r:id="rId19" w:history="1">
        <w:r w:rsidR="00462172" w:rsidRPr="00462172">
          <w:rPr>
            <w:rStyle w:val="Hyperlink"/>
          </w:rPr>
          <w:t>The data2xml convertor</w:t>
        </w:r>
      </w:hyperlink>
    </w:p>
    <w:p w:rsidR="00F96694" w:rsidRDefault="00F96694" w:rsidP="00F96694">
      <w:pPr>
        <w:pStyle w:val="LabSteps"/>
        <w:numPr>
          <w:ilvl w:val="1"/>
          <w:numId w:val="1"/>
        </w:numPr>
      </w:pPr>
      <w:hyperlink r:id="rId20" w:history="1">
        <w:r w:rsidRPr="00F96694">
          <w:rPr>
            <w:rStyle w:val="Hyperlink"/>
          </w:rPr>
          <w:t>Inflect custom inflections for nodejs</w:t>
        </w:r>
      </w:hyperlink>
      <w:bookmarkStart w:id="0" w:name="_GoBack"/>
      <w:bookmarkEnd w:id="0"/>
    </w:p>
    <w:p w:rsidR="00072329" w:rsidRDefault="005973AD" w:rsidP="00D800B9">
      <w:pPr>
        <w:pStyle w:val="LabSteps"/>
        <w:numPr>
          <w:ilvl w:val="1"/>
          <w:numId w:val="1"/>
        </w:numPr>
        <w:rPr>
          <w:rStyle w:val="ListParagraphChar"/>
        </w:rPr>
      </w:pPr>
      <w:hyperlink r:id="rId21" w:anchor="Bundled-Plugins" w:history="1">
        <w:r w:rsidR="00D800B9" w:rsidRPr="00D800B9">
          <w:rPr>
            <w:rStyle w:val="Hyperlink"/>
          </w:rPr>
          <w:t>Restify Bundled Plugins</w:t>
        </w:r>
      </w:hyperlink>
    </w:p>
    <w:p w:rsidR="00D800B9" w:rsidRDefault="00D800B9" w:rsidP="00A63942">
      <w:pPr>
        <w:pStyle w:val="LabSteps"/>
        <w:numPr>
          <w:ilvl w:val="0"/>
          <w:numId w:val="0"/>
        </w:numPr>
        <w:ind w:left="1440"/>
        <w:rPr>
          <w:rStyle w:val="ListParagraphChar"/>
        </w:rPr>
      </w:pPr>
    </w:p>
    <w:p w:rsidR="00072329" w:rsidRDefault="00072329" w:rsidP="00072329">
      <w:pPr>
        <w:pStyle w:val="LabSteps"/>
        <w:numPr>
          <w:ilvl w:val="0"/>
          <w:numId w:val="0"/>
        </w:numPr>
        <w:ind w:left="720" w:hanging="360"/>
        <w:rPr>
          <w:rStyle w:val="ListParagraphChar"/>
        </w:rPr>
      </w:pPr>
    </w:p>
    <w:p w:rsidR="001D6BD5" w:rsidRDefault="009C7E95" w:rsidP="001D6BD5">
      <w:pPr>
        <w:pStyle w:val="PartTitle"/>
      </w:pPr>
      <w:r>
        <w:rPr>
          <w:rStyle w:val="PartTitleChar"/>
        </w:rPr>
        <w:t>Using Fiddler</w:t>
      </w:r>
    </w:p>
    <w:p w:rsidR="001D6BD5" w:rsidRPr="00FA7749" w:rsidRDefault="001D6BD5" w:rsidP="001D6BD5">
      <w:pPr>
        <w:pStyle w:val="PartIntroParagraph"/>
        <w:rPr>
          <w:rStyle w:val="TextChar"/>
          <w:sz w:val="22"/>
        </w:rPr>
      </w:pPr>
      <w:r>
        <w:rPr>
          <w:rStyle w:val="TextChar"/>
          <w:sz w:val="22"/>
        </w:rPr>
        <w:t xml:space="preserve">In this part of the lab, </w:t>
      </w:r>
      <w:r w:rsidR="009C7E95">
        <w:rPr>
          <w:rStyle w:val="TextChar"/>
          <w:sz w:val="22"/>
        </w:rPr>
        <w:t xml:space="preserve">you will install and use Fiddler to </w:t>
      </w:r>
      <w:r w:rsidR="00712DE5">
        <w:rPr>
          <w:rStyle w:val="TextChar"/>
          <w:sz w:val="22"/>
        </w:rPr>
        <w:t xml:space="preserve">view and </w:t>
      </w:r>
      <w:r w:rsidR="009C7E95">
        <w:rPr>
          <w:rStyle w:val="TextChar"/>
          <w:sz w:val="22"/>
        </w:rPr>
        <w:t>make HTTP requests</w:t>
      </w:r>
      <w:r>
        <w:rPr>
          <w:rStyle w:val="TextChar"/>
          <w:sz w:val="22"/>
        </w:rPr>
        <w:t xml:space="preserve">. </w:t>
      </w:r>
    </w:p>
    <w:p w:rsidR="001D6BD5" w:rsidRDefault="001D6BD5" w:rsidP="001D6BD5">
      <w:pPr>
        <w:pStyle w:val="PartHeader"/>
      </w:pPr>
      <w:r>
        <w:t>Criteria:</w:t>
      </w:r>
    </w:p>
    <w:p w:rsidR="001D6BD5" w:rsidRDefault="00A5693C" w:rsidP="001D6BD5">
      <w:pPr>
        <w:pStyle w:val="Goals"/>
        <w:numPr>
          <w:ilvl w:val="0"/>
          <w:numId w:val="1"/>
        </w:numPr>
        <w:rPr>
          <w:rStyle w:val="ListParagraphChar"/>
        </w:rPr>
      </w:pPr>
      <w:r>
        <w:rPr>
          <w:rStyle w:val="ListParagraphChar"/>
        </w:rPr>
        <w:t>Use Fiddler to view HTTP requests</w:t>
      </w:r>
    </w:p>
    <w:p w:rsidR="001D6BD5" w:rsidRDefault="00A5693C" w:rsidP="001D6BD5">
      <w:pPr>
        <w:pStyle w:val="Goals"/>
        <w:numPr>
          <w:ilvl w:val="0"/>
          <w:numId w:val="1"/>
        </w:numPr>
        <w:rPr>
          <w:rStyle w:val="ListParagraphChar"/>
        </w:rPr>
      </w:pPr>
      <w:r>
        <w:rPr>
          <w:rStyle w:val="ListParagraphChar"/>
        </w:rPr>
        <w:t>Use Fiddler to make HTTP requests</w:t>
      </w:r>
    </w:p>
    <w:p w:rsidR="001D6BD5" w:rsidRDefault="001D6BD5" w:rsidP="001D6BD5">
      <w:pPr>
        <w:pStyle w:val="PartHeader"/>
      </w:pPr>
      <w:r>
        <w:t>Steps:</w:t>
      </w:r>
    </w:p>
    <w:p w:rsidR="00931E0E" w:rsidRDefault="00931E0E" w:rsidP="00D41758">
      <w:pPr>
        <w:pStyle w:val="LabSteps"/>
        <w:numPr>
          <w:ilvl w:val="0"/>
          <w:numId w:val="18"/>
        </w:numPr>
        <w:rPr>
          <w:rStyle w:val="ListParagraphChar"/>
        </w:rPr>
      </w:pPr>
      <w:r>
        <w:rPr>
          <w:rStyle w:val="ListParagraphChar"/>
        </w:rPr>
        <w:t>Fiddler is an excellent tool for debugging and monitoring HTTP traffic. In this part, you will install Fiddler (if it’s not already) and then use it to view and make HTTP requests to the movie service.</w:t>
      </w:r>
    </w:p>
    <w:p w:rsidR="00931E0E" w:rsidRDefault="00931E0E" w:rsidP="00D41758">
      <w:pPr>
        <w:pStyle w:val="LabSteps"/>
        <w:numPr>
          <w:ilvl w:val="1"/>
          <w:numId w:val="17"/>
        </w:numPr>
        <w:rPr>
          <w:rStyle w:val="ListParagraphChar"/>
        </w:rPr>
      </w:pPr>
      <w:r>
        <w:rPr>
          <w:rStyle w:val="ListParagraphChar"/>
        </w:rPr>
        <w:t xml:space="preserve">If it’s not already installed, download Fiddler from </w:t>
      </w:r>
      <w:hyperlink r:id="rId22" w:history="1">
        <w:r w:rsidRPr="00547E46">
          <w:rPr>
            <w:rStyle w:val="Hyperlink"/>
          </w:rPr>
          <w:t>here</w:t>
        </w:r>
      </w:hyperlink>
      <w:r w:rsidR="00A43734">
        <w:rPr>
          <w:rStyle w:val="ListParagraphChar"/>
        </w:rPr>
        <w:t xml:space="preserve"> and run the installer.</w:t>
      </w:r>
    </w:p>
    <w:p w:rsidR="00642E9C" w:rsidRPr="00D34BC1" w:rsidRDefault="00642E9C" w:rsidP="00642E9C">
      <w:pPr>
        <w:pStyle w:val="LabSteps"/>
        <w:numPr>
          <w:ilvl w:val="0"/>
          <w:numId w:val="0"/>
        </w:numPr>
        <w:ind w:left="1080"/>
        <w:rPr>
          <w:rStyle w:val="ListParagraphChar"/>
          <w:b/>
        </w:rPr>
      </w:pPr>
      <w:r w:rsidRPr="00D34BC1">
        <w:rPr>
          <w:rStyle w:val="ListParagraphChar"/>
          <w:b/>
        </w:rPr>
        <w:t>Helpful Links:</w:t>
      </w:r>
    </w:p>
    <w:p w:rsidR="00642E9C" w:rsidRDefault="00642E9C" w:rsidP="00642E9C">
      <w:pPr>
        <w:pStyle w:val="LabSteps"/>
        <w:numPr>
          <w:ilvl w:val="0"/>
          <w:numId w:val="19"/>
        </w:numPr>
        <w:rPr>
          <w:rStyle w:val="ListParagraphChar"/>
        </w:rPr>
      </w:pPr>
      <w:r>
        <w:rPr>
          <w:rStyle w:val="ListParagraphChar"/>
        </w:rPr>
        <w:t xml:space="preserve">If you have issues with Fiddler, </w:t>
      </w:r>
      <w:hyperlink r:id="rId23" w:history="1">
        <w:r w:rsidR="00DA4C4C" w:rsidRPr="00DA4C4C">
          <w:rPr>
            <w:rStyle w:val="Hyperlink"/>
          </w:rPr>
          <w:t>here</w:t>
        </w:r>
      </w:hyperlink>
      <w:r w:rsidR="00DA4C4C">
        <w:rPr>
          <w:rStyle w:val="ListParagraphChar"/>
        </w:rPr>
        <w:t xml:space="preserve"> is the </w:t>
      </w:r>
      <w:r>
        <w:rPr>
          <w:rStyle w:val="ListParagraphChar"/>
        </w:rPr>
        <w:t>help</w:t>
      </w:r>
      <w:r w:rsidR="00DA4C4C">
        <w:rPr>
          <w:rStyle w:val="ListParagraphChar"/>
        </w:rPr>
        <w:t xml:space="preserve"> and documentation page.</w:t>
      </w:r>
    </w:p>
    <w:p w:rsidR="006B3B79" w:rsidRDefault="006B3B79" w:rsidP="00312472">
      <w:pPr>
        <w:pStyle w:val="LabSteps"/>
        <w:rPr>
          <w:rStyle w:val="ListParagraphChar"/>
        </w:rPr>
      </w:pPr>
      <w:r>
        <w:rPr>
          <w:rStyle w:val="ListParagraphChar"/>
        </w:rPr>
        <w:t xml:space="preserve">Next use </w:t>
      </w:r>
      <w:r w:rsidR="00807C85">
        <w:rPr>
          <w:rStyle w:val="ListParagraphChar"/>
        </w:rPr>
        <w:t>F</w:t>
      </w:r>
      <w:r>
        <w:rPr>
          <w:rStyle w:val="ListParagraphChar"/>
        </w:rPr>
        <w:t>iddler to monitor browser traffic.</w:t>
      </w:r>
    </w:p>
    <w:p w:rsidR="006B3B79" w:rsidRDefault="00354B40" w:rsidP="006B3B79">
      <w:pPr>
        <w:pStyle w:val="LabSteps"/>
        <w:numPr>
          <w:ilvl w:val="1"/>
          <w:numId w:val="17"/>
        </w:numPr>
        <w:rPr>
          <w:rStyle w:val="ListParagraphChar"/>
        </w:rPr>
      </w:pPr>
      <w:r>
        <w:rPr>
          <w:rStyle w:val="ListParagraphChar"/>
        </w:rPr>
        <w:t>Launch fiddler</w:t>
      </w:r>
      <w:r w:rsidR="00B56337">
        <w:rPr>
          <w:rStyle w:val="ListParagraphChar"/>
        </w:rPr>
        <w:t xml:space="preserve"> and then use your browser to access the movie listings. </w:t>
      </w:r>
    </w:p>
    <w:p w:rsidR="007A5D96" w:rsidRDefault="007A5D96" w:rsidP="006B3B79">
      <w:pPr>
        <w:pStyle w:val="LabSteps"/>
        <w:numPr>
          <w:ilvl w:val="1"/>
          <w:numId w:val="17"/>
        </w:numPr>
        <w:rPr>
          <w:rStyle w:val="ListParagraphChar"/>
        </w:rPr>
      </w:pPr>
      <w:r>
        <w:rPr>
          <w:rStyle w:val="ListParagraphChar"/>
        </w:rPr>
        <w:t xml:space="preserve">Inspect the </w:t>
      </w:r>
      <w:r w:rsidR="00016FB4">
        <w:rPr>
          <w:rStyle w:val="ListParagraphChar"/>
        </w:rPr>
        <w:t xml:space="preserve">details of the </w:t>
      </w:r>
      <w:r>
        <w:rPr>
          <w:rStyle w:val="ListParagraphChar"/>
        </w:rPr>
        <w:t xml:space="preserve">various requests </w:t>
      </w:r>
      <w:r w:rsidR="00016FB4">
        <w:rPr>
          <w:rStyle w:val="ListParagraphChar"/>
        </w:rPr>
        <w:t>in Fiddler.</w:t>
      </w:r>
    </w:p>
    <w:p w:rsidR="00E24704" w:rsidRDefault="00E24704" w:rsidP="00312472">
      <w:pPr>
        <w:pStyle w:val="LabSteps"/>
        <w:rPr>
          <w:rStyle w:val="ListParagraphChar"/>
        </w:rPr>
      </w:pPr>
      <w:r>
        <w:rPr>
          <w:rStyle w:val="ListParagraphChar"/>
        </w:rPr>
        <w:t xml:space="preserve">Next use </w:t>
      </w:r>
      <w:r w:rsidR="003F274B">
        <w:rPr>
          <w:rStyle w:val="ListParagraphChar"/>
        </w:rPr>
        <w:t>F</w:t>
      </w:r>
      <w:r>
        <w:rPr>
          <w:rStyle w:val="ListParagraphChar"/>
        </w:rPr>
        <w:t xml:space="preserve">iddler to monitor HTTP traffic from the </w:t>
      </w:r>
      <w:r w:rsidR="00A63942">
        <w:rPr>
          <w:rStyle w:val="ListParagraphChar"/>
        </w:rPr>
        <w:t>browser</w:t>
      </w:r>
      <w:r>
        <w:rPr>
          <w:rStyle w:val="ListParagraphChar"/>
        </w:rPr>
        <w:t>.</w:t>
      </w:r>
    </w:p>
    <w:p w:rsidR="00E31027" w:rsidRDefault="0056779D" w:rsidP="00E24704">
      <w:pPr>
        <w:pStyle w:val="LabSteps"/>
        <w:numPr>
          <w:ilvl w:val="1"/>
          <w:numId w:val="17"/>
        </w:numPr>
        <w:rPr>
          <w:rStyle w:val="ListParagraphChar"/>
        </w:rPr>
      </w:pPr>
      <w:r>
        <w:rPr>
          <w:rStyle w:val="ListParagraphChar"/>
        </w:rPr>
        <w:t xml:space="preserve">Launch </w:t>
      </w:r>
      <w:r w:rsidR="007C6009">
        <w:rPr>
          <w:rStyle w:val="ListParagraphChar"/>
        </w:rPr>
        <w:t>F</w:t>
      </w:r>
      <w:r>
        <w:rPr>
          <w:rStyle w:val="ListParagraphChar"/>
        </w:rPr>
        <w:t xml:space="preserve">iddler and then use the </w:t>
      </w:r>
      <w:r w:rsidR="00B25459">
        <w:rPr>
          <w:rStyle w:val="ListParagraphChar"/>
        </w:rPr>
        <w:t>browser</w:t>
      </w:r>
      <w:r>
        <w:rPr>
          <w:rStyle w:val="ListParagraphChar"/>
        </w:rPr>
        <w:t xml:space="preserve"> to access the movie listings.</w:t>
      </w:r>
    </w:p>
    <w:p w:rsidR="00E87CA8" w:rsidRDefault="00E87CA8" w:rsidP="00312472">
      <w:pPr>
        <w:pStyle w:val="LabSteps"/>
        <w:rPr>
          <w:rStyle w:val="ListParagraphChar"/>
        </w:rPr>
      </w:pPr>
      <w:r>
        <w:rPr>
          <w:rStyle w:val="ListParagraphChar"/>
        </w:rPr>
        <w:t xml:space="preserve">Finally, use </w:t>
      </w:r>
      <w:r w:rsidR="00263606">
        <w:rPr>
          <w:rStyle w:val="ListParagraphChar"/>
        </w:rPr>
        <w:t>F</w:t>
      </w:r>
      <w:r>
        <w:rPr>
          <w:rStyle w:val="ListParagraphChar"/>
        </w:rPr>
        <w:t>iddler to make HTTP requests.</w:t>
      </w:r>
    </w:p>
    <w:p w:rsidR="00E87CA8" w:rsidRDefault="00392D8C" w:rsidP="00E87CA8">
      <w:pPr>
        <w:pStyle w:val="LabSteps"/>
        <w:numPr>
          <w:ilvl w:val="1"/>
          <w:numId w:val="17"/>
        </w:numPr>
        <w:rPr>
          <w:rStyle w:val="ListParagraphChar"/>
        </w:rPr>
      </w:pPr>
      <w:r>
        <w:rPr>
          <w:rStyle w:val="ListParagraphChar"/>
        </w:rPr>
        <w:t xml:space="preserve">Use the </w:t>
      </w:r>
      <w:r w:rsidR="005D7894">
        <w:rPr>
          <w:rStyle w:val="ListParagraphChar"/>
        </w:rPr>
        <w:t xml:space="preserve">“Composer” feature of </w:t>
      </w:r>
      <w:r w:rsidR="0068197C">
        <w:rPr>
          <w:rStyle w:val="ListParagraphChar"/>
        </w:rPr>
        <w:t>F</w:t>
      </w:r>
      <w:r w:rsidR="005D7894">
        <w:rPr>
          <w:rStyle w:val="ListParagraphChar"/>
        </w:rPr>
        <w:t>iddler to make HTTP requests to the movie service.</w:t>
      </w:r>
    </w:p>
    <w:p w:rsidR="005D7894" w:rsidRDefault="00B756A4" w:rsidP="00E87CA8">
      <w:pPr>
        <w:pStyle w:val="LabSteps"/>
        <w:numPr>
          <w:ilvl w:val="1"/>
          <w:numId w:val="17"/>
        </w:numPr>
        <w:rPr>
          <w:rStyle w:val="ListParagraphChar"/>
        </w:rPr>
      </w:pPr>
      <w:r>
        <w:rPr>
          <w:rStyle w:val="ListParagraphChar"/>
        </w:rPr>
        <w:t xml:space="preserve">In the composer </w:t>
      </w:r>
      <w:r w:rsidR="00A52576">
        <w:rPr>
          <w:rStyle w:val="ListParagraphChar"/>
        </w:rPr>
        <w:t xml:space="preserve">set the </w:t>
      </w:r>
      <w:r w:rsidR="00A52576" w:rsidRPr="004750B0">
        <w:rPr>
          <w:rStyle w:val="CodeChar"/>
          <w:rFonts w:eastAsiaTheme="minorHAnsi"/>
        </w:rPr>
        <w:t>Accept</w:t>
      </w:r>
      <w:r w:rsidR="00A52576">
        <w:rPr>
          <w:rStyle w:val="ListParagraphChar"/>
        </w:rPr>
        <w:t xml:space="preserve"> HTTP </w:t>
      </w:r>
      <w:r w:rsidR="004750B0">
        <w:rPr>
          <w:rStyle w:val="ListParagraphChar"/>
        </w:rPr>
        <w:t xml:space="preserve">request </w:t>
      </w:r>
      <w:r w:rsidR="00A52576">
        <w:rPr>
          <w:rStyle w:val="ListParagraphChar"/>
        </w:rPr>
        <w:t xml:space="preserve">header to </w:t>
      </w:r>
      <w:r w:rsidR="00D776B4">
        <w:rPr>
          <w:rStyle w:val="ListParagraphChar"/>
        </w:rPr>
        <w:t xml:space="preserve">use both </w:t>
      </w:r>
      <w:r w:rsidR="00A52576" w:rsidRPr="004750B0">
        <w:rPr>
          <w:rStyle w:val="CodeChar"/>
          <w:rFonts w:eastAsiaTheme="minorHAnsi"/>
        </w:rPr>
        <w:t>application/xml</w:t>
      </w:r>
      <w:r w:rsidR="00A52576">
        <w:rPr>
          <w:rStyle w:val="ListParagraphChar"/>
        </w:rPr>
        <w:t xml:space="preserve"> </w:t>
      </w:r>
      <w:r w:rsidR="006F23EF">
        <w:rPr>
          <w:rStyle w:val="ListParagraphChar"/>
        </w:rPr>
        <w:t xml:space="preserve">and </w:t>
      </w:r>
      <w:r w:rsidR="00A63942" w:rsidRPr="004750B0">
        <w:rPr>
          <w:rStyle w:val="CodeChar"/>
          <w:rFonts w:eastAsiaTheme="minorHAnsi"/>
        </w:rPr>
        <w:t>application/</w:t>
      </w:r>
      <w:r w:rsidR="00A63942">
        <w:rPr>
          <w:rStyle w:val="CodeChar"/>
          <w:rFonts w:eastAsiaTheme="minorHAnsi"/>
        </w:rPr>
        <w:t>json</w:t>
      </w:r>
      <w:r w:rsidR="00A63942">
        <w:rPr>
          <w:rStyle w:val="ListParagraphChar"/>
        </w:rPr>
        <w:t xml:space="preserve"> to </w:t>
      </w:r>
      <w:r w:rsidR="00A52576">
        <w:rPr>
          <w:rStyle w:val="ListParagraphChar"/>
        </w:rPr>
        <w:t>see the difference</w:t>
      </w:r>
      <w:r w:rsidR="006F23EF">
        <w:rPr>
          <w:rStyle w:val="ListParagraphChar"/>
        </w:rPr>
        <w:t xml:space="preserve"> in the response</w:t>
      </w:r>
      <w:r w:rsidR="00A52576">
        <w:rPr>
          <w:rStyle w:val="ListParagraphChar"/>
        </w:rPr>
        <w:t>.</w:t>
      </w:r>
    </w:p>
    <w:p w:rsidR="00D44026" w:rsidRDefault="00D44026" w:rsidP="00D44026">
      <w:pPr>
        <w:pStyle w:val="LabSteps"/>
        <w:numPr>
          <w:ilvl w:val="0"/>
          <w:numId w:val="0"/>
        </w:numPr>
        <w:ind w:left="1440"/>
        <w:rPr>
          <w:rStyle w:val="ListParagraphChar"/>
        </w:rPr>
      </w:pPr>
      <w:r>
        <w:rPr>
          <w:rStyle w:val="ListParagraphChar"/>
        </w:rPr>
        <w:t xml:space="preserve">The header should look like: </w:t>
      </w:r>
    </w:p>
    <w:p w:rsidR="00D44026" w:rsidRPr="00D44026" w:rsidRDefault="00D44026" w:rsidP="00D44026">
      <w:pPr>
        <w:pStyle w:val="LabSteps"/>
        <w:numPr>
          <w:ilvl w:val="0"/>
          <w:numId w:val="0"/>
        </w:numPr>
        <w:ind w:left="1440"/>
        <w:rPr>
          <w:rStyle w:val="ListParagraphChar"/>
        </w:rPr>
      </w:pPr>
      <w:r w:rsidRPr="00D44026">
        <w:rPr>
          <w:rStyle w:val="CodeChar"/>
          <w:rFonts w:eastAsiaTheme="minorHAnsi"/>
        </w:rPr>
        <w:t>Accept: application/xml</w:t>
      </w:r>
    </w:p>
    <w:p w:rsidR="00E57387" w:rsidRDefault="00E57387" w:rsidP="00883D4E">
      <w:pPr>
        <w:pStyle w:val="SolutionHeader"/>
      </w:pPr>
      <w:r>
        <w:t>Solutions:</w:t>
      </w:r>
    </w:p>
    <w:p w:rsidR="00B52F89" w:rsidRPr="00022512" w:rsidRDefault="00144F64" w:rsidP="00022512">
      <w:pPr>
        <w:pStyle w:val="ListParagraph"/>
      </w:pPr>
      <w:r w:rsidRPr="00144F64">
        <w:t xml:space="preserve">The final solution for this lab is available </w:t>
      </w:r>
      <w:r w:rsidR="0075707F">
        <w:t xml:space="preserve">in the </w:t>
      </w:r>
      <w:r w:rsidR="0075707F" w:rsidRPr="006E27DE">
        <w:rPr>
          <w:rStyle w:val="CodeChar"/>
          <w:rFonts w:eastAsiaTheme="minorHAnsi"/>
        </w:rPr>
        <w:t>~/</w:t>
      </w:r>
      <w:r w:rsidRPr="006E27DE">
        <w:rPr>
          <w:rStyle w:val="CodeChar"/>
          <w:rFonts w:eastAsiaTheme="minorHAnsi"/>
        </w:rPr>
        <w:t>after</w:t>
      </w:r>
      <w:r w:rsidR="0075707F">
        <w:rPr>
          <w:rStyle w:val="TextChar"/>
        </w:rPr>
        <w:t xml:space="preserve"> directory</w:t>
      </w:r>
      <w:r w:rsidR="0072102A">
        <w:rPr>
          <w:rStyle w:val="TextChar"/>
        </w:rPr>
        <w:t>.</w:t>
      </w:r>
    </w:p>
    <w:sectPr w:rsidR="00B52F89" w:rsidRPr="00022512" w:rsidSect="00DB46D4">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3AD" w:rsidRDefault="005973AD" w:rsidP="003E74B5">
      <w:pPr>
        <w:spacing w:after="0" w:line="240" w:lineRule="auto"/>
      </w:pPr>
      <w:r>
        <w:separator/>
      </w:r>
    </w:p>
  </w:endnote>
  <w:endnote w:type="continuationSeparator" w:id="0">
    <w:p w:rsidR="005973AD" w:rsidRDefault="005973AD" w:rsidP="003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DF" w:rsidRDefault="00352ED5">
    <w:pPr>
      <w:pStyle w:val="Voettekst"/>
    </w:pPr>
    <w:r>
      <w:t>© 20</w:t>
    </w:r>
    <w:r w:rsidR="00F2497D">
      <w:t>1</w:t>
    </w:r>
    <w:r w:rsidR="004E1E7A">
      <w:t>1</w:t>
    </w:r>
    <w:r>
      <w:t xml:space="preserve"> </w:t>
    </w:r>
    <w:r w:rsidR="009B7C7A">
      <w:t>Digital Age Learning</w:t>
    </w:r>
    <w:r>
      <w:t>, Inc.  All rights reserved</w:t>
    </w:r>
    <w:r w:rsidR="00000EDF">
      <w:ptab w:relativeTo="margin" w:alignment="right" w:leader="none"/>
    </w:r>
    <w:r w:rsidR="00000EDF">
      <w:t xml:space="preserve">Page </w:t>
    </w:r>
    <w:r w:rsidR="00F244D0">
      <w:fldChar w:fldCharType="begin"/>
    </w:r>
    <w:r w:rsidR="00F244D0">
      <w:instrText xml:space="preserve"> PAGE   \* MERGEFORMAT </w:instrText>
    </w:r>
    <w:r w:rsidR="00F244D0">
      <w:fldChar w:fldCharType="separate"/>
    </w:r>
    <w:r w:rsidR="00F96694">
      <w:rPr>
        <w:noProof/>
      </w:rPr>
      <w:t>2</w:t>
    </w:r>
    <w:r w:rsidR="00F244D0">
      <w:rPr>
        <w:noProof/>
      </w:rPr>
      <w:fldChar w:fldCharType="end"/>
    </w:r>
    <w:r w:rsidR="00000EDF">
      <w:t xml:space="preserve"> of </w:t>
    </w:r>
    <w:r w:rsidR="005973AD">
      <w:fldChar w:fldCharType="begin"/>
    </w:r>
    <w:r w:rsidR="005973AD">
      <w:instrText xml:space="preserve"> NUMPAGES   \* MERGEFORMAT </w:instrText>
    </w:r>
    <w:r w:rsidR="005973AD">
      <w:fldChar w:fldCharType="separate"/>
    </w:r>
    <w:r w:rsidR="00F96694">
      <w:rPr>
        <w:noProof/>
      </w:rPr>
      <w:t>3</w:t>
    </w:r>
    <w:r w:rsidR="005973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3AD" w:rsidRDefault="005973AD" w:rsidP="003E74B5">
      <w:pPr>
        <w:spacing w:after="0" w:line="240" w:lineRule="auto"/>
      </w:pPr>
      <w:r>
        <w:separator/>
      </w:r>
    </w:p>
  </w:footnote>
  <w:footnote w:type="continuationSeparator" w:id="0">
    <w:p w:rsidR="005973AD" w:rsidRDefault="005973AD" w:rsidP="003E7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7FBB"/>
    <w:multiLevelType w:val="hybridMultilevel"/>
    <w:tmpl w:val="DE04D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3F114F"/>
    <w:multiLevelType w:val="hybridMultilevel"/>
    <w:tmpl w:val="CB32E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D30E6"/>
    <w:multiLevelType w:val="hybridMultilevel"/>
    <w:tmpl w:val="98BE5F3A"/>
    <w:lvl w:ilvl="0" w:tplc="FA24F3AE">
      <w:start w:val="1"/>
      <w:numFmt w:val="decimal"/>
      <w:pStyle w:val="LabSteps"/>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06058"/>
    <w:multiLevelType w:val="hybridMultilevel"/>
    <w:tmpl w:val="B32AE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2A4D96"/>
    <w:multiLevelType w:val="hybridMultilevel"/>
    <w:tmpl w:val="4CE41F62"/>
    <w:lvl w:ilvl="0" w:tplc="7730D8D8">
      <w:start w:val="1"/>
      <w:numFmt w:val="bullet"/>
      <w:pStyle w:val="Goa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C6145"/>
    <w:multiLevelType w:val="hybridMultilevel"/>
    <w:tmpl w:val="DFBA6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2"/>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 w:numId="19">
    <w:abstractNumId w:val="5"/>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65D5"/>
    <w:rsid w:val="00000EDF"/>
    <w:rsid w:val="00001655"/>
    <w:rsid w:val="0000248B"/>
    <w:rsid w:val="00002ADC"/>
    <w:rsid w:val="00003AD4"/>
    <w:rsid w:val="00003F18"/>
    <w:rsid w:val="000048A9"/>
    <w:rsid w:val="00004B30"/>
    <w:rsid w:val="00005846"/>
    <w:rsid w:val="0000679F"/>
    <w:rsid w:val="00007553"/>
    <w:rsid w:val="0001006D"/>
    <w:rsid w:val="000100D2"/>
    <w:rsid w:val="00011367"/>
    <w:rsid w:val="000127D6"/>
    <w:rsid w:val="000128DC"/>
    <w:rsid w:val="00016FB4"/>
    <w:rsid w:val="0001701D"/>
    <w:rsid w:val="00017754"/>
    <w:rsid w:val="00017DCA"/>
    <w:rsid w:val="000206E9"/>
    <w:rsid w:val="0002221F"/>
    <w:rsid w:val="00022512"/>
    <w:rsid w:val="0002256A"/>
    <w:rsid w:val="000226B9"/>
    <w:rsid w:val="00022CD9"/>
    <w:rsid w:val="00024B24"/>
    <w:rsid w:val="00026BC1"/>
    <w:rsid w:val="000304FF"/>
    <w:rsid w:val="00030A0F"/>
    <w:rsid w:val="00031207"/>
    <w:rsid w:val="00031255"/>
    <w:rsid w:val="00033519"/>
    <w:rsid w:val="0003386E"/>
    <w:rsid w:val="0003392C"/>
    <w:rsid w:val="00033CC4"/>
    <w:rsid w:val="00034060"/>
    <w:rsid w:val="000343AB"/>
    <w:rsid w:val="00034937"/>
    <w:rsid w:val="00035A9D"/>
    <w:rsid w:val="00036004"/>
    <w:rsid w:val="00037AD1"/>
    <w:rsid w:val="00041405"/>
    <w:rsid w:val="00041436"/>
    <w:rsid w:val="0004150D"/>
    <w:rsid w:val="00042E58"/>
    <w:rsid w:val="00042F50"/>
    <w:rsid w:val="000448A7"/>
    <w:rsid w:val="000450DE"/>
    <w:rsid w:val="000475CA"/>
    <w:rsid w:val="0005024E"/>
    <w:rsid w:val="0005102D"/>
    <w:rsid w:val="0005115D"/>
    <w:rsid w:val="000511EA"/>
    <w:rsid w:val="00051595"/>
    <w:rsid w:val="00052E9C"/>
    <w:rsid w:val="000530F9"/>
    <w:rsid w:val="00053D0D"/>
    <w:rsid w:val="00054E65"/>
    <w:rsid w:val="00054EC5"/>
    <w:rsid w:val="0005530C"/>
    <w:rsid w:val="00055A35"/>
    <w:rsid w:val="000579B5"/>
    <w:rsid w:val="000601AF"/>
    <w:rsid w:val="00061423"/>
    <w:rsid w:val="000614FC"/>
    <w:rsid w:val="0006155A"/>
    <w:rsid w:val="00061E1B"/>
    <w:rsid w:val="0006205F"/>
    <w:rsid w:val="000634FC"/>
    <w:rsid w:val="00063799"/>
    <w:rsid w:val="000638EA"/>
    <w:rsid w:val="00063A13"/>
    <w:rsid w:val="00063CBF"/>
    <w:rsid w:val="0006452B"/>
    <w:rsid w:val="00064CB8"/>
    <w:rsid w:val="00065077"/>
    <w:rsid w:val="00067899"/>
    <w:rsid w:val="000707DE"/>
    <w:rsid w:val="00071863"/>
    <w:rsid w:val="00071FFC"/>
    <w:rsid w:val="00072329"/>
    <w:rsid w:val="00072D24"/>
    <w:rsid w:val="00073CE6"/>
    <w:rsid w:val="00073DE5"/>
    <w:rsid w:val="00075949"/>
    <w:rsid w:val="00080101"/>
    <w:rsid w:val="00080485"/>
    <w:rsid w:val="00080B17"/>
    <w:rsid w:val="00080F35"/>
    <w:rsid w:val="0008152F"/>
    <w:rsid w:val="00081E5E"/>
    <w:rsid w:val="000821A5"/>
    <w:rsid w:val="000823AC"/>
    <w:rsid w:val="00082414"/>
    <w:rsid w:val="000827FC"/>
    <w:rsid w:val="000837EE"/>
    <w:rsid w:val="000847E0"/>
    <w:rsid w:val="00085679"/>
    <w:rsid w:val="00085DB2"/>
    <w:rsid w:val="0008715D"/>
    <w:rsid w:val="00090129"/>
    <w:rsid w:val="00090661"/>
    <w:rsid w:val="00091557"/>
    <w:rsid w:val="000916D4"/>
    <w:rsid w:val="00091979"/>
    <w:rsid w:val="00095535"/>
    <w:rsid w:val="0009562E"/>
    <w:rsid w:val="00095F38"/>
    <w:rsid w:val="00097E49"/>
    <w:rsid w:val="000A0FA6"/>
    <w:rsid w:val="000A1ACC"/>
    <w:rsid w:val="000A1E0A"/>
    <w:rsid w:val="000A2210"/>
    <w:rsid w:val="000A225D"/>
    <w:rsid w:val="000A2831"/>
    <w:rsid w:val="000A2F1B"/>
    <w:rsid w:val="000A319C"/>
    <w:rsid w:val="000A31E2"/>
    <w:rsid w:val="000A3E9F"/>
    <w:rsid w:val="000A4600"/>
    <w:rsid w:val="000A52B4"/>
    <w:rsid w:val="000A563C"/>
    <w:rsid w:val="000A634A"/>
    <w:rsid w:val="000A636E"/>
    <w:rsid w:val="000A6CEA"/>
    <w:rsid w:val="000A76B4"/>
    <w:rsid w:val="000B0102"/>
    <w:rsid w:val="000B01D7"/>
    <w:rsid w:val="000B1C34"/>
    <w:rsid w:val="000B25BE"/>
    <w:rsid w:val="000B349D"/>
    <w:rsid w:val="000B43B2"/>
    <w:rsid w:val="000B4EFB"/>
    <w:rsid w:val="000B5370"/>
    <w:rsid w:val="000B53C7"/>
    <w:rsid w:val="000B5F66"/>
    <w:rsid w:val="000B6C3B"/>
    <w:rsid w:val="000B7AEE"/>
    <w:rsid w:val="000C011F"/>
    <w:rsid w:val="000C0250"/>
    <w:rsid w:val="000C078B"/>
    <w:rsid w:val="000C1D61"/>
    <w:rsid w:val="000C2C01"/>
    <w:rsid w:val="000C31D8"/>
    <w:rsid w:val="000C5531"/>
    <w:rsid w:val="000C57E1"/>
    <w:rsid w:val="000C5F06"/>
    <w:rsid w:val="000C5F39"/>
    <w:rsid w:val="000C63FB"/>
    <w:rsid w:val="000C6AD7"/>
    <w:rsid w:val="000C6BA3"/>
    <w:rsid w:val="000C71B8"/>
    <w:rsid w:val="000D0C09"/>
    <w:rsid w:val="000D101F"/>
    <w:rsid w:val="000D1BDA"/>
    <w:rsid w:val="000D3833"/>
    <w:rsid w:val="000D520B"/>
    <w:rsid w:val="000D58B3"/>
    <w:rsid w:val="000D753D"/>
    <w:rsid w:val="000D7636"/>
    <w:rsid w:val="000D791C"/>
    <w:rsid w:val="000D7E8B"/>
    <w:rsid w:val="000E00B5"/>
    <w:rsid w:val="000E1F31"/>
    <w:rsid w:val="000E4388"/>
    <w:rsid w:val="000E4ACA"/>
    <w:rsid w:val="000E59F4"/>
    <w:rsid w:val="000E6491"/>
    <w:rsid w:val="000E7488"/>
    <w:rsid w:val="000F0E1F"/>
    <w:rsid w:val="000F0E49"/>
    <w:rsid w:val="000F2FA2"/>
    <w:rsid w:val="000F3067"/>
    <w:rsid w:val="000F325A"/>
    <w:rsid w:val="000F50F1"/>
    <w:rsid w:val="000F5468"/>
    <w:rsid w:val="000F56BC"/>
    <w:rsid w:val="000F5AC4"/>
    <w:rsid w:val="000F65A1"/>
    <w:rsid w:val="00100B4E"/>
    <w:rsid w:val="001012AE"/>
    <w:rsid w:val="00101553"/>
    <w:rsid w:val="00101BAD"/>
    <w:rsid w:val="001026D7"/>
    <w:rsid w:val="00102BF0"/>
    <w:rsid w:val="001031A1"/>
    <w:rsid w:val="001033CC"/>
    <w:rsid w:val="001046F2"/>
    <w:rsid w:val="001052FE"/>
    <w:rsid w:val="00105E1B"/>
    <w:rsid w:val="001065F9"/>
    <w:rsid w:val="001070CD"/>
    <w:rsid w:val="001077D3"/>
    <w:rsid w:val="00107BBF"/>
    <w:rsid w:val="00110B3D"/>
    <w:rsid w:val="00110DD2"/>
    <w:rsid w:val="0011170E"/>
    <w:rsid w:val="0011267D"/>
    <w:rsid w:val="0011338D"/>
    <w:rsid w:val="00114859"/>
    <w:rsid w:val="001156B5"/>
    <w:rsid w:val="001163E6"/>
    <w:rsid w:val="001178C8"/>
    <w:rsid w:val="001202D2"/>
    <w:rsid w:val="001208FB"/>
    <w:rsid w:val="0012199D"/>
    <w:rsid w:val="00121ABF"/>
    <w:rsid w:val="00121F6D"/>
    <w:rsid w:val="00122268"/>
    <w:rsid w:val="001234A1"/>
    <w:rsid w:val="001234B6"/>
    <w:rsid w:val="00125107"/>
    <w:rsid w:val="0012515C"/>
    <w:rsid w:val="00125C82"/>
    <w:rsid w:val="001265B8"/>
    <w:rsid w:val="0012676D"/>
    <w:rsid w:val="00126AFE"/>
    <w:rsid w:val="00127EEA"/>
    <w:rsid w:val="00131496"/>
    <w:rsid w:val="00131527"/>
    <w:rsid w:val="001316B6"/>
    <w:rsid w:val="00131F08"/>
    <w:rsid w:val="00133812"/>
    <w:rsid w:val="00133F97"/>
    <w:rsid w:val="00134855"/>
    <w:rsid w:val="00134ADB"/>
    <w:rsid w:val="00135450"/>
    <w:rsid w:val="00135463"/>
    <w:rsid w:val="001359A6"/>
    <w:rsid w:val="001360D8"/>
    <w:rsid w:val="00140534"/>
    <w:rsid w:val="0014061B"/>
    <w:rsid w:val="00140AB2"/>
    <w:rsid w:val="00141BC8"/>
    <w:rsid w:val="00142DE0"/>
    <w:rsid w:val="00143B8D"/>
    <w:rsid w:val="00143C98"/>
    <w:rsid w:val="00143FDD"/>
    <w:rsid w:val="001440B5"/>
    <w:rsid w:val="001443F8"/>
    <w:rsid w:val="00144F3F"/>
    <w:rsid w:val="00144F64"/>
    <w:rsid w:val="00146A36"/>
    <w:rsid w:val="00146BF6"/>
    <w:rsid w:val="0014759E"/>
    <w:rsid w:val="00147769"/>
    <w:rsid w:val="00147E1D"/>
    <w:rsid w:val="00150434"/>
    <w:rsid w:val="00150618"/>
    <w:rsid w:val="0015087F"/>
    <w:rsid w:val="00150CED"/>
    <w:rsid w:val="00151B84"/>
    <w:rsid w:val="001522FF"/>
    <w:rsid w:val="00153A23"/>
    <w:rsid w:val="00153BD1"/>
    <w:rsid w:val="00154099"/>
    <w:rsid w:val="0015490A"/>
    <w:rsid w:val="001553FC"/>
    <w:rsid w:val="001562B8"/>
    <w:rsid w:val="00156B66"/>
    <w:rsid w:val="001601EA"/>
    <w:rsid w:val="001605B3"/>
    <w:rsid w:val="00161052"/>
    <w:rsid w:val="001615B1"/>
    <w:rsid w:val="0016251D"/>
    <w:rsid w:val="00162DAB"/>
    <w:rsid w:val="001646FB"/>
    <w:rsid w:val="00164CA5"/>
    <w:rsid w:val="00164D42"/>
    <w:rsid w:val="00164EDF"/>
    <w:rsid w:val="001654B5"/>
    <w:rsid w:val="00165943"/>
    <w:rsid w:val="00165F49"/>
    <w:rsid w:val="00166C7E"/>
    <w:rsid w:val="0016718F"/>
    <w:rsid w:val="001672B1"/>
    <w:rsid w:val="0017288F"/>
    <w:rsid w:val="00172B79"/>
    <w:rsid w:val="00176432"/>
    <w:rsid w:val="00177380"/>
    <w:rsid w:val="001803B2"/>
    <w:rsid w:val="00182784"/>
    <w:rsid w:val="0018286A"/>
    <w:rsid w:val="00183196"/>
    <w:rsid w:val="00183924"/>
    <w:rsid w:val="001846FB"/>
    <w:rsid w:val="0018501F"/>
    <w:rsid w:val="00185127"/>
    <w:rsid w:val="0018572B"/>
    <w:rsid w:val="001871AC"/>
    <w:rsid w:val="0019139B"/>
    <w:rsid w:val="00191F66"/>
    <w:rsid w:val="00192A37"/>
    <w:rsid w:val="0019575A"/>
    <w:rsid w:val="001958F9"/>
    <w:rsid w:val="0019613E"/>
    <w:rsid w:val="0019619D"/>
    <w:rsid w:val="001964F5"/>
    <w:rsid w:val="0019775D"/>
    <w:rsid w:val="00197F3A"/>
    <w:rsid w:val="001A01C5"/>
    <w:rsid w:val="001A0B54"/>
    <w:rsid w:val="001A10F3"/>
    <w:rsid w:val="001A2725"/>
    <w:rsid w:val="001A397A"/>
    <w:rsid w:val="001A3F97"/>
    <w:rsid w:val="001A6A3D"/>
    <w:rsid w:val="001B0259"/>
    <w:rsid w:val="001B1260"/>
    <w:rsid w:val="001B3053"/>
    <w:rsid w:val="001B3896"/>
    <w:rsid w:val="001B3CB2"/>
    <w:rsid w:val="001B3CD7"/>
    <w:rsid w:val="001B4072"/>
    <w:rsid w:val="001B49EF"/>
    <w:rsid w:val="001B504B"/>
    <w:rsid w:val="001B5B24"/>
    <w:rsid w:val="001B624E"/>
    <w:rsid w:val="001B6550"/>
    <w:rsid w:val="001B65D4"/>
    <w:rsid w:val="001B6AF0"/>
    <w:rsid w:val="001B7723"/>
    <w:rsid w:val="001B79B1"/>
    <w:rsid w:val="001B7A01"/>
    <w:rsid w:val="001C007A"/>
    <w:rsid w:val="001C174C"/>
    <w:rsid w:val="001C2142"/>
    <w:rsid w:val="001C2C04"/>
    <w:rsid w:val="001C30A0"/>
    <w:rsid w:val="001C3B4E"/>
    <w:rsid w:val="001C418A"/>
    <w:rsid w:val="001C4BA3"/>
    <w:rsid w:val="001C5301"/>
    <w:rsid w:val="001C65D3"/>
    <w:rsid w:val="001C6796"/>
    <w:rsid w:val="001C6FC6"/>
    <w:rsid w:val="001C70F4"/>
    <w:rsid w:val="001C7120"/>
    <w:rsid w:val="001C7A57"/>
    <w:rsid w:val="001C7A72"/>
    <w:rsid w:val="001C7E78"/>
    <w:rsid w:val="001C7F8F"/>
    <w:rsid w:val="001D0838"/>
    <w:rsid w:val="001D1CED"/>
    <w:rsid w:val="001D2C4B"/>
    <w:rsid w:val="001D32CA"/>
    <w:rsid w:val="001D3A1E"/>
    <w:rsid w:val="001D3E3E"/>
    <w:rsid w:val="001D3F56"/>
    <w:rsid w:val="001D4E4A"/>
    <w:rsid w:val="001D56D4"/>
    <w:rsid w:val="001D5BB4"/>
    <w:rsid w:val="001D65D6"/>
    <w:rsid w:val="001D6BD5"/>
    <w:rsid w:val="001E0A2C"/>
    <w:rsid w:val="001E13A1"/>
    <w:rsid w:val="001E2806"/>
    <w:rsid w:val="001E43EB"/>
    <w:rsid w:val="001E46F8"/>
    <w:rsid w:val="001E4B63"/>
    <w:rsid w:val="001E53E3"/>
    <w:rsid w:val="001E574A"/>
    <w:rsid w:val="001E59FF"/>
    <w:rsid w:val="001E5BE8"/>
    <w:rsid w:val="001E6209"/>
    <w:rsid w:val="001E69FB"/>
    <w:rsid w:val="001E6B75"/>
    <w:rsid w:val="001E742B"/>
    <w:rsid w:val="001E7D84"/>
    <w:rsid w:val="001E7F7D"/>
    <w:rsid w:val="001F025C"/>
    <w:rsid w:val="001F1B96"/>
    <w:rsid w:val="001F2232"/>
    <w:rsid w:val="001F26C8"/>
    <w:rsid w:val="001F2A27"/>
    <w:rsid w:val="001F2E17"/>
    <w:rsid w:val="001F3A2A"/>
    <w:rsid w:val="001F4050"/>
    <w:rsid w:val="001F6C24"/>
    <w:rsid w:val="001F7207"/>
    <w:rsid w:val="001F7A50"/>
    <w:rsid w:val="001F7C1E"/>
    <w:rsid w:val="001F7C7F"/>
    <w:rsid w:val="00202678"/>
    <w:rsid w:val="002028A0"/>
    <w:rsid w:val="00203486"/>
    <w:rsid w:val="00203597"/>
    <w:rsid w:val="00206E1F"/>
    <w:rsid w:val="00207930"/>
    <w:rsid w:val="0021005A"/>
    <w:rsid w:val="00210333"/>
    <w:rsid w:val="00210FF0"/>
    <w:rsid w:val="00211C8F"/>
    <w:rsid w:val="00212BC8"/>
    <w:rsid w:val="002137BF"/>
    <w:rsid w:val="00215863"/>
    <w:rsid w:val="00215D18"/>
    <w:rsid w:val="0021610A"/>
    <w:rsid w:val="00216DBB"/>
    <w:rsid w:val="002172E1"/>
    <w:rsid w:val="00217320"/>
    <w:rsid w:val="00217834"/>
    <w:rsid w:val="00217B6C"/>
    <w:rsid w:val="00217CCD"/>
    <w:rsid w:val="00217FA1"/>
    <w:rsid w:val="002205D8"/>
    <w:rsid w:val="002205EB"/>
    <w:rsid w:val="00220757"/>
    <w:rsid w:val="002207D4"/>
    <w:rsid w:val="00221800"/>
    <w:rsid w:val="002218A7"/>
    <w:rsid w:val="00221958"/>
    <w:rsid w:val="0022327E"/>
    <w:rsid w:val="002237F0"/>
    <w:rsid w:val="00223D7E"/>
    <w:rsid w:val="00225C3E"/>
    <w:rsid w:val="00226041"/>
    <w:rsid w:val="002267BE"/>
    <w:rsid w:val="00226A03"/>
    <w:rsid w:val="00227494"/>
    <w:rsid w:val="002275E1"/>
    <w:rsid w:val="00227929"/>
    <w:rsid w:val="00231238"/>
    <w:rsid w:val="00231936"/>
    <w:rsid w:val="00233749"/>
    <w:rsid w:val="00234D32"/>
    <w:rsid w:val="002363B3"/>
    <w:rsid w:val="002401AA"/>
    <w:rsid w:val="00240D0B"/>
    <w:rsid w:val="00241092"/>
    <w:rsid w:val="00241C29"/>
    <w:rsid w:val="00241CF6"/>
    <w:rsid w:val="00242492"/>
    <w:rsid w:val="00242784"/>
    <w:rsid w:val="00242A17"/>
    <w:rsid w:val="00243AEA"/>
    <w:rsid w:val="0024463C"/>
    <w:rsid w:val="00244BE2"/>
    <w:rsid w:val="0024501B"/>
    <w:rsid w:val="002453BF"/>
    <w:rsid w:val="002458A3"/>
    <w:rsid w:val="00245EC3"/>
    <w:rsid w:val="00247234"/>
    <w:rsid w:val="00247AF7"/>
    <w:rsid w:val="0025067F"/>
    <w:rsid w:val="00250C4C"/>
    <w:rsid w:val="0025224C"/>
    <w:rsid w:val="0025276B"/>
    <w:rsid w:val="00252F4E"/>
    <w:rsid w:val="0025360D"/>
    <w:rsid w:val="00253B1C"/>
    <w:rsid w:val="00254483"/>
    <w:rsid w:val="00254CB1"/>
    <w:rsid w:val="002565A3"/>
    <w:rsid w:val="002565BA"/>
    <w:rsid w:val="00256792"/>
    <w:rsid w:val="00256A2B"/>
    <w:rsid w:val="002610E5"/>
    <w:rsid w:val="00261380"/>
    <w:rsid w:val="00261975"/>
    <w:rsid w:val="00262554"/>
    <w:rsid w:val="00263606"/>
    <w:rsid w:val="0026558D"/>
    <w:rsid w:val="002659AD"/>
    <w:rsid w:val="002661E6"/>
    <w:rsid w:val="002666D4"/>
    <w:rsid w:val="00266C08"/>
    <w:rsid w:val="00266E4B"/>
    <w:rsid w:val="002671BC"/>
    <w:rsid w:val="0026746C"/>
    <w:rsid w:val="00270CFD"/>
    <w:rsid w:val="002713CA"/>
    <w:rsid w:val="002727B6"/>
    <w:rsid w:val="00272E4D"/>
    <w:rsid w:val="00276461"/>
    <w:rsid w:val="002767D9"/>
    <w:rsid w:val="00276EF3"/>
    <w:rsid w:val="00277EF9"/>
    <w:rsid w:val="0028076E"/>
    <w:rsid w:val="002816F4"/>
    <w:rsid w:val="00281FDA"/>
    <w:rsid w:val="002822B5"/>
    <w:rsid w:val="00282C94"/>
    <w:rsid w:val="0028346D"/>
    <w:rsid w:val="00283A88"/>
    <w:rsid w:val="00284883"/>
    <w:rsid w:val="00286F0D"/>
    <w:rsid w:val="00287401"/>
    <w:rsid w:val="002876D4"/>
    <w:rsid w:val="00287E18"/>
    <w:rsid w:val="00290492"/>
    <w:rsid w:val="00290795"/>
    <w:rsid w:val="0029111A"/>
    <w:rsid w:val="00291D07"/>
    <w:rsid w:val="00292284"/>
    <w:rsid w:val="00292580"/>
    <w:rsid w:val="002944B8"/>
    <w:rsid w:val="002947AB"/>
    <w:rsid w:val="00294B70"/>
    <w:rsid w:val="00296818"/>
    <w:rsid w:val="00297C33"/>
    <w:rsid w:val="00297E6E"/>
    <w:rsid w:val="002A0F07"/>
    <w:rsid w:val="002A15C8"/>
    <w:rsid w:val="002A2ADE"/>
    <w:rsid w:val="002A31EB"/>
    <w:rsid w:val="002A3F82"/>
    <w:rsid w:val="002A40F8"/>
    <w:rsid w:val="002A4752"/>
    <w:rsid w:val="002A546C"/>
    <w:rsid w:val="002A5C99"/>
    <w:rsid w:val="002A64E9"/>
    <w:rsid w:val="002A6952"/>
    <w:rsid w:val="002A71D7"/>
    <w:rsid w:val="002A734D"/>
    <w:rsid w:val="002A740D"/>
    <w:rsid w:val="002A7E36"/>
    <w:rsid w:val="002B0506"/>
    <w:rsid w:val="002B0A76"/>
    <w:rsid w:val="002B0D4E"/>
    <w:rsid w:val="002B1623"/>
    <w:rsid w:val="002B16BC"/>
    <w:rsid w:val="002B16D4"/>
    <w:rsid w:val="002B1A52"/>
    <w:rsid w:val="002B1A7A"/>
    <w:rsid w:val="002B24F1"/>
    <w:rsid w:val="002B363C"/>
    <w:rsid w:val="002B469F"/>
    <w:rsid w:val="002B4AD2"/>
    <w:rsid w:val="002B5FD8"/>
    <w:rsid w:val="002C0CDC"/>
    <w:rsid w:val="002C1102"/>
    <w:rsid w:val="002C40B7"/>
    <w:rsid w:val="002C5B74"/>
    <w:rsid w:val="002C65B9"/>
    <w:rsid w:val="002D026E"/>
    <w:rsid w:val="002D03BD"/>
    <w:rsid w:val="002D03F6"/>
    <w:rsid w:val="002D2A40"/>
    <w:rsid w:val="002D335D"/>
    <w:rsid w:val="002D3377"/>
    <w:rsid w:val="002D38C1"/>
    <w:rsid w:val="002D3AF9"/>
    <w:rsid w:val="002D439C"/>
    <w:rsid w:val="002D4B56"/>
    <w:rsid w:val="002D4C31"/>
    <w:rsid w:val="002D55C9"/>
    <w:rsid w:val="002D5675"/>
    <w:rsid w:val="002D59EF"/>
    <w:rsid w:val="002D6232"/>
    <w:rsid w:val="002D7975"/>
    <w:rsid w:val="002E3047"/>
    <w:rsid w:val="002E3C38"/>
    <w:rsid w:val="002E3CED"/>
    <w:rsid w:val="002E4B29"/>
    <w:rsid w:val="002E5926"/>
    <w:rsid w:val="002E602D"/>
    <w:rsid w:val="002E7D64"/>
    <w:rsid w:val="002F1A02"/>
    <w:rsid w:val="002F1B24"/>
    <w:rsid w:val="002F1B41"/>
    <w:rsid w:val="002F1FA6"/>
    <w:rsid w:val="002F2B17"/>
    <w:rsid w:val="002F3DFE"/>
    <w:rsid w:val="002F4FE6"/>
    <w:rsid w:val="002F649A"/>
    <w:rsid w:val="002F668A"/>
    <w:rsid w:val="002F6F4E"/>
    <w:rsid w:val="002F7293"/>
    <w:rsid w:val="00300359"/>
    <w:rsid w:val="00300676"/>
    <w:rsid w:val="00301711"/>
    <w:rsid w:val="00301F2A"/>
    <w:rsid w:val="003027EA"/>
    <w:rsid w:val="00302A77"/>
    <w:rsid w:val="00303DB0"/>
    <w:rsid w:val="00303E49"/>
    <w:rsid w:val="00303FF3"/>
    <w:rsid w:val="00304691"/>
    <w:rsid w:val="003055B8"/>
    <w:rsid w:val="003064C9"/>
    <w:rsid w:val="00306507"/>
    <w:rsid w:val="00306CCA"/>
    <w:rsid w:val="003070F7"/>
    <w:rsid w:val="0030798E"/>
    <w:rsid w:val="00310486"/>
    <w:rsid w:val="00310A6B"/>
    <w:rsid w:val="0031184A"/>
    <w:rsid w:val="00311C2A"/>
    <w:rsid w:val="00312472"/>
    <w:rsid w:val="003125CA"/>
    <w:rsid w:val="003127D2"/>
    <w:rsid w:val="0031291F"/>
    <w:rsid w:val="00312CDE"/>
    <w:rsid w:val="00313275"/>
    <w:rsid w:val="00313697"/>
    <w:rsid w:val="003139C7"/>
    <w:rsid w:val="00313E14"/>
    <w:rsid w:val="00313E33"/>
    <w:rsid w:val="003149F8"/>
    <w:rsid w:val="00315630"/>
    <w:rsid w:val="00315768"/>
    <w:rsid w:val="00315AA8"/>
    <w:rsid w:val="00315BD9"/>
    <w:rsid w:val="00320175"/>
    <w:rsid w:val="00320348"/>
    <w:rsid w:val="00320560"/>
    <w:rsid w:val="003205DB"/>
    <w:rsid w:val="0032092D"/>
    <w:rsid w:val="00320A6F"/>
    <w:rsid w:val="00320C0D"/>
    <w:rsid w:val="00322C6C"/>
    <w:rsid w:val="00323D21"/>
    <w:rsid w:val="0032534E"/>
    <w:rsid w:val="003266AD"/>
    <w:rsid w:val="00326987"/>
    <w:rsid w:val="00327559"/>
    <w:rsid w:val="00327E1C"/>
    <w:rsid w:val="00330994"/>
    <w:rsid w:val="00330D8A"/>
    <w:rsid w:val="00331BF7"/>
    <w:rsid w:val="003329F1"/>
    <w:rsid w:val="00332F7C"/>
    <w:rsid w:val="00333F2B"/>
    <w:rsid w:val="00334A19"/>
    <w:rsid w:val="003355FD"/>
    <w:rsid w:val="00336A42"/>
    <w:rsid w:val="00337804"/>
    <w:rsid w:val="0033793C"/>
    <w:rsid w:val="00337A1C"/>
    <w:rsid w:val="00337A67"/>
    <w:rsid w:val="00341345"/>
    <w:rsid w:val="003414E7"/>
    <w:rsid w:val="00341B6A"/>
    <w:rsid w:val="00341E1F"/>
    <w:rsid w:val="00342CD4"/>
    <w:rsid w:val="0034489A"/>
    <w:rsid w:val="00345A31"/>
    <w:rsid w:val="00345A40"/>
    <w:rsid w:val="00345F11"/>
    <w:rsid w:val="00346024"/>
    <w:rsid w:val="00346350"/>
    <w:rsid w:val="00350665"/>
    <w:rsid w:val="003506A5"/>
    <w:rsid w:val="003511C5"/>
    <w:rsid w:val="0035199E"/>
    <w:rsid w:val="003524E0"/>
    <w:rsid w:val="00352919"/>
    <w:rsid w:val="00352E09"/>
    <w:rsid w:val="00352ED5"/>
    <w:rsid w:val="00353BDD"/>
    <w:rsid w:val="00354237"/>
    <w:rsid w:val="00354B40"/>
    <w:rsid w:val="00355180"/>
    <w:rsid w:val="0035552C"/>
    <w:rsid w:val="00355610"/>
    <w:rsid w:val="00355DEC"/>
    <w:rsid w:val="00355EF1"/>
    <w:rsid w:val="00356078"/>
    <w:rsid w:val="0035734A"/>
    <w:rsid w:val="00361A12"/>
    <w:rsid w:val="00361D48"/>
    <w:rsid w:val="00362607"/>
    <w:rsid w:val="00362C99"/>
    <w:rsid w:val="00363FFE"/>
    <w:rsid w:val="003646E3"/>
    <w:rsid w:val="00365809"/>
    <w:rsid w:val="00365C0B"/>
    <w:rsid w:val="003664A2"/>
    <w:rsid w:val="0036750A"/>
    <w:rsid w:val="003713EB"/>
    <w:rsid w:val="00371BFB"/>
    <w:rsid w:val="00371C74"/>
    <w:rsid w:val="003720E7"/>
    <w:rsid w:val="00372D40"/>
    <w:rsid w:val="00373230"/>
    <w:rsid w:val="00375CCA"/>
    <w:rsid w:val="00376062"/>
    <w:rsid w:val="00376A9A"/>
    <w:rsid w:val="00377201"/>
    <w:rsid w:val="00377A21"/>
    <w:rsid w:val="00377BBD"/>
    <w:rsid w:val="00377D2A"/>
    <w:rsid w:val="00377F4B"/>
    <w:rsid w:val="0038041E"/>
    <w:rsid w:val="0038067C"/>
    <w:rsid w:val="00380D67"/>
    <w:rsid w:val="00380E41"/>
    <w:rsid w:val="00380ECA"/>
    <w:rsid w:val="0038191E"/>
    <w:rsid w:val="00381D3E"/>
    <w:rsid w:val="00381F2E"/>
    <w:rsid w:val="00382290"/>
    <w:rsid w:val="00383072"/>
    <w:rsid w:val="003840C8"/>
    <w:rsid w:val="003843BC"/>
    <w:rsid w:val="00384B9D"/>
    <w:rsid w:val="003856C7"/>
    <w:rsid w:val="00386563"/>
    <w:rsid w:val="00387344"/>
    <w:rsid w:val="00390BFB"/>
    <w:rsid w:val="00390F3A"/>
    <w:rsid w:val="00391631"/>
    <w:rsid w:val="00391CDF"/>
    <w:rsid w:val="0039256E"/>
    <w:rsid w:val="00392D8C"/>
    <w:rsid w:val="00394B35"/>
    <w:rsid w:val="00395F1B"/>
    <w:rsid w:val="0039790F"/>
    <w:rsid w:val="00397C25"/>
    <w:rsid w:val="003A134D"/>
    <w:rsid w:val="003A165A"/>
    <w:rsid w:val="003A3F45"/>
    <w:rsid w:val="003A56BA"/>
    <w:rsid w:val="003A5877"/>
    <w:rsid w:val="003B025D"/>
    <w:rsid w:val="003B17C4"/>
    <w:rsid w:val="003B1CC3"/>
    <w:rsid w:val="003B2B31"/>
    <w:rsid w:val="003B3AFA"/>
    <w:rsid w:val="003B43B4"/>
    <w:rsid w:val="003B4624"/>
    <w:rsid w:val="003B4836"/>
    <w:rsid w:val="003B79F6"/>
    <w:rsid w:val="003B7E77"/>
    <w:rsid w:val="003C0712"/>
    <w:rsid w:val="003C0E4A"/>
    <w:rsid w:val="003C1873"/>
    <w:rsid w:val="003C199C"/>
    <w:rsid w:val="003C1C40"/>
    <w:rsid w:val="003C20F3"/>
    <w:rsid w:val="003C33C1"/>
    <w:rsid w:val="003C3BF9"/>
    <w:rsid w:val="003C3D78"/>
    <w:rsid w:val="003C567E"/>
    <w:rsid w:val="003C59E9"/>
    <w:rsid w:val="003C62E0"/>
    <w:rsid w:val="003C716B"/>
    <w:rsid w:val="003C7A45"/>
    <w:rsid w:val="003C7AF3"/>
    <w:rsid w:val="003C7BDA"/>
    <w:rsid w:val="003D1C4D"/>
    <w:rsid w:val="003D2348"/>
    <w:rsid w:val="003D2550"/>
    <w:rsid w:val="003D2BE1"/>
    <w:rsid w:val="003D2D75"/>
    <w:rsid w:val="003D3288"/>
    <w:rsid w:val="003D4221"/>
    <w:rsid w:val="003D64AD"/>
    <w:rsid w:val="003D65C6"/>
    <w:rsid w:val="003D684E"/>
    <w:rsid w:val="003E0D2C"/>
    <w:rsid w:val="003E198C"/>
    <w:rsid w:val="003E2ADA"/>
    <w:rsid w:val="003E2CC3"/>
    <w:rsid w:val="003E304C"/>
    <w:rsid w:val="003E311C"/>
    <w:rsid w:val="003E37A1"/>
    <w:rsid w:val="003E48FD"/>
    <w:rsid w:val="003E5FE9"/>
    <w:rsid w:val="003E6674"/>
    <w:rsid w:val="003E74B5"/>
    <w:rsid w:val="003E761A"/>
    <w:rsid w:val="003F152E"/>
    <w:rsid w:val="003F274B"/>
    <w:rsid w:val="003F4C83"/>
    <w:rsid w:val="003F5267"/>
    <w:rsid w:val="003F5B08"/>
    <w:rsid w:val="003F6436"/>
    <w:rsid w:val="003F6596"/>
    <w:rsid w:val="003F7687"/>
    <w:rsid w:val="003F78D6"/>
    <w:rsid w:val="003F7B68"/>
    <w:rsid w:val="00400001"/>
    <w:rsid w:val="00402597"/>
    <w:rsid w:val="00404112"/>
    <w:rsid w:val="00405E31"/>
    <w:rsid w:val="004061BA"/>
    <w:rsid w:val="00407326"/>
    <w:rsid w:val="00407D25"/>
    <w:rsid w:val="004106FC"/>
    <w:rsid w:val="00411482"/>
    <w:rsid w:val="00411CD0"/>
    <w:rsid w:val="004120E2"/>
    <w:rsid w:val="00412EB2"/>
    <w:rsid w:val="00413091"/>
    <w:rsid w:val="004134FF"/>
    <w:rsid w:val="0041399B"/>
    <w:rsid w:val="00413F12"/>
    <w:rsid w:val="00414CF9"/>
    <w:rsid w:val="00414DED"/>
    <w:rsid w:val="00416302"/>
    <w:rsid w:val="00416EDA"/>
    <w:rsid w:val="00417676"/>
    <w:rsid w:val="004179C1"/>
    <w:rsid w:val="00420467"/>
    <w:rsid w:val="0042123F"/>
    <w:rsid w:val="0042130C"/>
    <w:rsid w:val="00421F1F"/>
    <w:rsid w:val="0042246B"/>
    <w:rsid w:val="004236B9"/>
    <w:rsid w:val="004236E6"/>
    <w:rsid w:val="00423789"/>
    <w:rsid w:val="004248CD"/>
    <w:rsid w:val="004250AA"/>
    <w:rsid w:val="0042665D"/>
    <w:rsid w:val="004267D1"/>
    <w:rsid w:val="00426892"/>
    <w:rsid w:val="00430215"/>
    <w:rsid w:val="00430B73"/>
    <w:rsid w:val="004323DC"/>
    <w:rsid w:val="0043354E"/>
    <w:rsid w:val="00433556"/>
    <w:rsid w:val="004358E7"/>
    <w:rsid w:val="00435A4B"/>
    <w:rsid w:val="004364CA"/>
    <w:rsid w:val="004365CB"/>
    <w:rsid w:val="00436ACD"/>
    <w:rsid w:val="00436C8D"/>
    <w:rsid w:val="00436C9E"/>
    <w:rsid w:val="00440162"/>
    <w:rsid w:val="00440339"/>
    <w:rsid w:val="004404C1"/>
    <w:rsid w:val="00440ED0"/>
    <w:rsid w:val="00442654"/>
    <w:rsid w:val="00442911"/>
    <w:rsid w:val="00443252"/>
    <w:rsid w:val="00443879"/>
    <w:rsid w:val="00443E73"/>
    <w:rsid w:val="00446628"/>
    <w:rsid w:val="00447409"/>
    <w:rsid w:val="00447F16"/>
    <w:rsid w:val="004507EA"/>
    <w:rsid w:val="00452307"/>
    <w:rsid w:val="0045249E"/>
    <w:rsid w:val="004525AE"/>
    <w:rsid w:val="00452FAE"/>
    <w:rsid w:val="00453730"/>
    <w:rsid w:val="00453E86"/>
    <w:rsid w:val="00455006"/>
    <w:rsid w:val="00455122"/>
    <w:rsid w:val="0045597E"/>
    <w:rsid w:val="00456D3E"/>
    <w:rsid w:val="004578BE"/>
    <w:rsid w:val="00461335"/>
    <w:rsid w:val="00462172"/>
    <w:rsid w:val="00462881"/>
    <w:rsid w:val="0046297E"/>
    <w:rsid w:val="00465751"/>
    <w:rsid w:val="004657E0"/>
    <w:rsid w:val="00465C55"/>
    <w:rsid w:val="0046661F"/>
    <w:rsid w:val="00466CC4"/>
    <w:rsid w:val="00470861"/>
    <w:rsid w:val="00470BF9"/>
    <w:rsid w:val="00470D34"/>
    <w:rsid w:val="00471743"/>
    <w:rsid w:val="00471CDC"/>
    <w:rsid w:val="00471D6E"/>
    <w:rsid w:val="004726D7"/>
    <w:rsid w:val="00472B26"/>
    <w:rsid w:val="0047332F"/>
    <w:rsid w:val="004742F3"/>
    <w:rsid w:val="004750B0"/>
    <w:rsid w:val="0047527F"/>
    <w:rsid w:val="004763D8"/>
    <w:rsid w:val="00476D60"/>
    <w:rsid w:val="00476E25"/>
    <w:rsid w:val="0047756A"/>
    <w:rsid w:val="004775DD"/>
    <w:rsid w:val="004804A4"/>
    <w:rsid w:val="00480510"/>
    <w:rsid w:val="00481AEC"/>
    <w:rsid w:val="00482EC1"/>
    <w:rsid w:val="0048353B"/>
    <w:rsid w:val="00484782"/>
    <w:rsid w:val="00486AAD"/>
    <w:rsid w:val="00490D37"/>
    <w:rsid w:val="00491178"/>
    <w:rsid w:val="004919FE"/>
    <w:rsid w:val="00492909"/>
    <w:rsid w:val="004933F2"/>
    <w:rsid w:val="00493D99"/>
    <w:rsid w:val="00495350"/>
    <w:rsid w:val="0049553C"/>
    <w:rsid w:val="00496EF6"/>
    <w:rsid w:val="0049709E"/>
    <w:rsid w:val="004976CE"/>
    <w:rsid w:val="00497708"/>
    <w:rsid w:val="004A00D3"/>
    <w:rsid w:val="004A1CE7"/>
    <w:rsid w:val="004A2A88"/>
    <w:rsid w:val="004A5DD0"/>
    <w:rsid w:val="004A5FE8"/>
    <w:rsid w:val="004A6C33"/>
    <w:rsid w:val="004B0334"/>
    <w:rsid w:val="004B121F"/>
    <w:rsid w:val="004B130F"/>
    <w:rsid w:val="004B1435"/>
    <w:rsid w:val="004B2677"/>
    <w:rsid w:val="004B267B"/>
    <w:rsid w:val="004B26A7"/>
    <w:rsid w:val="004B3685"/>
    <w:rsid w:val="004B3A7D"/>
    <w:rsid w:val="004B6845"/>
    <w:rsid w:val="004B79C7"/>
    <w:rsid w:val="004B7D26"/>
    <w:rsid w:val="004C050A"/>
    <w:rsid w:val="004C0664"/>
    <w:rsid w:val="004C11F9"/>
    <w:rsid w:val="004C1C9C"/>
    <w:rsid w:val="004C4802"/>
    <w:rsid w:val="004C4C20"/>
    <w:rsid w:val="004C550F"/>
    <w:rsid w:val="004C55FB"/>
    <w:rsid w:val="004C6768"/>
    <w:rsid w:val="004C69D0"/>
    <w:rsid w:val="004C6C7B"/>
    <w:rsid w:val="004D08A8"/>
    <w:rsid w:val="004D0FE9"/>
    <w:rsid w:val="004D1816"/>
    <w:rsid w:val="004D2994"/>
    <w:rsid w:val="004D3D31"/>
    <w:rsid w:val="004D464D"/>
    <w:rsid w:val="004D49AE"/>
    <w:rsid w:val="004D4B5B"/>
    <w:rsid w:val="004D5DED"/>
    <w:rsid w:val="004D7802"/>
    <w:rsid w:val="004E0A66"/>
    <w:rsid w:val="004E1D75"/>
    <w:rsid w:val="004E1E7A"/>
    <w:rsid w:val="004E2F35"/>
    <w:rsid w:val="004E4828"/>
    <w:rsid w:val="004E4869"/>
    <w:rsid w:val="004E4B21"/>
    <w:rsid w:val="004E5363"/>
    <w:rsid w:val="004E6145"/>
    <w:rsid w:val="004E6703"/>
    <w:rsid w:val="004E6936"/>
    <w:rsid w:val="004E7197"/>
    <w:rsid w:val="004E7972"/>
    <w:rsid w:val="004F0A26"/>
    <w:rsid w:val="004F277E"/>
    <w:rsid w:val="004F2CB7"/>
    <w:rsid w:val="004F311E"/>
    <w:rsid w:val="004F321B"/>
    <w:rsid w:val="004F46EB"/>
    <w:rsid w:val="004F4A0C"/>
    <w:rsid w:val="004F4E59"/>
    <w:rsid w:val="004F7005"/>
    <w:rsid w:val="004F732C"/>
    <w:rsid w:val="004F7AC8"/>
    <w:rsid w:val="005004AD"/>
    <w:rsid w:val="00501A5D"/>
    <w:rsid w:val="00501B93"/>
    <w:rsid w:val="0050342D"/>
    <w:rsid w:val="00504CFF"/>
    <w:rsid w:val="00505387"/>
    <w:rsid w:val="005053F6"/>
    <w:rsid w:val="00507364"/>
    <w:rsid w:val="00507590"/>
    <w:rsid w:val="005138DD"/>
    <w:rsid w:val="005143C8"/>
    <w:rsid w:val="00514A2B"/>
    <w:rsid w:val="0051529A"/>
    <w:rsid w:val="0051556C"/>
    <w:rsid w:val="0051623F"/>
    <w:rsid w:val="00516490"/>
    <w:rsid w:val="00517D05"/>
    <w:rsid w:val="00520FC7"/>
    <w:rsid w:val="005219C6"/>
    <w:rsid w:val="00521EA1"/>
    <w:rsid w:val="00522961"/>
    <w:rsid w:val="005232EA"/>
    <w:rsid w:val="005235CC"/>
    <w:rsid w:val="005238FA"/>
    <w:rsid w:val="00524D79"/>
    <w:rsid w:val="00524EF0"/>
    <w:rsid w:val="00525CEB"/>
    <w:rsid w:val="00526788"/>
    <w:rsid w:val="005268A8"/>
    <w:rsid w:val="0052695F"/>
    <w:rsid w:val="00526C04"/>
    <w:rsid w:val="0052757C"/>
    <w:rsid w:val="00530427"/>
    <w:rsid w:val="00530B74"/>
    <w:rsid w:val="00530CBA"/>
    <w:rsid w:val="005321F2"/>
    <w:rsid w:val="00532BFA"/>
    <w:rsid w:val="00532C06"/>
    <w:rsid w:val="00533B6F"/>
    <w:rsid w:val="00533DA7"/>
    <w:rsid w:val="005344D7"/>
    <w:rsid w:val="0053569C"/>
    <w:rsid w:val="00535BF7"/>
    <w:rsid w:val="00537791"/>
    <w:rsid w:val="005377CB"/>
    <w:rsid w:val="00537E01"/>
    <w:rsid w:val="00540E81"/>
    <w:rsid w:val="00540EFD"/>
    <w:rsid w:val="0054118A"/>
    <w:rsid w:val="0054162D"/>
    <w:rsid w:val="00541C1D"/>
    <w:rsid w:val="00543685"/>
    <w:rsid w:val="00544134"/>
    <w:rsid w:val="00544700"/>
    <w:rsid w:val="00544F31"/>
    <w:rsid w:val="00545147"/>
    <w:rsid w:val="005458E0"/>
    <w:rsid w:val="005460E4"/>
    <w:rsid w:val="005463FA"/>
    <w:rsid w:val="00546E8B"/>
    <w:rsid w:val="005479CF"/>
    <w:rsid w:val="00547E46"/>
    <w:rsid w:val="0055004B"/>
    <w:rsid w:val="0055322E"/>
    <w:rsid w:val="00553BF5"/>
    <w:rsid w:val="00553D9C"/>
    <w:rsid w:val="00554858"/>
    <w:rsid w:val="00556C86"/>
    <w:rsid w:val="00556CE4"/>
    <w:rsid w:val="00557F53"/>
    <w:rsid w:val="005609D8"/>
    <w:rsid w:val="00561508"/>
    <w:rsid w:val="00562015"/>
    <w:rsid w:val="00562831"/>
    <w:rsid w:val="00562CA5"/>
    <w:rsid w:val="00562D7E"/>
    <w:rsid w:val="00563CD2"/>
    <w:rsid w:val="00565B50"/>
    <w:rsid w:val="00565D74"/>
    <w:rsid w:val="00565F52"/>
    <w:rsid w:val="0056779D"/>
    <w:rsid w:val="005710C1"/>
    <w:rsid w:val="00571847"/>
    <w:rsid w:val="00571B22"/>
    <w:rsid w:val="00571F09"/>
    <w:rsid w:val="00572576"/>
    <w:rsid w:val="005733C9"/>
    <w:rsid w:val="00573829"/>
    <w:rsid w:val="00573CC2"/>
    <w:rsid w:val="0057501B"/>
    <w:rsid w:val="005750F9"/>
    <w:rsid w:val="0057593D"/>
    <w:rsid w:val="00577BFA"/>
    <w:rsid w:val="00577FA4"/>
    <w:rsid w:val="00580087"/>
    <w:rsid w:val="00580BAC"/>
    <w:rsid w:val="00580C2A"/>
    <w:rsid w:val="005825A5"/>
    <w:rsid w:val="0058296D"/>
    <w:rsid w:val="00582D2A"/>
    <w:rsid w:val="00584202"/>
    <w:rsid w:val="00584B37"/>
    <w:rsid w:val="00584E4E"/>
    <w:rsid w:val="00585444"/>
    <w:rsid w:val="0058562C"/>
    <w:rsid w:val="0058649C"/>
    <w:rsid w:val="005869B9"/>
    <w:rsid w:val="00586D23"/>
    <w:rsid w:val="00587202"/>
    <w:rsid w:val="00591A65"/>
    <w:rsid w:val="00591D39"/>
    <w:rsid w:val="005920BB"/>
    <w:rsid w:val="00592BD2"/>
    <w:rsid w:val="00592C2E"/>
    <w:rsid w:val="0059317F"/>
    <w:rsid w:val="00593419"/>
    <w:rsid w:val="00593747"/>
    <w:rsid w:val="00593A96"/>
    <w:rsid w:val="00594010"/>
    <w:rsid w:val="0059438D"/>
    <w:rsid w:val="00594407"/>
    <w:rsid w:val="00594575"/>
    <w:rsid w:val="00595503"/>
    <w:rsid w:val="005973AD"/>
    <w:rsid w:val="005974C5"/>
    <w:rsid w:val="005976F8"/>
    <w:rsid w:val="00597E5D"/>
    <w:rsid w:val="00597EC7"/>
    <w:rsid w:val="005A0087"/>
    <w:rsid w:val="005A0905"/>
    <w:rsid w:val="005A094B"/>
    <w:rsid w:val="005A1223"/>
    <w:rsid w:val="005A1378"/>
    <w:rsid w:val="005A1EDF"/>
    <w:rsid w:val="005A2032"/>
    <w:rsid w:val="005A2DB1"/>
    <w:rsid w:val="005A3055"/>
    <w:rsid w:val="005A3604"/>
    <w:rsid w:val="005A375C"/>
    <w:rsid w:val="005A4340"/>
    <w:rsid w:val="005A5449"/>
    <w:rsid w:val="005A590A"/>
    <w:rsid w:val="005A75AD"/>
    <w:rsid w:val="005A7ACC"/>
    <w:rsid w:val="005B0920"/>
    <w:rsid w:val="005B149D"/>
    <w:rsid w:val="005B1BF2"/>
    <w:rsid w:val="005B1C66"/>
    <w:rsid w:val="005B348F"/>
    <w:rsid w:val="005B3E77"/>
    <w:rsid w:val="005B46C2"/>
    <w:rsid w:val="005B4A8F"/>
    <w:rsid w:val="005B572A"/>
    <w:rsid w:val="005B666F"/>
    <w:rsid w:val="005B6A0E"/>
    <w:rsid w:val="005B6D80"/>
    <w:rsid w:val="005C16AC"/>
    <w:rsid w:val="005C1D33"/>
    <w:rsid w:val="005C3AC3"/>
    <w:rsid w:val="005C4530"/>
    <w:rsid w:val="005C51CE"/>
    <w:rsid w:val="005C545D"/>
    <w:rsid w:val="005C5C35"/>
    <w:rsid w:val="005C5F46"/>
    <w:rsid w:val="005C6037"/>
    <w:rsid w:val="005C6DE2"/>
    <w:rsid w:val="005C75BE"/>
    <w:rsid w:val="005D0869"/>
    <w:rsid w:val="005D20FC"/>
    <w:rsid w:val="005D2249"/>
    <w:rsid w:val="005D3CC1"/>
    <w:rsid w:val="005D64CA"/>
    <w:rsid w:val="005D65DA"/>
    <w:rsid w:val="005D6760"/>
    <w:rsid w:val="005D68C8"/>
    <w:rsid w:val="005D6A5B"/>
    <w:rsid w:val="005D76CD"/>
    <w:rsid w:val="005D7894"/>
    <w:rsid w:val="005E0556"/>
    <w:rsid w:val="005E057E"/>
    <w:rsid w:val="005E071D"/>
    <w:rsid w:val="005E149A"/>
    <w:rsid w:val="005E16F0"/>
    <w:rsid w:val="005E2643"/>
    <w:rsid w:val="005E2800"/>
    <w:rsid w:val="005E3C69"/>
    <w:rsid w:val="005E3D04"/>
    <w:rsid w:val="005E4B55"/>
    <w:rsid w:val="005E594D"/>
    <w:rsid w:val="005E69F1"/>
    <w:rsid w:val="005E78DF"/>
    <w:rsid w:val="005E7F4D"/>
    <w:rsid w:val="005F05EC"/>
    <w:rsid w:val="005F080C"/>
    <w:rsid w:val="005F171B"/>
    <w:rsid w:val="005F1AF4"/>
    <w:rsid w:val="005F1E2B"/>
    <w:rsid w:val="005F35C3"/>
    <w:rsid w:val="005F4690"/>
    <w:rsid w:val="005F51D8"/>
    <w:rsid w:val="005F5A26"/>
    <w:rsid w:val="005F5BCF"/>
    <w:rsid w:val="005F5CF1"/>
    <w:rsid w:val="005F5F06"/>
    <w:rsid w:val="005F61F4"/>
    <w:rsid w:val="005F7159"/>
    <w:rsid w:val="0060170C"/>
    <w:rsid w:val="006024B3"/>
    <w:rsid w:val="00603292"/>
    <w:rsid w:val="00603682"/>
    <w:rsid w:val="0060404D"/>
    <w:rsid w:val="00604A80"/>
    <w:rsid w:val="00604C02"/>
    <w:rsid w:val="00606538"/>
    <w:rsid w:val="006070E3"/>
    <w:rsid w:val="00607398"/>
    <w:rsid w:val="006079A9"/>
    <w:rsid w:val="00610BC3"/>
    <w:rsid w:val="00610C42"/>
    <w:rsid w:val="006124BB"/>
    <w:rsid w:val="00613267"/>
    <w:rsid w:val="00613560"/>
    <w:rsid w:val="00613E44"/>
    <w:rsid w:val="00614A82"/>
    <w:rsid w:val="00614D60"/>
    <w:rsid w:val="0061587E"/>
    <w:rsid w:val="00617C82"/>
    <w:rsid w:val="00620DDC"/>
    <w:rsid w:val="00623055"/>
    <w:rsid w:val="006230E7"/>
    <w:rsid w:val="00623A44"/>
    <w:rsid w:val="00623F83"/>
    <w:rsid w:val="0062459E"/>
    <w:rsid w:val="00624A00"/>
    <w:rsid w:val="006250BE"/>
    <w:rsid w:val="00625FE8"/>
    <w:rsid w:val="00626409"/>
    <w:rsid w:val="00627E55"/>
    <w:rsid w:val="0063048F"/>
    <w:rsid w:val="006304C2"/>
    <w:rsid w:val="0063070E"/>
    <w:rsid w:val="00630D05"/>
    <w:rsid w:val="0063136E"/>
    <w:rsid w:val="00631EEC"/>
    <w:rsid w:val="00632DBB"/>
    <w:rsid w:val="00632F50"/>
    <w:rsid w:val="00633458"/>
    <w:rsid w:val="006335CD"/>
    <w:rsid w:val="0063583D"/>
    <w:rsid w:val="00640EB0"/>
    <w:rsid w:val="00641654"/>
    <w:rsid w:val="00641CFA"/>
    <w:rsid w:val="00641D2E"/>
    <w:rsid w:val="00642E9C"/>
    <w:rsid w:val="00643A22"/>
    <w:rsid w:val="00643CDB"/>
    <w:rsid w:val="00644982"/>
    <w:rsid w:val="00644A54"/>
    <w:rsid w:val="006477F0"/>
    <w:rsid w:val="00650D55"/>
    <w:rsid w:val="00651F03"/>
    <w:rsid w:val="0065270B"/>
    <w:rsid w:val="00652B71"/>
    <w:rsid w:val="00653848"/>
    <w:rsid w:val="006554A4"/>
    <w:rsid w:val="0065579D"/>
    <w:rsid w:val="00655C8A"/>
    <w:rsid w:val="0065620B"/>
    <w:rsid w:val="00656913"/>
    <w:rsid w:val="00657831"/>
    <w:rsid w:val="00660C38"/>
    <w:rsid w:val="00661738"/>
    <w:rsid w:val="006628A9"/>
    <w:rsid w:val="0066405B"/>
    <w:rsid w:val="0066509F"/>
    <w:rsid w:val="00665E7B"/>
    <w:rsid w:val="00667099"/>
    <w:rsid w:val="00670E22"/>
    <w:rsid w:val="00670E6E"/>
    <w:rsid w:val="00671298"/>
    <w:rsid w:val="00671522"/>
    <w:rsid w:val="006721A6"/>
    <w:rsid w:val="006723CC"/>
    <w:rsid w:val="006729F4"/>
    <w:rsid w:val="00672A14"/>
    <w:rsid w:val="00672C26"/>
    <w:rsid w:val="00673556"/>
    <w:rsid w:val="00675550"/>
    <w:rsid w:val="00675829"/>
    <w:rsid w:val="006762A1"/>
    <w:rsid w:val="00676CF1"/>
    <w:rsid w:val="00677CFB"/>
    <w:rsid w:val="006801F8"/>
    <w:rsid w:val="00680995"/>
    <w:rsid w:val="00680ED9"/>
    <w:rsid w:val="00681063"/>
    <w:rsid w:val="00681417"/>
    <w:rsid w:val="006814D7"/>
    <w:rsid w:val="0068197C"/>
    <w:rsid w:val="00681C00"/>
    <w:rsid w:val="00682235"/>
    <w:rsid w:val="006823FD"/>
    <w:rsid w:val="0068480B"/>
    <w:rsid w:val="00684835"/>
    <w:rsid w:val="00685E02"/>
    <w:rsid w:val="00685E75"/>
    <w:rsid w:val="006867DF"/>
    <w:rsid w:val="00686B9A"/>
    <w:rsid w:val="00687FE6"/>
    <w:rsid w:val="006902CB"/>
    <w:rsid w:val="00690579"/>
    <w:rsid w:val="006908D4"/>
    <w:rsid w:val="00690E4B"/>
    <w:rsid w:val="00691B23"/>
    <w:rsid w:val="006923AC"/>
    <w:rsid w:val="00693062"/>
    <w:rsid w:val="006936F0"/>
    <w:rsid w:val="006A1198"/>
    <w:rsid w:val="006A2512"/>
    <w:rsid w:val="006A42A1"/>
    <w:rsid w:val="006A53E8"/>
    <w:rsid w:val="006A554B"/>
    <w:rsid w:val="006A5834"/>
    <w:rsid w:val="006A5EF4"/>
    <w:rsid w:val="006A6388"/>
    <w:rsid w:val="006B0CF7"/>
    <w:rsid w:val="006B1DCD"/>
    <w:rsid w:val="006B2CB0"/>
    <w:rsid w:val="006B3A48"/>
    <w:rsid w:val="006B3B79"/>
    <w:rsid w:val="006B5B51"/>
    <w:rsid w:val="006B5D18"/>
    <w:rsid w:val="006B6D4D"/>
    <w:rsid w:val="006B73EA"/>
    <w:rsid w:val="006B7665"/>
    <w:rsid w:val="006C0973"/>
    <w:rsid w:val="006C1372"/>
    <w:rsid w:val="006C1DE8"/>
    <w:rsid w:val="006C2EBC"/>
    <w:rsid w:val="006C3081"/>
    <w:rsid w:val="006C32D7"/>
    <w:rsid w:val="006C38B6"/>
    <w:rsid w:val="006C3A20"/>
    <w:rsid w:val="006C46B2"/>
    <w:rsid w:val="006C4E05"/>
    <w:rsid w:val="006C4EDD"/>
    <w:rsid w:val="006C510B"/>
    <w:rsid w:val="006C5745"/>
    <w:rsid w:val="006C59E8"/>
    <w:rsid w:val="006C5CB7"/>
    <w:rsid w:val="006C5F4E"/>
    <w:rsid w:val="006C6662"/>
    <w:rsid w:val="006D019C"/>
    <w:rsid w:val="006D09E0"/>
    <w:rsid w:val="006D1194"/>
    <w:rsid w:val="006D178D"/>
    <w:rsid w:val="006D23C3"/>
    <w:rsid w:val="006D33B8"/>
    <w:rsid w:val="006D3E68"/>
    <w:rsid w:val="006D43D5"/>
    <w:rsid w:val="006D4C83"/>
    <w:rsid w:val="006D5239"/>
    <w:rsid w:val="006D5245"/>
    <w:rsid w:val="006D6164"/>
    <w:rsid w:val="006E142A"/>
    <w:rsid w:val="006E14D5"/>
    <w:rsid w:val="006E27DE"/>
    <w:rsid w:val="006E2B17"/>
    <w:rsid w:val="006E2F95"/>
    <w:rsid w:val="006E3CEA"/>
    <w:rsid w:val="006E3D69"/>
    <w:rsid w:val="006E49EB"/>
    <w:rsid w:val="006E4D76"/>
    <w:rsid w:val="006E6421"/>
    <w:rsid w:val="006E68A9"/>
    <w:rsid w:val="006E7957"/>
    <w:rsid w:val="006F04B2"/>
    <w:rsid w:val="006F0FDA"/>
    <w:rsid w:val="006F1618"/>
    <w:rsid w:val="006F1ABD"/>
    <w:rsid w:val="006F1DA4"/>
    <w:rsid w:val="006F23EF"/>
    <w:rsid w:val="006F3783"/>
    <w:rsid w:val="006F3C97"/>
    <w:rsid w:val="006F42DC"/>
    <w:rsid w:val="006F492B"/>
    <w:rsid w:val="006F5161"/>
    <w:rsid w:val="006F5FDF"/>
    <w:rsid w:val="006F66D9"/>
    <w:rsid w:val="006F6C88"/>
    <w:rsid w:val="006F6F6D"/>
    <w:rsid w:val="006F705F"/>
    <w:rsid w:val="006F774E"/>
    <w:rsid w:val="006F7C9B"/>
    <w:rsid w:val="0070036F"/>
    <w:rsid w:val="00700C62"/>
    <w:rsid w:val="007012B6"/>
    <w:rsid w:val="007014C1"/>
    <w:rsid w:val="0070159D"/>
    <w:rsid w:val="00702394"/>
    <w:rsid w:val="007026E0"/>
    <w:rsid w:val="007028A9"/>
    <w:rsid w:val="00703046"/>
    <w:rsid w:val="00703E16"/>
    <w:rsid w:val="007047E3"/>
    <w:rsid w:val="0070610E"/>
    <w:rsid w:val="0070627A"/>
    <w:rsid w:val="007062EC"/>
    <w:rsid w:val="007069BF"/>
    <w:rsid w:val="00706CE8"/>
    <w:rsid w:val="00707925"/>
    <w:rsid w:val="007079C7"/>
    <w:rsid w:val="00707DF5"/>
    <w:rsid w:val="00710315"/>
    <w:rsid w:val="0071048E"/>
    <w:rsid w:val="00712560"/>
    <w:rsid w:val="00712DE5"/>
    <w:rsid w:val="00712F4F"/>
    <w:rsid w:val="007138DC"/>
    <w:rsid w:val="0071440E"/>
    <w:rsid w:val="0071514D"/>
    <w:rsid w:val="007159D0"/>
    <w:rsid w:val="007159E8"/>
    <w:rsid w:val="00716230"/>
    <w:rsid w:val="00716E90"/>
    <w:rsid w:val="007171E9"/>
    <w:rsid w:val="0072016E"/>
    <w:rsid w:val="0072102A"/>
    <w:rsid w:val="007210B2"/>
    <w:rsid w:val="007219B7"/>
    <w:rsid w:val="00722684"/>
    <w:rsid w:val="007234D4"/>
    <w:rsid w:val="00723975"/>
    <w:rsid w:val="00723C95"/>
    <w:rsid w:val="00723F6C"/>
    <w:rsid w:val="00725A72"/>
    <w:rsid w:val="00726E4C"/>
    <w:rsid w:val="00726EF8"/>
    <w:rsid w:val="00726F21"/>
    <w:rsid w:val="00727BD5"/>
    <w:rsid w:val="00730FDF"/>
    <w:rsid w:val="0073165D"/>
    <w:rsid w:val="007322C1"/>
    <w:rsid w:val="00732779"/>
    <w:rsid w:val="00733566"/>
    <w:rsid w:val="00733988"/>
    <w:rsid w:val="007347B0"/>
    <w:rsid w:val="007349DB"/>
    <w:rsid w:val="00735378"/>
    <w:rsid w:val="007363B7"/>
    <w:rsid w:val="0073772D"/>
    <w:rsid w:val="00740984"/>
    <w:rsid w:val="00740A18"/>
    <w:rsid w:val="007412D7"/>
    <w:rsid w:val="007418BB"/>
    <w:rsid w:val="00742518"/>
    <w:rsid w:val="00742C7D"/>
    <w:rsid w:val="0074371A"/>
    <w:rsid w:val="007443D2"/>
    <w:rsid w:val="00745570"/>
    <w:rsid w:val="00745812"/>
    <w:rsid w:val="007463CE"/>
    <w:rsid w:val="00747FD4"/>
    <w:rsid w:val="007501EB"/>
    <w:rsid w:val="007515B1"/>
    <w:rsid w:val="007515F0"/>
    <w:rsid w:val="00751BB6"/>
    <w:rsid w:val="00752036"/>
    <w:rsid w:val="007527FA"/>
    <w:rsid w:val="00752CC6"/>
    <w:rsid w:val="00753C09"/>
    <w:rsid w:val="007540B6"/>
    <w:rsid w:val="00754C31"/>
    <w:rsid w:val="00755041"/>
    <w:rsid w:val="007565E5"/>
    <w:rsid w:val="0075707F"/>
    <w:rsid w:val="0075793C"/>
    <w:rsid w:val="00757AEC"/>
    <w:rsid w:val="0076179D"/>
    <w:rsid w:val="00761C1A"/>
    <w:rsid w:val="007626C2"/>
    <w:rsid w:val="00763A7A"/>
    <w:rsid w:val="007644C9"/>
    <w:rsid w:val="00764640"/>
    <w:rsid w:val="007647AE"/>
    <w:rsid w:val="00765049"/>
    <w:rsid w:val="007654D5"/>
    <w:rsid w:val="007657F4"/>
    <w:rsid w:val="00765A7F"/>
    <w:rsid w:val="00765AA1"/>
    <w:rsid w:val="007660D7"/>
    <w:rsid w:val="00766721"/>
    <w:rsid w:val="00766DCB"/>
    <w:rsid w:val="00766F2B"/>
    <w:rsid w:val="00771334"/>
    <w:rsid w:val="00771F3F"/>
    <w:rsid w:val="00773E67"/>
    <w:rsid w:val="0077471A"/>
    <w:rsid w:val="007748E7"/>
    <w:rsid w:val="00775C5F"/>
    <w:rsid w:val="0077714F"/>
    <w:rsid w:val="007778FF"/>
    <w:rsid w:val="00777DD4"/>
    <w:rsid w:val="0078093C"/>
    <w:rsid w:val="00781776"/>
    <w:rsid w:val="007821DE"/>
    <w:rsid w:val="00783E3C"/>
    <w:rsid w:val="00784C21"/>
    <w:rsid w:val="00785BF9"/>
    <w:rsid w:val="007861DA"/>
    <w:rsid w:val="00786B3E"/>
    <w:rsid w:val="00786E5C"/>
    <w:rsid w:val="007876BF"/>
    <w:rsid w:val="007908F3"/>
    <w:rsid w:val="0079149D"/>
    <w:rsid w:val="00791765"/>
    <w:rsid w:val="00791771"/>
    <w:rsid w:val="00791A9C"/>
    <w:rsid w:val="00793476"/>
    <w:rsid w:val="00793852"/>
    <w:rsid w:val="00793ADD"/>
    <w:rsid w:val="00793FCF"/>
    <w:rsid w:val="00794850"/>
    <w:rsid w:val="00794DA6"/>
    <w:rsid w:val="007958CF"/>
    <w:rsid w:val="0079725B"/>
    <w:rsid w:val="007973C1"/>
    <w:rsid w:val="007A0382"/>
    <w:rsid w:val="007A19F9"/>
    <w:rsid w:val="007A24BB"/>
    <w:rsid w:val="007A2E63"/>
    <w:rsid w:val="007A3193"/>
    <w:rsid w:val="007A36C3"/>
    <w:rsid w:val="007A4946"/>
    <w:rsid w:val="007A5CBF"/>
    <w:rsid w:val="007A5D96"/>
    <w:rsid w:val="007A6096"/>
    <w:rsid w:val="007A7291"/>
    <w:rsid w:val="007A7920"/>
    <w:rsid w:val="007A7AF0"/>
    <w:rsid w:val="007A7E1D"/>
    <w:rsid w:val="007B01E7"/>
    <w:rsid w:val="007B06BE"/>
    <w:rsid w:val="007B0BA1"/>
    <w:rsid w:val="007B1A4B"/>
    <w:rsid w:val="007B2CF7"/>
    <w:rsid w:val="007B605D"/>
    <w:rsid w:val="007B6707"/>
    <w:rsid w:val="007B71EE"/>
    <w:rsid w:val="007B7916"/>
    <w:rsid w:val="007B7967"/>
    <w:rsid w:val="007C1E19"/>
    <w:rsid w:val="007C23CB"/>
    <w:rsid w:val="007C2F01"/>
    <w:rsid w:val="007C42A6"/>
    <w:rsid w:val="007C54DC"/>
    <w:rsid w:val="007C56DF"/>
    <w:rsid w:val="007C6009"/>
    <w:rsid w:val="007C6232"/>
    <w:rsid w:val="007C67F9"/>
    <w:rsid w:val="007C67FC"/>
    <w:rsid w:val="007C6BC3"/>
    <w:rsid w:val="007C7165"/>
    <w:rsid w:val="007D0540"/>
    <w:rsid w:val="007D0554"/>
    <w:rsid w:val="007D0A12"/>
    <w:rsid w:val="007D3A1A"/>
    <w:rsid w:val="007D44B4"/>
    <w:rsid w:val="007D4C05"/>
    <w:rsid w:val="007D4D6B"/>
    <w:rsid w:val="007D5B93"/>
    <w:rsid w:val="007D6CE6"/>
    <w:rsid w:val="007D71F7"/>
    <w:rsid w:val="007D750E"/>
    <w:rsid w:val="007E1B64"/>
    <w:rsid w:val="007E21CD"/>
    <w:rsid w:val="007E26B8"/>
    <w:rsid w:val="007E3991"/>
    <w:rsid w:val="007E3E70"/>
    <w:rsid w:val="007E4128"/>
    <w:rsid w:val="007E427B"/>
    <w:rsid w:val="007E4C60"/>
    <w:rsid w:val="007E6259"/>
    <w:rsid w:val="007E70EA"/>
    <w:rsid w:val="007E7762"/>
    <w:rsid w:val="007E7AE5"/>
    <w:rsid w:val="007F00AE"/>
    <w:rsid w:val="007F00F7"/>
    <w:rsid w:val="007F0789"/>
    <w:rsid w:val="007F086E"/>
    <w:rsid w:val="007F0F0A"/>
    <w:rsid w:val="007F1925"/>
    <w:rsid w:val="007F1FA4"/>
    <w:rsid w:val="007F26E6"/>
    <w:rsid w:val="007F3024"/>
    <w:rsid w:val="007F384A"/>
    <w:rsid w:val="007F3C07"/>
    <w:rsid w:val="007F4495"/>
    <w:rsid w:val="007F49D4"/>
    <w:rsid w:val="007F5CF0"/>
    <w:rsid w:val="007F7FC4"/>
    <w:rsid w:val="008000CC"/>
    <w:rsid w:val="00802DDB"/>
    <w:rsid w:val="00804259"/>
    <w:rsid w:val="00804B4C"/>
    <w:rsid w:val="00805BA7"/>
    <w:rsid w:val="00807B76"/>
    <w:rsid w:val="00807C85"/>
    <w:rsid w:val="00807F50"/>
    <w:rsid w:val="008107A2"/>
    <w:rsid w:val="008112E7"/>
    <w:rsid w:val="00811D5F"/>
    <w:rsid w:val="008120AB"/>
    <w:rsid w:val="00813062"/>
    <w:rsid w:val="008145CC"/>
    <w:rsid w:val="00814D03"/>
    <w:rsid w:val="0081522A"/>
    <w:rsid w:val="008157DD"/>
    <w:rsid w:val="00815846"/>
    <w:rsid w:val="00816783"/>
    <w:rsid w:val="00816A12"/>
    <w:rsid w:val="00816B54"/>
    <w:rsid w:val="0081727A"/>
    <w:rsid w:val="0081753E"/>
    <w:rsid w:val="008209BB"/>
    <w:rsid w:val="0082104B"/>
    <w:rsid w:val="00821C8E"/>
    <w:rsid w:val="00821EF8"/>
    <w:rsid w:val="00822751"/>
    <w:rsid w:val="008228E6"/>
    <w:rsid w:val="00822E79"/>
    <w:rsid w:val="0082417B"/>
    <w:rsid w:val="0082452E"/>
    <w:rsid w:val="00827CBF"/>
    <w:rsid w:val="00827DB1"/>
    <w:rsid w:val="00827EBE"/>
    <w:rsid w:val="0083031A"/>
    <w:rsid w:val="00831110"/>
    <w:rsid w:val="008316D6"/>
    <w:rsid w:val="00832FD7"/>
    <w:rsid w:val="008338AA"/>
    <w:rsid w:val="00833C97"/>
    <w:rsid w:val="00835460"/>
    <w:rsid w:val="00835A2C"/>
    <w:rsid w:val="0083670D"/>
    <w:rsid w:val="00836DA2"/>
    <w:rsid w:val="00836FF5"/>
    <w:rsid w:val="00837A4F"/>
    <w:rsid w:val="008408FD"/>
    <w:rsid w:val="00841379"/>
    <w:rsid w:val="00842014"/>
    <w:rsid w:val="0084357C"/>
    <w:rsid w:val="0084358B"/>
    <w:rsid w:val="00843D30"/>
    <w:rsid w:val="00844142"/>
    <w:rsid w:val="00844226"/>
    <w:rsid w:val="008453BE"/>
    <w:rsid w:val="00845BD9"/>
    <w:rsid w:val="00845D15"/>
    <w:rsid w:val="008463AF"/>
    <w:rsid w:val="00846730"/>
    <w:rsid w:val="00847B96"/>
    <w:rsid w:val="00850159"/>
    <w:rsid w:val="00850B29"/>
    <w:rsid w:val="00850D29"/>
    <w:rsid w:val="0085238F"/>
    <w:rsid w:val="00852970"/>
    <w:rsid w:val="008534D7"/>
    <w:rsid w:val="00854AC9"/>
    <w:rsid w:val="00855B1D"/>
    <w:rsid w:val="0085674B"/>
    <w:rsid w:val="00856CA6"/>
    <w:rsid w:val="00857D84"/>
    <w:rsid w:val="00857DAA"/>
    <w:rsid w:val="00860BE6"/>
    <w:rsid w:val="008615D3"/>
    <w:rsid w:val="008620A5"/>
    <w:rsid w:val="008621AB"/>
    <w:rsid w:val="008622AD"/>
    <w:rsid w:val="00863353"/>
    <w:rsid w:val="00865ACB"/>
    <w:rsid w:val="00865E0B"/>
    <w:rsid w:val="008665FC"/>
    <w:rsid w:val="008676FC"/>
    <w:rsid w:val="00870595"/>
    <w:rsid w:val="008707F7"/>
    <w:rsid w:val="00870C66"/>
    <w:rsid w:val="00872D32"/>
    <w:rsid w:val="0087384E"/>
    <w:rsid w:val="0087458C"/>
    <w:rsid w:val="008753A6"/>
    <w:rsid w:val="008754AE"/>
    <w:rsid w:val="0087568B"/>
    <w:rsid w:val="00876ACD"/>
    <w:rsid w:val="00876EE8"/>
    <w:rsid w:val="00876EFE"/>
    <w:rsid w:val="008811E4"/>
    <w:rsid w:val="00881ED3"/>
    <w:rsid w:val="00882931"/>
    <w:rsid w:val="00883D4E"/>
    <w:rsid w:val="00883D60"/>
    <w:rsid w:val="00883E41"/>
    <w:rsid w:val="0088529B"/>
    <w:rsid w:val="0088574C"/>
    <w:rsid w:val="00886EF1"/>
    <w:rsid w:val="008870F9"/>
    <w:rsid w:val="00887410"/>
    <w:rsid w:val="008878B0"/>
    <w:rsid w:val="00887BC7"/>
    <w:rsid w:val="00887CDA"/>
    <w:rsid w:val="0089130E"/>
    <w:rsid w:val="00891AD7"/>
    <w:rsid w:val="0089274E"/>
    <w:rsid w:val="00893264"/>
    <w:rsid w:val="0089338B"/>
    <w:rsid w:val="0089366E"/>
    <w:rsid w:val="0089381D"/>
    <w:rsid w:val="00893865"/>
    <w:rsid w:val="00893934"/>
    <w:rsid w:val="00893CD2"/>
    <w:rsid w:val="008948B8"/>
    <w:rsid w:val="00894EE6"/>
    <w:rsid w:val="00896095"/>
    <w:rsid w:val="00896717"/>
    <w:rsid w:val="008969AC"/>
    <w:rsid w:val="008974E0"/>
    <w:rsid w:val="00897907"/>
    <w:rsid w:val="00897E74"/>
    <w:rsid w:val="008A0D99"/>
    <w:rsid w:val="008A0E51"/>
    <w:rsid w:val="008A2D1B"/>
    <w:rsid w:val="008A3092"/>
    <w:rsid w:val="008A3DCD"/>
    <w:rsid w:val="008A3F77"/>
    <w:rsid w:val="008A4461"/>
    <w:rsid w:val="008A44EE"/>
    <w:rsid w:val="008A467D"/>
    <w:rsid w:val="008A5418"/>
    <w:rsid w:val="008A74E5"/>
    <w:rsid w:val="008A7720"/>
    <w:rsid w:val="008A7BD8"/>
    <w:rsid w:val="008B0AE6"/>
    <w:rsid w:val="008B2A3D"/>
    <w:rsid w:val="008B2FF4"/>
    <w:rsid w:val="008B3101"/>
    <w:rsid w:val="008B3E3D"/>
    <w:rsid w:val="008B4C45"/>
    <w:rsid w:val="008B5E72"/>
    <w:rsid w:val="008B612A"/>
    <w:rsid w:val="008B7816"/>
    <w:rsid w:val="008C057D"/>
    <w:rsid w:val="008C1217"/>
    <w:rsid w:val="008C175E"/>
    <w:rsid w:val="008C1A40"/>
    <w:rsid w:val="008C290C"/>
    <w:rsid w:val="008C47A9"/>
    <w:rsid w:val="008C6531"/>
    <w:rsid w:val="008C6838"/>
    <w:rsid w:val="008C7D9B"/>
    <w:rsid w:val="008D0BE7"/>
    <w:rsid w:val="008D0EE5"/>
    <w:rsid w:val="008D1DEF"/>
    <w:rsid w:val="008D299D"/>
    <w:rsid w:val="008D2CA8"/>
    <w:rsid w:val="008D2F83"/>
    <w:rsid w:val="008D5FC5"/>
    <w:rsid w:val="008D6FF2"/>
    <w:rsid w:val="008D7174"/>
    <w:rsid w:val="008D730D"/>
    <w:rsid w:val="008D7F84"/>
    <w:rsid w:val="008E0A00"/>
    <w:rsid w:val="008E16C0"/>
    <w:rsid w:val="008E207E"/>
    <w:rsid w:val="008E42FA"/>
    <w:rsid w:val="008E4780"/>
    <w:rsid w:val="008E4A65"/>
    <w:rsid w:val="008E4B2C"/>
    <w:rsid w:val="008E4E0B"/>
    <w:rsid w:val="008E677C"/>
    <w:rsid w:val="008F03E0"/>
    <w:rsid w:val="008F0940"/>
    <w:rsid w:val="008F1C5A"/>
    <w:rsid w:val="008F3476"/>
    <w:rsid w:val="008F5203"/>
    <w:rsid w:val="008F548C"/>
    <w:rsid w:val="008F575D"/>
    <w:rsid w:val="008F6FC0"/>
    <w:rsid w:val="009005C9"/>
    <w:rsid w:val="00901810"/>
    <w:rsid w:val="00901B67"/>
    <w:rsid w:val="00902010"/>
    <w:rsid w:val="009025E7"/>
    <w:rsid w:val="00902D73"/>
    <w:rsid w:val="00904729"/>
    <w:rsid w:val="00904D80"/>
    <w:rsid w:val="00905BB7"/>
    <w:rsid w:val="009066AF"/>
    <w:rsid w:val="00906C48"/>
    <w:rsid w:val="00907660"/>
    <w:rsid w:val="009079C1"/>
    <w:rsid w:val="0091160E"/>
    <w:rsid w:val="00911765"/>
    <w:rsid w:val="00912D91"/>
    <w:rsid w:val="00913A54"/>
    <w:rsid w:val="00913F2A"/>
    <w:rsid w:val="00914C70"/>
    <w:rsid w:val="00914FAF"/>
    <w:rsid w:val="00915498"/>
    <w:rsid w:val="00915729"/>
    <w:rsid w:val="00916ABA"/>
    <w:rsid w:val="009171AF"/>
    <w:rsid w:val="00920235"/>
    <w:rsid w:val="00922859"/>
    <w:rsid w:val="00923E40"/>
    <w:rsid w:val="009245D5"/>
    <w:rsid w:val="009245F6"/>
    <w:rsid w:val="00924C77"/>
    <w:rsid w:val="00924F08"/>
    <w:rsid w:val="00926D0F"/>
    <w:rsid w:val="009275BD"/>
    <w:rsid w:val="00927DA4"/>
    <w:rsid w:val="00930325"/>
    <w:rsid w:val="009305CE"/>
    <w:rsid w:val="00931C71"/>
    <w:rsid w:val="00931E0E"/>
    <w:rsid w:val="009331AD"/>
    <w:rsid w:val="00933D9A"/>
    <w:rsid w:val="00935052"/>
    <w:rsid w:val="009350D2"/>
    <w:rsid w:val="00935AFD"/>
    <w:rsid w:val="00935CDA"/>
    <w:rsid w:val="00935F05"/>
    <w:rsid w:val="00940E31"/>
    <w:rsid w:val="009413A3"/>
    <w:rsid w:val="00943A24"/>
    <w:rsid w:val="00944B8C"/>
    <w:rsid w:val="00944C2F"/>
    <w:rsid w:val="009459E8"/>
    <w:rsid w:val="00945C3B"/>
    <w:rsid w:val="00945CAB"/>
    <w:rsid w:val="00945F32"/>
    <w:rsid w:val="00946E18"/>
    <w:rsid w:val="00947B79"/>
    <w:rsid w:val="00947CF9"/>
    <w:rsid w:val="00951828"/>
    <w:rsid w:val="00951A6D"/>
    <w:rsid w:val="00951E6C"/>
    <w:rsid w:val="009521A1"/>
    <w:rsid w:val="00952253"/>
    <w:rsid w:val="00952804"/>
    <w:rsid w:val="009531AA"/>
    <w:rsid w:val="009531FD"/>
    <w:rsid w:val="00953918"/>
    <w:rsid w:val="00953F2B"/>
    <w:rsid w:val="009540B3"/>
    <w:rsid w:val="0095430E"/>
    <w:rsid w:val="009544D7"/>
    <w:rsid w:val="00955012"/>
    <w:rsid w:val="00955AC2"/>
    <w:rsid w:val="009571EF"/>
    <w:rsid w:val="00961759"/>
    <w:rsid w:val="00961A91"/>
    <w:rsid w:val="00962448"/>
    <w:rsid w:val="009629E5"/>
    <w:rsid w:val="00962A53"/>
    <w:rsid w:val="00963C08"/>
    <w:rsid w:val="0096429F"/>
    <w:rsid w:val="00964D9F"/>
    <w:rsid w:val="00964DAF"/>
    <w:rsid w:val="00964F08"/>
    <w:rsid w:val="009651ED"/>
    <w:rsid w:val="009656D8"/>
    <w:rsid w:val="00965851"/>
    <w:rsid w:val="00966396"/>
    <w:rsid w:val="00966A63"/>
    <w:rsid w:val="0096704B"/>
    <w:rsid w:val="009675D9"/>
    <w:rsid w:val="00970576"/>
    <w:rsid w:val="00970C12"/>
    <w:rsid w:val="00970D8D"/>
    <w:rsid w:val="00974687"/>
    <w:rsid w:val="00974D08"/>
    <w:rsid w:val="009769D0"/>
    <w:rsid w:val="00976FDC"/>
    <w:rsid w:val="009800C2"/>
    <w:rsid w:val="0098013F"/>
    <w:rsid w:val="0098040A"/>
    <w:rsid w:val="00980900"/>
    <w:rsid w:val="009812D7"/>
    <w:rsid w:val="009817E3"/>
    <w:rsid w:val="00982DFC"/>
    <w:rsid w:val="00983A65"/>
    <w:rsid w:val="00984130"/>
    <w:rsid w:val="00984B0A"/>
    <w:rsid w:val="00985A79"/>
    <w:rsid w:val="009868FF"/>
    <w:rsid w:val="00986FE0"/>
    <w:rsid w:val="009872CA"/>
    <w:rsid w:val="009901CC"/>
    <w:rsid w:val="009913AD"/>
    <w:rsid w:val="00992716"/>
    <w:rsid w:val="00994970"/>
    <w:rsid w:val="00996688"/>
    <w:rsid w:val="0099752C"/>
    <w:rsid w:val="009A07F5"/>
    <w:rsid w:val="009A0A43"/>
    <w:rsid w:val="009A0D1E"/>
    <w:rsid w:val="009A120C"/>
    <w:rsid w:val="009A1A10"/>
    <w:rsid w:val="009A1D2C"/>
    <w:rsid w:val="009A1F5C"/>
    <w:rsid w:val="009A2FE2"/>
    <w:rsid w:val="009A3902"/>
    <w:rsid w:val="009A4934"/>
    <w:rsid w:val="009B00B3"/>
    <w:rsid w:val="009B00DF"/>
    <w:rsid w:val="009B022D"/>
    <w:rsid w:val="009B0934"/>
    <w:rsid w:val="009B0DA5"/>
    <w:rsid w:val="009B1E83"/>
    <w:rsid w:val="009B2247"/>
    <w:rsid w:val="009B24E5"/>
    <w:rsid w:val="009B4946"/>
    <w:rsid w:val="009B4A24"/>
    <w:rsid w:val="009B4A87"/>
    <w:rsid w:val="009B5FB3"/>
    <w:rsid w:val="009B6A4B"/>
    <w:rsid w:val="009B7390"/>
    <w:rsid w:val="009B7C7A"/>
    <w:rsid w:val="009B7FC2"/>
    <w:rsid w:val="009C01BF"/>
    <w:rsid w:val="009C0663"/>
    <w:rsid w:val="009C09AC"/>
    <w:rsid w:val="009C134D"/>
    <w:rsid w:val="009C1766"/>
    <w:rsid w:val="009C184E"/>
    <w:rsid w:val="009C1D34"/>
    <w:rsid w:val="009C1D48"/>
    <w:rsid w:val="009C3191"/>
    <w:rsid w:val="009C3480"/>
    <w:rsid w:val="009C411A"/>
    <w:rsid w:val="009C43B9"/>
    <w:rsid w:val="009C4A1A"/>
    <w:rsid w:val="009C4E7C"/>
    <w:rsid w:val="009C666D"/>
    <w:rsid w:val="009C708F"/>
    <w:rsid w:val="009C7219"/>
    <w:rsid w:val="009C7E95"/>
    <w:rsid w:val="009D016D"/>
    <w:rsid w:val="009D09C1"/>
    <w:rsid w:val="009D0CCC"/>
    <w:rsid w:val="009D0D26"/>
    <w:rsid w:val="009D10EC"/>
    <w:rsid w:val="009D1657"/>
    <w:rsid w:val="009D1753"/>
    <w:rsid w:val="009D18C4"/>
    <w:rsid w:val="009D439F"/>
    <w:rsid w:val="009D582C"/>
    <w:rsid w:val="009D5AED"/>
    <w:rsid w:val="009D5E3C"/>
    <w:rsid w:val="009D6829"/>
    <w:rsid w:val="009D6D7E"/>
    <w:rsid w:val="009D6FA9"/>
    <w:rsid w:val="009D73B8"/>
    <w:rsid w:val="009D7C40"/>
    <w:rsid w:val="009E226C"/>
    <w:rsid w:val="009E22EC"/>
    <w:rsid w:val="009E2827"/>
    <w:rsid w:val="009E31E7"/>
    <w:rsid w:val="009E59F8"/>
    <w:rsid w:val="009E6157"/>
    <w:rsid w:val="009E6F27"/>
    <w:rsid w:val="009E704B"/>
    <w:rsid w:val="009E7246"/>
    <w:rsid w:val="009E7846"/>
    <w:rsid w:val="009E7C27"/>
    <w:rsid w:val="009F03B3"/>
    <w:rsid w:val="009F03FA"/>
    <w:rsid w:val="009F0A2E"/>
    <w:rsid w:val="009F0E77"/>
    <w:rsid w:val="009F26AB"/>
    <w:rsid w:val="009F38CE"/>
    <w:rsid w:val="009F3BB8"/>
    <w:rsid w:val="009F3E81"/>
    <w:rsid w:val="009F438D"/>
    <w:rsid w:val="009F6A38"/>
    <w:rsid w:val="009F7077"/>
    <w:rsid w:val="00A00B31"/>
    <w:rsid w:val="00A01D31"/>
    <w:rsid w:val="00A01D4E"/>
    <w:rsid w:val="00A024C7"/>
    <w:rsid w:val="00A0284F"/>
    <w:rsid w:val="00A0285B"/>
    <w:rsid w:val="00A02B2C"/>
    <w:rsid w:val="00A02C50"/>
    <w:rsid w:val="00A02D29"/>
    <w:rsid w:val="00A02E66"/>
    <w:rsid w:val="00A03646"/>
    <w:rsid w:val="00A03A62"/>
    <w:rsid w:val="00A03D65"/>
    <w:rsid w:val="00A045F4"/>
    <w:rsid w:val="00A05C69"/>
    <w:rsid w:val="00A06256"/>
    <w:rsid w:val="00A07F0E"/>
    <w:rsid w:val="00A10572"/>
    <w:rsid w:val="00A10FA5"/>
    <w:rsid w:val="00A13C90"/>
    <w:rsid w:val="00A14490"/>
    <w:rsid w:val="00A159DD"/>
    <w:rsid w:val="00A15DD1"/>
    <w:rsid w:val="00A1649D"/>
    <w:rsid w:val="00A16931"/>
    <w:rsid w:val="00A16BBE"/>
    <w:rsid w:val="00A16DD0"/>
    <w:rsid w:val="00A20068"/>
    <w:rsid w:val="00A22613"/>
    <w:rsid w:val="00A22C05"/>
    <w:rsid w:val="00A23208"/>
    <w:rsid w:val="00A23D57"/>
    <w:rsid w:val="00A2499B"/>
    <w:rsid w:val="00A24AAA"/>
    <w:rsid w:val="00A24E26"/>
    <w:rsid w:val="00A2580A"/>
    <w:rsid w:val="00A26DBC"/>
    <w:rsid w:val="00A2752E"/>
    <w:rsid w:val="00A27D32"/>
    <w:rsid w:val="00A30E62"/>
    <w:rsid w:val="00A31484"/>
    <w:rsid w:val="00A319B1"/>
    <w:rsid w:val="00A32F30"/>
    <w:rsid w:val="00A33029"/>
    <w:rsid w:val="00A33179"/>
    <w:rsid w:val="00A333E2"/>
    <w:rsid w:val="00A337DF"/>
    <w:rsid w:val="00A33C8F"/>
    <w:rsid w:val="00A33EB0"/>
    <w:rsid w:val="00A340BA"/>
    <w:rsid w:val="00A3466D"/>
    <w:rsid w:val="00A34B5A"/>
    <w:rsid w:val="00A359F2"/>
    <w:rsid w:val="00A35F42"/>
    <w:rsid w:val="00A3683B"/>
    <w:rsid w:val="00A402CC"/>
    <w:rsid w:val="00A40B3F"/>
    <w:rsid w:val="00A40F40"/>
    <w:rsid w:val="00A41C25"/>
    <w:rsid w:val="00A42132"/>
    <w:rsid w:val="00A4276C"/>
    <w:rsid w:val="00A4298C"/>
    <w:rsid w:val="00A43734"/>
    <w:rsid w:val="00A4380E"/>
    <w:rsid w:val="00A43A83"/>
    <w:rsid w:val="00A4429D"/>
    <w:rsid w:val="00A44AC1"/>
    <w:rsid w:val="00A4627B"/>
    <w:rsid w:val="00A46779"/>
    <w:rsid w:val="00A46A1A"/>
    <w:rsid w:val="00A46B09"/>
    <w:rsid w:val="00A47099"/>
    <w:rsid w:val="00A47572"/>
    <w:rsid w:val="00A5099F"/>
    <w:rsid w:val="00A509CA"/>
    <w:rsid w:val="00A51CB8"/>
    <w:rsid w:val="00A52576"/>
    <w:rsid w:val="00A52B47"/>
    <w:rsid w:val="00A53089"/>
    <w:rsid w:val="00A5386F"/>
    <w:rsid w:val="00A540A4"/>
    <w:rsid w:val="00A5478B"/>
    <w:rsid w:val="00A548C0"/>
    <w:rsid w:val="00A55661"/>
    <w:rsid w:val="00A55E1E"/>
    <w:rsid w:val="00A55F89"/>
    <w:rsid w:val="00A56091"/>
    <w:rsid w:val="00A5693C"/>
    <w:rsid w:val="00A56CE2"/>
    <w:rsid w:val="00A56DD6"/>
    <w:rsid w:val="00A57F89"/>
    <w:rsid w:val="00A6265C"/>
    <w:rsid w:val="00A638B3"/>
    <w:rsid w:val="00A638D6"/>
    <w:rsid w:val="00A63942"/>
    <w:rsid w:val="00A63B7E"/>
    <w:rsid w:val="00A64D09"/>
    <w:rsid w:val="00A651E3"/>
    <w:rsid w:val="00A664BC"/>
    <w:rsid w:val="00A6696A"/>
    <w:rsid w:val="00A6749F"/>
    <w:rsid w:val="00A71687"/>
    <w:rsid w:val="00A7234E"/>
    <w:rsid w:val="00A7339C"/>
    <w:rsid w:val="00A737D7"/>
    <w:rsid w:val="00A73D79"/>
    <w:rsid w:val="00A73DF1"/>
    <w:rsid w:val="00A740BA"/>
    <w:rsid w:val="00A74A05"/>
    <w:rsid w:val="00A75086"/>
    <w:rsid w:val="00A756FA"/>
    <w:rsid w:val="00A76B73"/>
    <w:rsid w:val="00A770D0"/>
    <w:rsid w:val="00A7714B"/>
    <w:rsid w:val="00A81248"/>
    <w:rsid w:val="00A81533"/>
    <w:rsid w:val="00A82A5F"/>
    <w:rsid w:val="00A82F8A"/>
    <w:rsid w:val="00A8498C"/>
    <w:rsid w:val="00A86A8C"/>
    <w:rsid w:val="00A907AC"/>
    <w:rsid w:val="00A9094A"/>
    <w:rsid w:val="00A9163D"/>
    <w:rsid w:val="00A91F89"/>
    <w:rsid w:val="00A924BE"/>
    <w:rsid w:val="00A92B42"/>
    <w:rsid w:val="00A944E8"/>
    <w:rsid w:val="00A94620"/>
    <w:rsid w:val="00A9500D"/>
    <w:rsid w:val="00A953F7"/>
    <w:rsid w:val="00A95A90"/>
    <w:rsid w:val="00A95F18"/>
    <w:rsid w:val="00A9705A"/>
    <w:rsid w:val="00A970B6"/>
    <w:rsid w:val="00A97780"/>
    <w:rsid w:val="00AA0484"/>
    <w:rsid w:val="00AA04AD"/>
    <w:rsid w:val="00AA0666"/>
    <w:rsid w:val="00AA0EEC"/>
    <w:rsid w:val="00AA1B20"/>
    <w:rsid w:val="00AA208E"/>
    <w:rsid w:val="00AA272B"/>
    <w:rsid w:val="00AA38E7"/>
    <w:rsid w:val="00AA52FF"/>
    <w:rsid w:val="00AA5333"/>
    <w:rsid w:val="00AA58E6"/>
    <w:rsid w:val="00AA5B68"/>
    <w:rsid w:val="00AA5C4C"/>
    <w:rsid w:val="00AA5F90"/>
    <w:rsid w:val="00AA60EF"/>
    <w:rsid w:val="00AA611B"/>
    <w:rsid w:val="00AA62F4"/>
    <w:rsid w:val="00AA6A7C"/>
    <w:rsid w:val="00AA6EA2"/>
    <w:rsid w:val="00AB1AEA"/>
    <w:rsid w:val="00AB293E"/>
    <w:rsid w:val="00AB3BB3"/>
    <w:rsid w:val="00AB46BD"/>
    <w:rsid w:val="00AB5D95"/>
    <w:rsid w:val="00AC090E"/>
    <w:rsid w:val="00AC1019"/>
    <w:rsid w:val="00AC2F2C"/>
    <w:rsid w:val="00AC577A"/>
    <w:rsid w:val="00AC5AD1"/>
    <w:rsid w:val="00AC6766"/>
    <w:rsid w:val="00AC6D19"/>
    <w:rsid w:val="00AC7938"/>
    <w:rsid w:val="00AD0408"/>
    <w:rsid w:val="00AD0CA2"/>
    <w:rsid w:val="00AD1A90"/>
    <w:rsid w:val="00AD2560"/>
    <w:rsid w:val="00AD283E"/>
    <w:rsid w:val="00AD2C42"/>
    <w:rsid w:val="00AD31ED"/>
    <w:rsid w:val="00AD3507"/>
    <w:rsid w:val="00AD36BD"/>
    <w:rsid w:val="00AD3871"/>
    <w:rsid w:val="00AD3A90"/>
    <w:rsid w:val="00AD4D1D"/>
    <w:rsid w:val="00AD4F01"/>
    <w:rsid w:val="00AD5254"/>
    <w:rsid w:val="00AD645C"/>
    <w:rsid w:val="00AD7BAE"/>
    <w:rsid w:val="00AE00F7"/>
    <w:rsid w:val="00AE1C63"/>
    <w:rsid w:val="00AE2754"/>
    <w:rsid w:val="00AE2791"/>
    <w:rsid w:val="00AE34C2"/>
    <w:rsid w:val="00AE3815"/>
    <w:rsid w:val="00AE3CE3"/>
    <w:rsid w:val="00AE46FC"/>
    <w:rsid w:val="00AE6EEC"/>
    <w:rsid w:val="00AE6FC0"/>
    <w:rsid w:val="00AE71C3"/>
    <w:rsid w:val="00AE7236"/>
    <w:rsid w:val="00AE7C63"/>
    <w:rsid w:val="00AF0BF6"/>
    <w:rsid w:val="00AF1202"/>
    <w:rsid w:val="00AF1F3A"/>
    <w:rsid w:val="00AF2AE4"/>
    <w:rsid w:val="00AF2BE3"/>
    <w:rsid w:val="00AF7964"/>
    <w:rsid w:val="00B0051B"/>
    <w:rsid w:val="00B00911"/>
    <w:rsid w:val="00B00F6F"/>
    <w:rsid w:val="00B0126F"/>
    <w:rsid w:val="00B0196D"/>
    <w:rsid w:val="00B03330"/>
    <w:rsid w:val="00B038B4"/>
    <w:rsid w:val="00B03EC3"/>
    <w:rsid w:val="00B0470C"/>
    <w:rsid w:val="00B04EDD"/>
    <w:rsid w:val="00B0537F"/>
    <w:rsid w:val="00B06E0C"/>
    <w:rsid w:val="00B07022"/>
    <w:rsid w:val="00B0781F"/>
    <w:rsid w:val="00B10CA3"/>
    <w:rsid w:val="00B10EE7"/>
    <w:rsid w:val="00B11061"/>
    <w:rsid w:val="00B11064"/>
    <w:rsid w:val="00B114AA"/>
    <w:rsid w:val="00B11517"/>
    <w:rsid w:val="00B117A2"/>
    <w:rsid w:val="00B117E8"/>
    <w:rsid w:val="00B11890"/>
    <w:rsid w:val="00B13594"/>
    <w:rsid w:val="00B14912"/>
    <w:rsid w:val="00B168A9"/>
    <w:rsid w:val="00B16ACC"/>
    <w:rsid w:val="00B17236"/>
    <w:rsid w:val="00B20341"/>
    <w:rsid w:val="00B20515"/>
    <w:rsid w:val="00B23EFB"/>
    <w:rsid w:val="00B241F9"/>
    <w:rsid w:val="00B24568"/>
    <w:rsid w:val="00B25459"/>
    <w:rsid w:val="00B25897"/>
    <w:rsid w:val="00B25A92"/>
    <w:rsid w:val="00B26125"/>
    <w:rsid w:val="00B269E3"/>
    <w:rsid w:val="00B27667"/>
    <w:rsid w:val="00B3035B"/>
    <w:rsid w:val="00B3055F"/>
    <w:rsid w:val="00B30C01"/>
    <w:rsid w:val="00B30C14"/>
    <w:rsid w:val="00B315D9"/>
    <w:rsid w:val="00B31E0C"/>
    <w:rsid w:val="00B31E20"/>
    <w:rsid w:val="00B34378"/>
    <w:rsid w:val="00B34858"/>
    <w:rsid w:val="00B34E1D"/>
    <w:rsid w:val="00B351EF"/>
    <w:rsid w:val="00B35DC7"/>
    <w:rsid w:val="00B360DF"/>
    <w:rsid w:val="00B3665B"/>
    <w:rsid w:val="00B36D03"/>
    <w:rsid w:val="00B40648"/>
    <w:rsid w:val="00B41EC1"/>
    <w:rsid w:val="00B425A7"/>
    <w:rsid w:val="00B43715"/>
    <w:rsid w:val="00B44844"/>
    <w:rsid w:val="00B44C58"/>
    <w:rsid w:val="00B4522A"/>
    <w:rsid w:val="00B47045"/>
    <w:rsid w:val="00B477AE"/>
    <w:rsid w:val="00B47D3B"/>
    <w:rsid w:val="00B506C9"/>
    <w:rsid w:val="00B51ABB"/>
    <w:rsid w:val="00B5251F"/>
    <w:rsid w:val="00B52698"/>
    <w:rsid w:val="00B528B6"/>
    <w:rsid w:val="00B52F89"/>
    <w:rsid w:val="00B5355E"/>
    <w:rsid w:val="00B53A6F"/>
    <w:rsid w:val="00B53F1A"/>
    <w:rsid w:val="00B543C7"/>
    <w:rsid w:val="00B551D3"/>
    <w:rsid w:val="00B56042"/>
    <w:rsid w:val="00B56337"/>
    <w:rsid w:val="00B567BF"/>
    <w:rsid w:val="00B5684B"/>
    <w:rsid w:val="00B56E9C"/>
    <w:rsid w:val="00B6197E"/>
    <w:rsid w:val="00B61C2D"/>
    <w:rsid w:val="00B61DB5"/>
    <w:rsid w:val="00B626A6"/>
    <w:rsid w:val="00B62AB1"/>
    <w:rsid w:val="00B63281"/>
    <w:rsid w:val="00B6329E"/>
    <w:rsid w:val="00B637E4"/>
    <w:rsid w:val="00B649F5"/>
    <w:rsid w:val="00B64AEC"/>
    <w:rsid w:val="00B65248"/>
    <w:rsid w:val="00B65307"/>
    <w:rsid w:val="00B66365"/>
    <w:rsid w:val="00B66B7B"/>
    <w:rsid w:val="00B678C8"/>
    <w:rsid w:val="00B7009C"/>
    <w:rsid w:val="00B7053B"/>
    <w:rsid w:val="00B70915"/>
    <w:rsid w:val="00B710B3"/>
    <w:rsid w:val="00B71435"/>
    <w:rsid w:val="00B719F4"/>
    <w:rsid w:val="00B71E92"/>
    <w:rsid w:val="00B72082"/>
    <w:rsid w:val="00B7293D"/>
    <w:rsid w:val="00B736D8"/>
    <w:rsid w:val="00B73932"/>
    <w:rsid w:val="00B74F53"/>
    <w:rsid w:val="00B74FCC"/>
    <w:rsid w:val="00B756A4"/>
    <w:rsid w:val="00B75D12"/>
    <w:rsid w:val="00B76E27"/>
    <w:rsid w:val="00B7756A"/>
    <w:rsid w:val="00B77CDB"/>
    <w:rsid w:val="00B77EFD"/>
    <w:rsid w:val="00B804CA"/>
    <w:rsid w:val="00B807E3"/>
    <w:rsid w:val="00B80E07"/>
    <w:rsid w:val="00B80E4D"/>
    <w:rsid w:val="00B817CC"/>
    <w:rsid w:val="00B838B4"/>
    <w:rsid w:val="00B83D1C"/>
    <w:rsid w:val="00B84134"/>
    <w:rsid w:val="00B85046"/>
    <w:rsid w:val="00B8509E"/>
    <w:rsid w:val="00B8544B"/>
    <w:rsid w:val="00B85B4F"/>
    <w:rsid w:val="00B869F0"/>
    <w:rsid w:val="00B86BE6"/>
    <w:rsid w:val="00B877EE"/>
    <w:rsid w:val="00B87A6E"/>
    <w:rsid w:val="00B87AD7"/>
    <w:rsid w:val="00B87E02"/>
    <w:rsid w:val="00B9202F"/>
    <w:rsid w:val="00B935EB"/>
    <w:rsid w:val="00B95913"/>
    <w:rsid w:val="00B95D18"/>
    <w:rsid w:val="00BA045F"/>
    <w:rsid w:val="00BA08C9"/>
    <w:rsid w:val="00BA1BD4"/>
    <w:rsid w:val="00BA1ED4"/>
    <w:rsid w:val="00BA2336"/>
    <w:rsid w:val="00BA23BD"/>
    <w:rsid w:val="00BA29AE"/>
    <w:rsid w:val="00BA34B0"/>
    <w:rsid w:val="00BA3FC5"/>
    <w:rsid w:val="00BA4770"/>
    <w:rsid w:val="00BA4B34"/>
    <w:rsid w:val="00BA4FED"/>
    <w:rsid w:val="00BA5193"/>
    <w:rsid w:val="00BA53CC"/>
    <w:rsid w:val="00BA779B"/>
    <w:rsid w:val="00BB0678"/>
    <w:rsid w:val="00BB0A6E"/>
    <w:rsid w:val="00BB0C06"/>
    <w:rsid w:val="00BB20FE"/>
    <w:rsid w:val="00BB358C"/>
    <w:rsid w:val="00BB3638"/>
    <w:rsid w:val="00BB3BF3"/>
    <w:rsid w:val="00BB6E7E"/>
    <w:rsid w:val="00BB7CA6"/>
    <w:rsid w:val="00BC0530"/>
    <w:rsid w:val="00BC3513"/>
    <w:rsid w:val="00BC3979"/>
    <w:rsid w:val="00BC3D29"/>
    <w:rsid w:val="00BC3DB8"/>
    <w:rsid w:val="00BC408D"/>
    <w:rsid w:val="00BC40D1"/>
    <w:rsid w:val="00BC449A"/>
    <w:rsid w:val="00BC4CA8"/>
    <w:rsid w:val="00BC5D8A"/>
    <w:rsid w:val="00BC71C2"/>
    <w:rsid w:val="00BC7883"/>
    <w:rsid w:val="00BC78E2"/>
    <w:rsid w:val="00BC7B54"/>
    <w:rsid w:val="00BC7FD4"/>
    <w:rsid w:val="00BD0091"/>
    <w:rsid w:val="00BD249F"/>
    <w:rsid w:val="00BD4A61"/>
    <w:rsid w:val="00BD4D1A"/>
    <w:rsid w:val="00BD5054"/>
    <w:rsid w:val="00BD52C1"/>
    <w:rsid w:val="00BD696C"/>
    <w:rsid w:val="00BD6AAE"/>
    <w:rsid w:val="00BD7808"/>
    <w:rsid w:val="00BD789D"/>
    <w:rsid w:val="00BE078C"/>
    <w:rsid w:val="00BE1CEA"/>
    <w:rsid w:val="00BE2786"/>
    <w:rsid w:val="00BE42FF"/>
    <w:rsid w:val="00BE4B62"/>
    <w:rsid w:val="00BE4C76"/>
    <w:rsid w:val="00BE4E11"/>
    <w:rsid w:val="00BE4F1D"/>
    <w:rsid w:val="00BE601C"/>
    <w:rsid w:val="00BE61C0"/>
    <w:rsid w:val="00BE61C8"/>
    <w:rsid w:val="00BE6FA6"/>
    <w:rsid w:val="00BE704C"/>
    <w:rsid w:val="00BE7BDA"/>
    <w:rsid w:val="00BE7C3B"/>
    <w:rsid w:val="00BE7F82"/>
    <w:rsid w:val="00BF0190"/>
    <w:rsid w:val="00BF0278"/>
    <w:rsid w:val="00BF0FD1"/>
    <w:rsid w:val="00BF129D"/>
    <w:rsid w:val="00BF148C"/>
    <w:rsid w:val="00BF2515"/>
    <w:rsid w:val="00BF34DA"/>
    <w:rsid w:val="00BF3E2F"/>
    <w:rsid w:val="00BF428F"/>
    <w:rsid w:val="00BF452D"/>
    <w:rsid w:val="00BF484A"/>
    <w:rsid w:val="00BF67C3"/>
    <w:rsid w:val="00BF67E6"/>
    <w:rsid w:val="00BF6B24"/>
    <w:rsid w:val="00BF6B79"/>
    <w:rsid w:val="00BF7623"/>
    <w:rsid w:val="00BF76F0"/>
    <w:rsid w:val="00BF7E4C"/>
    <w:rsid w:val="00C003EA"/>
    <w:rsid w:val="00C00B86"/>
    <w:rsid w:val="00C010AB"/>
    <w:rsid w:val="00C0155F"/>
    <w:rsid w:val="00C015BA"/>
    <w:rsid w:val="00C01713"/>
    <w:rsid w:val="00C02340"/>
    <w:rsid w:val="00C02729"/>
    <w:rsid w:val="00C0397D"/>
    <w:rsid w:val="00C03F10"/>
    <w:rsid w:val="00C05CDD"/>
    <w:rsid w:val="00C066EF"/>
    <w:rsid w:val="00C067D7"/>
    <w:rsid w:val="00C06F02"/>
    <w:rsid w:val="00C07191"/>
    <w:rsid w:val="00C074AD"/>
    <w:rsid w:val="00C077BE"/>
    <w:rsid w:val="00C07844"/>
    <w:rsid w:val="00C10BC2"/>
    <w:rsid w:val="00C1140D"/>
    <w:rsid w:val="00C11731"/>
    <w:rsid w:val="00C136B8"/>
    <w:rsid w:val="00C138B8"/>
    <w:rsid w:val="00C13BE4"/>
    <w:rsid w:val="00C13DD8"/>
    <w:rsid w:val="00C1401D"/>
    <w:rsid w:val="00C15816"/>
    <w:rsid w:val="00C15EB0"/>
    <w:rsid w:val="00C16034"/>
    <w:rsid w:val="00C16148"/>
    <w:rsid w:val="00C16DFA"/>
    <w:rsid w:val="00C202AD"/>
    <w:rsid w:val="00C215D7"/>
    <w:rsid w:val="00C221FD"/>
    <w:rsid w:val="00C22FAD"/>
    <w:rsid w:val="00C23A9D"/>
    <w:rsid w:val="00C23E16"/>
    <w:rsid w:val="00C24274"/>
    <w:rsid w:val="00C242B9"/>
    <w:rsid w:val="00C2457D"/>
    <w:rsid w:val="00C24B44"/>
    <w:rsid w:val="00C24EA3"/>
    <w:rsid w:val="00C24FA0"/>
    <w:rsid w:val="00C25318"/>
    <w:rsid w:val="00C2535A"/>
    <w:rsid w:val="00C25867"/>
    <w:rsid w:val="00C27061"/>
    <w:rsid w:val="00C2708B"/>
    <w:rsid w:val="00C30A58"/>
    <w:rsid w:val="00C31A13"/>
    <w:rsid w:val="00C31B9C"/>
    <w:rsid w:val="00C32009"/>
    <w:rsid w:val="00C33D56"/>
    <w:rsid w:val="00C343FF"/>
    <w:rsid w:val="00C34FB4"/>
    <w:rsid w:val="00C35EAC"/>
    <w:rsid w:val="00C3649B"/>
    <w:rsid w:val="00C3754E"/>
    <w:rsid w:val="00C41070"/>
    <w:rsid w:val="00C41A45"/>
    <w:rsid w:val="00C42D8E"/>
    <w:rsid w:val="00C44BC2"/>
    <w:rsid w:val="00C479D5"/>
    <w:rsid w:val="00C500D6"/>
    <w:rsid w:val="00C50559"/>
    <w:rsid w:val="00C50E43"/>
    <w:rsid w:val="00C53227"/>
    <w:rsid w:val="00C533B2"/>
    <w:rsid w:val="00C5382A"/>
    <w:rsid w:val="00C547CB"/>
    <w:rsid w:val="00C56142"/>
    <w:rsid w:val="00C56490"/>
    <w:rsid w:val="00C56548"/>
    <w:rsid w:val="00C567A3"/>
    <w:rsid w:val="00C56E07"/>
    <w:rsid w:val="00C57BB6"/>
    <w:rsid w:val="00C60223"/>
    <w:rsid w:val="00C60238"/>
    <w:rsid w:val="00C60EB8"/>
    <w:rsid w:val="00C60F2D"/>
    <w:rsid w:val="00C61080"/>
    <w:rsid w:val="00C61395"/>
    <w:rsid w:val="00C620E0"/>
    <w:rsid w:val="00C62358"/>
    <w:rsid w:val="00C6301C"/>
    <w:rsid w:val="00C630D4"/>
    <w:rsid w:val="00C63784"/>
    <w:rsid w:val="00C63E42"/>
    <w:rsid w:val="00C65067"/>
    <w:rsid w:val="00C66CA6"/>
    <w:rsid w:val="00C71F43"/>
    <w:rsid w:val="00C7232D"/>
    <w:rsid w:val="00C73C86"/>
    <w:rsid w:val="00C76306"/>
    <w:rsid w:val="00C772B9"/>
    <w:rsid w:val="00C77F58"/>
    <w:rsid w:val="00C80950"/>
    <w:rsid w:val="00C80A64"/>
    <w:rsid w:val="00C828D0"/>
    <w:rsid w:val="00C8302F"/>
    <w:rsid w:val="00C83A4B"/>
    <w:rsid w:val="00C848C7"/>
    <w:rsid w:val="00C84F1D"/>
    <w:rsid w:val="00C85E00"/>
    <w:rsid w:val="00C86077"/>
    <w:rsid w:val="00C860EB"/>
    <w:rsid w:val="00C86C7D"/>
    <w:rsid w:val="00C86E29"/>
    <w:rsid w:val="00C87605"/>
    <w:rsid w:val="00C9114A"/>
    <w:rsid w:val="00C9303B"/>
    <w:rsid w:val="00C971D7"/>
    <w:rsid w:val="00C97527"/>
    <w:rsid w:val="00C97A76"/>
    <w:rsid w:val="00C97CBC"/>
    <w:rsid w:val="00C97F8C"/>
    <w:rsid w:val="00CA034B"/>
    <w:rsid w:val="00CA1221"/>
    <w:rsid w:val="00CA24DD"/>
    <w:rsid w:val="00CA2EF8"/>
    <w:rsid w:val="00CA3D30"/>
    <w:rsid w:val="00CA4B00"/>
    <w:rsid w:val="00CA58F9"/>
    <w:rsid w:val="00CA705C"/>
    <w:rsid w:val="00CB0262"/>
    <w:rsid w:val="00CB0386"/>
    <w:rsid w:val="00CB1232"/>
    <w:rsid w:val="00CB1351"/>
    <w:rsid w:val="00CB1433"/>
    <w:rsid w:val="00CB1AA0"/>
    <w:rsid w:val="00CB2709"/>
    <w:rsid w:val="00CB2860"/>
    <w:rsid w:val="00CB4941"/>
    <w:rsid w:val="00CB4C6F"/>
    <w:rsid w:val="00CB6118"/>
    <w:rsid w:val="00CB6E83"/>
    <w:rsid w:val="00CB7458"/>
    <w:rsid w:val="00CC0AAF"/>
    <w:rsid w:val="00CC455B"/>
    <w:rsid w:val="00CC49E7"/>
    <w:rsid w:val="00CC4D7E"/>
    <w:rsid w:val="00CC7123"/>
    <w:rsid w:val="00CC7797"/>
    <w:rsid w:val="00CD0671"/>
    <w:rsid w:val="00CD101F"/>
    <w:rsid w:val="00CD1D4C"/>
    <w:rsid w:val="00CD36EA"/>
    <w:rsid w:val="00CD3DB1"/>
    <w:rsid w:val="00CD4326"/>
    <w:rsid w:val="00CD473C"/>
    <w:rsid w:val="00CD4A29"/>
    <w:rsid w:val="00CD4B12"/>
    <w:rsid w:val="00CD4E1A"/>
    <w:rsid w:val="00CD633E"/>
    <w:rsid w:val="00CD71C8"/>
    <w:rsid w:val="00CE0EE3"/>
    <w:rsid w:val="00CE2201"/>
    <w:rsid w:val="00CE293C"/>
    <w:rsid w:val="00CE31AE"/>
    <w:rsid w:val="00CE33D1"/>
    <w:rsid w:val="00CE39DF"/>
    <w:rsid w:val="00CE4B02"/>
    <w:rsid w:val="00CE555D"/>
    <w:rsid w:val="00CE607F"/>
    <w:rsid w:val="00CE6A93"/>
    <w:rsid w:val="00CF04B8"/>
    <w:rsid w:val="00CF07D3"/>
    <w:rsid w:val="00CF0957"/>
    <w:rsid w:val="00CF1E6C"/>
    <w:rsid w:val="00CF2135"/>
    <w:rsid w:val="00CF3D10"/>
    <w:rsid w:val="00D00ED3"/>
    <w:rsid w:val="00D01EDB"/>
    <w:rsid w:val="00D01F8E"/>
    <w:rsid w:val="00D0292C"/>
    <w:rsid w:val="00D02E54"/>
    <w:rsid w:val="00D03230"/>
    <w:rsid w:val="00D034CD"/>
    <w:rsid w:val="00D040A1"/>
    <w:rsid w:val="00D047DC"/>
    <w:rsid w:val="00D058D9"/>
    <w:rsid w:val="00D06729"/>
    <w:rsid w:val="00D07765"/>
    <w:rsid w:val="00D07C98"/>
    <w:rsid w:val="00D10B43"/>
    <w:rsid w:val="00D10DDA"/>
    <w:rsid w:val="00D11DCD"/>
    <w:rsid w:val="00D11ED2"/>
    <w:rsid w:val="00D131E6"/>
    <w:rsid w:val="00D15547"/>
    <w:rsid w:val="00D1622E"/>
    <w:rsid w:val="00D163AA"/>
    <w:rsid w:val="00D170B8"/>
    <w:rsid w:val="00D17ED0"/>
    <w:rsid w:val="00D201A2"/>
    <w:rsid w:val="00D205CE"/>
    <w:rsid w:val="00D20998"/>
    <w:rsid w:val="00D20E53"/>
    <w:rsid w:val="00D21C66"/>
    <w:rsid w:val="00D21EA5"/>
    <w:rsid w:val="00D221AD"/>
    <w:rsid w:val="00D232FC"/>
    <w:rsid w:val="00D2427C"/>
    <w:rsid w:val="00D245B4"/>
    <w:rsid w:val="00D246C3"/>
    <w:rsid w:val="00D255BA"/>
    <w:rsid w:val="00D25EE6"/>
    <w:rsid w:val="00D26376"/>
    <w:rsid w:val="00D26525"/>
    <w:rsid w:val="00D2683A"/>
    <w:rsid w:val="00D26FEF"/>
    <w:rsid w:val="00D2786C"/>
    <w:rsid w:val="00D27AC5"/>
    <w:rsid w:val="00D27B85"/>
    <w:rsid w:val="00D30D56"/>
    <w:rsid w:val="00D320D5"/>
    <w:rsid w:val="00D34511"/>
    <w:rsid w:val="00D34A67"/>
    <w:rsid w:val="00D34BC1"/>
    <w:rsid w:val="00D35138"/>
    <w:rsid w:val="00D35E5D"/>
    <w:rsid w:val="00D3788D"/>
    <w:rsid w:val="00D40AC8"/>
    <w:rsid w:val="00D41758"/>
    <w:rsid w:val="00D42108"/>
    <w:rsid w:val="00D4261C"/>
    <w:rsid w:val="00D428DF"/>
    <w:rsid w:val="00D4384A"/>
    <w:rsid w:val="00D43AEF"/>
    <w:rsid w:val="00D43DFB"/>
    <w:rsid w:val="00D44026"/>
    <w:rsid w:val="00D45BAF"/>
    <w:rsid w:val="00D460A2"/>
    <w:rsid w:val="00D46D15"/>
    <w:rsid w:val="00D46FEC"/>
    <w:rsid w:val="00D47951"/>
    <w:rsid w:val="00D538FC"/>
    <w:rsid w:val="00D53EAF"/>
    <w:rsid w:val="00D544CA"/>
    <w:rsid w:val="00D554E1"/>
    <w:rsid w:val="00D556C2"/>
    <w:rsid w:val="00D55771"/>
    <w:rsid w:val="00D55EC3"/>
    <w:rsid w:val="00D6030F"/>
    <w:rsid w:val="00D60B35"/>
    <w:rsid w:val="00D61432"/>
    <w:rsid w:val="00D619EA"/>
    <w:rsid w:val="00D61CFD"/>
    <w:rsid w:val="00D62F46"/>
    <w:rsid w:val="00D63363"/>
    <w:rsid w:val="00D63962"/>
    <w:rsid w:val="00D63D96"/>
    <w:rsid w:val="00D6526F"/>
    <w:rsid w:val="00D6536C"/>
    <w:rsid w:val="00D65C81"/>
    <w:rsid w:val="00D6625D"/>
    <w:rsid w:val="00D670A8"/>
    <w:rsid w:val="00D67115"/>
    <w:rsid w:val="00D67404"/>
    <w:rsid w:val="00D70645"/>
    <w:rsid w:val="00D707A3"/>
    <w:rsid w:val="00D70857"/>
    <w:rsid w:val="00D71FE3"/>
    <w:rsid w:val="00D72361"/>
    <w:rsid w:val="00D7281C"/>
    <w:rsid w:val="00D74D69"/>
    <w:rsid w:val="00D7671B"/>
    <w:rsid w:val="00D776B4"/>
    <w:rsid w:val="00D800B9"/>
    <w:rsid w:val="00D80164"/>
    <w:rsid w:val="00D803A2"/>
    <w:rsid w:val="00D8091B"/>
    <w:rsid w:val="00D80B5F"/>
    <w:rsid w:val="00D81EC3"/>
    <w:rsid w:val="00D8243E"/>
    <w:rsid w:val="00D82CAD"/>
    <w:rsid w:val="00D83A98"/>
    <w:rsid w:val="00D848DA"/>
    <w:rsid w:val="00D8521D"/>
    <w:rsid w:val="00D85EC8"/>
    <w:rsid w:val="00D871C0"/>
    <w:rsid w:val="00D87F80"/>
    <w:rsid w:val="00D9003D"/>
    <w:rsid w:val="00D905E9"/>
    <w:rsid w:val="00D90A5F"/>
    <w:rsid w:val="00D9159D"/>
    <w:rsid w:val="00D9192A"/>
    <w:rsid w:val="00D91ACB"/>
    <w:rsid w:val="00D92399"/>
    <w:rsid w:val="00D9242A"/>
    <w:rsid w:val="00D925A0"/>
    <w:rsid w:val="00D9279C"/>
    <w:rsid w:val="00D9279F"/>
    <w:rsid w:val="00D92AA4"/>
    <w:rsid w:val="00D95687"/>
    <w:rsid w:val="00D96A49"/>
    <w:rsid w:val="00D97138"/>
    <w:rsid w:val="00D97212"/>
    <w:rsid w:val="00DA02F0"/>
    <w:rsid w:val="00DA0659"/>
    <w:rsid w:val="00DA0B4B"/>
    <w:rsid w:val="00DA0C4C"/>
    <w:rsid w:val="00DA263D"/>
    <w:rsid w:val="00DA28F8"/>
    <w:rsid w:val="00DA2C50"/>
    <w:rsid w:val="00DA2DB3"/>
    <w:rsid w:val="00DA2E17"/>
    <w:rsid w:val="00DA388B"/>
    <w:rsid w:val="00DA38BC"/>
    <w:rsid w:val="00DA39E4"/>
    <w:rsid w:val="00DA42BD"/>
    <w:rsid w:val="00DA4C4C"/>
    <w:rsid w:val="00DA54E1"/>
    <w:rsid w:val="00DA550F"/>
    <w:rsid w:val="00DA55E0"/>
    <w:rsid w:val="00DB06F8"/>
    <w:rsid w:val="00DB0784"/>
    <w:rsid w:val="00DB1363"/>
    <w:rsid w:val="00DB2D35"/>
    <w:rsid w:val="00DB346B"/>
    <w:rsid w:val="00DB3B0D"/>
    <w:rsid w:val="00DB46D4"/>
    <w:rsid w:val="00DB496F"/>
    <w:rsid w:val="00DB5AD3"/>
    <w:rsid w:val="00DB68B9"/>
    <w:rsid w:val="00DB6988"/>
    <w:rsid w:val="00DB6F43"/>
    <w:rsid w:val="00DB7903"/>
    <w:rsid w:val="00DB7E19"/>
    <w:rsid w:val="00DC03AD"/>
    <w:rsid w:val="00DC08A7"/>
    <w:rsid w:val="00DC0BEA"/>
    <w:rsid w:val="00DC166F"/>
    <w:rsid w:val="00DC23BB"/>
    <w:rsid w:val="00DC2E0E"/>
    <w:rsid w:val="00DC37C5"/>
    <w:rsid w:val="00DC395D"/>
    <w:rsid w:val="00DC5719"/>
    <w:rsid w:val="00DC76BF"/>
    <w:rsid w:val="00DC7E74"/>
    <w:rsid w:val="00DD1980"/>
    <w:rsid w:val="00DD1AF6"/>
    <w:rsid w:val="00DD2036"/>
    <w:rsid w:val="00DD24C6"/>
    <w:rsid w:val="00DD3273"/>
    <w:rsid w:val="00DD3303"/>
    <w:rsid w:val="00DD335E"/>
    <w:rsid w:val="00DD3D27"/>
    <w:rsid w:val="00DD434F"/>
    <w:rsid w:val="00DD45DE"/>
    <w:rsid w:val="00DD4F22"/>
    <w:rsid w:val="00DD58C1"/>
    <w:rsid w:val="00DD6EE0"/>
    <w:rsid w:val="00DD7246"/>
    <w:rsid w:val="00DD7386"/>
    <w:rsid w:val="00DD7703"/>
    <w:rsid w:val="00DD7EC7"/>
    <w:rsid w:val="00DE04DA"/>
    <w:rsid w:val="00DE111A"/>
    <w:rsid w:val="00DE126E"/>
    <w:rsid w:val="00DE16AB"/>
    <w:rsid w:val="00DE1963"/>
    <w:rsid w:val="00DE4905"/>
    <w:rsid w:val="00DE4B46"/>
    <w:rsid w:val="00DE7B84"/>
    <w:rsid w:val="00DF057E"/>
    <w:rsid w:val="00DF0C8D"/>
    <w:rsid w:val="00DF0EF8"/>
    <w:rsid w:val="00DF12AC"/>
    <w:rsid w:val="00DF1895"/>
    <w:rsid w:val="00DF247F"/>
    <w:rsid w:val="00DF2A4F"/>
    <w:rsid w:val="00DF3850"/>
    <w:rsid w:val="00DF4507"/>
    <w:rsid w:val="00DF570C"/>
    <w:rsid w:val="00DF5798"/>
    <w:rsid w:val="00DF5BA3"/>
    <w:rsid w:val="00DF6BBE"/>
    <w:rsid w:val="00DF6FBC"/>
    <w:rsid w:val="00DF74A0"/>
    <w:rsid w:val="00E01BB7"/>
    <w:rsid w:val="00E021CC"/>
    <w:rsid w:val="00E02400"/>
    <w:rsid w:val="00E028AA"/>
    <w:rsid w:val="00E03CDA"/>
    <w:rsid w:val="00E04B0C"/>
    <w:rsid w:val="00E065D5"/>
    <w:rsid w:val="00E07A92"/>
    <w:rsid w:val="00E07EA9"/>
    <w:rsid w:val="00E1045C"/>
    <w:rsid w:val="00E10A6F"/>
    <w:rsid w:val="00E12873"/>
    <w:rsid w:val="00E15283"/>
    <w:rsid w:val="00E1576B"/>
    <w:rsid w:val="00E161CD"/>
    <w:rsid w:val="00E16A2B"/>
    <w:rsid w:val="00E1781D"/>
    <w:rsid w:val="00E216C6"/>
    <w:rsid w:val="00E21AFB"/>
    <w:rsid w:val="00E2267E"/>
    <w:rsid w:val="00E22AF6"/>
    <w:rsid w:val="00E22B9C"/>
    <w:rsid w:val="00E23766"/>
    <w:rsid w:val="00E23ACB"/>
    <w:rsid w:val="00E24704"/>
    <w:rsid w:val="00E253A6"/>
    <w:rsid w:val="00E25859"/>
    <w:rsid w:val="00E25C90"/>
    <w:rsid w:val="00E265DC"/>
    <w:rsid w:val="00E2726C"/>
    <w:rsid w:val="00E27B7A"/>
    <w:rsid w:val="00E301D5"/>
    <w:rsid w:val="00E30CC5"/>
    <w:rsid w:val="00E31027"/>
    <w:rsid w:val="00E31FC2"/>
    <w:rsid w:val="00E333D3"/>
    <w:rsid w:val="00E33B78"/>
    <w:rsid w:val="00E3410E"/>
    <w:rsid w:val="00E34D34"/>
    <w:rsid w:val="00E35197"/>
    <w:rsid w:val="00E36BDE"/>
    <w:rsid w:val="00E40E71"/>
    <w:rsid w:val="00E41116"/>
    <w:rsid w:val="00E41A36"/>
    <w:rsid w:val="00E4327A"/>
    <w:rsid w:val="00E43E26"/>
    <w:rsid w:val="00E4488D"/>
    <w:rsid w:val="00E4617A"/>
    <w:rsid w:val="00E462D5"/>
    <w:rsid w:val="00E46894"/>
    <w:rsid w:val="00E46B88"/>
    <w:rsid w:val="00E475C1"/>
    <w:rsid w:val="00E47E71"/>
    <w:rsid w:val="00E5182F"/>
    <w:rsid w:val="00E51FF5"/>
    <w:rsid w:val="00E53007"/>
    <w:rsid w:val="00E530CE"/>
    <w:rsid w:val="00E538A1"/>
    <w:rsid w:val="00E54755"/>
    <w:rsid w:val="00E55660"/>
    <w:rsid w:val="00E556BB"/>
    <w:rsid w:val="00E56A72"/>
    <w:rsid w:val="00E56D62"/>
    <w:rsid w:val="00E57387"/>
    <w:rsid w:val="00E577A7"/>
    <w:rsid w:val="00E57890"/>
    <w:rsid w:val="00E57DD0"/>
    <w:rsid w:val="00E57F1C"/>
    <w:rsid w:val="00E61694"/>
    <w:rsid w:val="00E618E3"/>
    <w:rsid w:val="00E628C5"/>
    <w:rsid w:val="00E64022"/>
    <w:rsid w:val="00E649B1"/>
    <w:rsid w:val="00E64B8B"/>
    <w:rsid w:val="00E65786"/>
    <w:rsid w:val="00E6630A"/>
    <w:rsid w:val="00E66990"/>
    <w:rsid w:val="00E67671"/>
    <w:rsid w:val="00E67D8D"/>
    <w:rsid w:val="00E71CC6"/>
    <w:rsid w:val="00E72750"/>
    <w:rsid w:val="00E72872"/>
    <w:rsid w:val="00E73790"/>
    <w:rsid w:val="00E74408"/>
    <w:rsid w:val="00E74535"/>
    <w:rsid w:val="00E75ECD"/>
    <w:rsid w:val="00E75EDF"/>
    <w:rsid w:val="00E811A9"/>
    <w:rsid w:val="00E815B9"/>
    <w:rsid w:val="00E81C43"/>
    <w:rsid w:val="00E82857"/>
    <w:rsid w:val="00E82EB1"/>
    <w:rsid w:val="00E8318B"/>
    <w:rsid w:val="00E8469B"/>
    <w:rsid w:val="00E84F2C"/>
    <w:rsid w:val="00E84F8E"/>
    <w:rsid w:val="00E8509C"/>
    <w:rsid w:val="00E8543F"/>
    <w:rsid w:val="00E8585A"/>
    <w:rsid w:val="00E85C9B"/>
    <w:rsid w:val="00E86648"/>
    <w:rsid w:val="00E8716F"/>
    <w:rsid w:val="00E87CA8"/>
    <w:rsid w:val="00E90BB2"/>
    <w:rsid w:val="00E91285"/>
    <w:rsid w:val="00E917CF"/>
    <w:rsid w:val="00E91DD3"/>
    <w:rsid w:val="00E921B9"/>
    <w:rsid w:val="00E92A1B"/>
    <w:rsid w:val="00E933C6"/>
    <w:rsid w:val="00E93CD7"/>
    <w:rsid w:val="00E93F8A"/>
    <w:rsid w:val="00E94249"/>
    <w:rsid w:val="00E94946"/>
    <w:rsid w:val="00E950BB"/>
    <w:rsid w:val="00E95A5F"/>
    <w:rsid w:val="00E95C82"/>
    <w:rsid w:val="00E9601F"/>
    <w:rsid w:val="00E963E5"/>
    <w:rsid w:val="00E96D31"/>
    <w:rsid w:val="00E97146"/>
    <w:rsid w:val="00E9741B"/>
    <w:rsid w:val="00E97A81"/>
    <w:rsid w:val="00EA0A4D"/>
    <w:rsid w:val="00EA10D6"/>
    <w:rsid w:val="00EA18F8"/>
    <w:rsid w:val="00EA33B6"/>
    <w:rsid w:val="00EA33D4"/>
    <w:rsid w:val="00EA36D9"/>
    <w:rsid w:val="00EA397A"/>
    <w:rsid w:val="00EA5309"/>
    <w:rsid w:val="00EA58D1"/>
    <w:rsid w:val="00EA6170"/>
    <w:rsid w:val="00EA703A"/>
    <w:rsid w:val="00EA74A2"/>
    <w:rsid w:val="00EA78CF"/>
    <w:rsid w:val="00EA7D92"/>
    <w:rsid w:val="00EB0CBC"/>
    <w:rsid w:val="00EB1043"/>
    <w:rsid w:val="00EB13A1"/>
    <w:rsid w:val="00EB1C93"/>
    <w:rsid w:val="00EB238F"/>
    <w:rsid w:val="00EB352B"/>
    <w:rsid w:val="00EB3F95"/>
    <w:rsid w:val="00EB44AC"/>
    <w:rsid w:val="00EB47FA"/>
    <w:rsid w:val="00EB50C2"/>
    <w:rsid w:val="00EB71EA"/>
    <w:rsid w:val="00EB73E5"/>
    <w:rsid w:val="00EC2BA5"/>
    <w:rsid w:val="00EC33F7"/>
    <w:rsid w:val="00EC48FA"/>
    <w:rsid w:val="00EC578B"/>
    <w:rsid w:val="00EC68CA"/>
    <w:rsid w:val="00EC68FF"/>
    <w:rsid w:val="00EC76C2"/>
    <w:rsid w:val="00EC77C5"/>
    <w:rsid w:val="00ED06F0"/>
    <w:rsid w:val="00ED13D8"/>
    <w:rsid w:val="00ED2BB7"/>
    <w:rsid w:val="00ED33A5"/>
    <w:rsid w:val="00ED3F8C"/>
    <w:rsid w:val="00ED5BD7"/>
    <w:rsid w:val="00ED7442"/>
    <w:rsid w:val="00ED74B0"/>
    <w:rsid w:val="00ED7F50"/>
    <w:rsid w:val="00EE0375"/>
    <w:rsid w:val="00EE06AB"/>
    <w:rsid w:val="00EE0A5C"/>
    <w:rsid w:val="00EE0F95"/>
    <w:rsid w:val="00EE1EC7"/>
    <w:rsid w:val="00EE4556"/>
    <w:rsid w:val="00EE470C"/>
    <w:rsid w:val="00EE4B59"/>
    <w:rsid w:val="00EE4DC0"/>
    <w:rsid w:val="00EE59F4"/>
    <w:rsid w:val="00EE6069"/>
    <w:rsid w:val="00EE6CA8"/>
    <w:rsid w:val="00EE6DC1"/>
    <w:rsid w:val="00EE7A75"/>
    <w:rsid w:val="00EF0D48"/>
    <w:rsid w:val="00EF117C"/>
    <w:rsid w:val="00EF1854"/>
    <w:rsid w:val="00EF2CCC"/>
    <w:rsid w:val="00EF41E4"/>
    <w:rsid w:val="00EF4ED4"/>
    <w:rsid w:val="00EF5A37"/>
    <w:rsid w:val="00EF78AB"/>
    <w:rsid w:val="00EF7C00"/>
    <w:rsid w:val="00F010BA"/>
    <w:rsid w:val="00F01397"/>
    <w:rsid w:val="00F01EF5"/>
    <w:rsid w:val="00F03727"/>
    <w:rsid w:val="00F03EBB"/>
    <w:rsid w:val="00F03F70"/>
    <w:rsid w:val="00F04401"/>
    <w:rsid w:val="00F044D7"/>
    <w:rsid w:val="00F04ABC"/>
    <w:rsid w:val="00F0518B"/>
    <w:rsid w:val="00F07859"/>
    <w:rsid w:val="00F07E2A"/>
    <w:rsid w:val="00F1085C"/>
    <w:rsid w:val="00F1092E"/>
    <w:rsid w:val="00F10D77"/>
    <w:rsid w:val="00F110CF"/>
    <w:rsid w:val="00F1117E"/>
    <w:rsid w:val="00F1194D"/>
    <w:rsid w:val="00F11E8D"/>
    <w:rsid w:val="00F12458"/>
    <w:rsid w:val="00F13CFB"/>
    <w:rsid w:val="00F1412C"/>
    <w:rsid w:val="00F15B3F"/>
    <w:rsid w:val="00F15DB3"/>
    <w:rsid w:val="00F15E79"/>
    <w:rsid w:val="00F16F6E"/>
    <w:rsid w:val="00F17B46"/>
    <w:rsid w:val="00F20887"/>
    <w:rsid w:val="00F211DF"/>
    <w:rsid w:val="00F21C68"/>
    <w:rsid w:val="00F21DB3"/>
    <w:rsid w:val="00F21EBF"/>
    <w:rsid w:val="00F228F8"/>
    <w:rsid w:val="00F234A3"/>
    <w:rsid w:val="00F240A3"/>
    <w:rsid w:val="00F244D0"/>
    <w:rsid w:val="00F2497D"/>
    <w:rsid w:val="00F24A64"/>
    <w:rsid w:val="00F2525F"/>
    <w:rsid w:val="00F25D20"/>
    <w:rsid w:val="00F276AC"/>
    <w:rsid w:val="00F278F3"/>
    <w:rsid w:val="00F30B88"/>
    <w:rsid w:val="00F31092"/>
    <w:rsid w:val="00F31B8C"/>
    <w:rsid w:val="00F329B2"/>
    <w:rsid w:val="00F32A91"/>
    <w:rsid w:val="00F33289"/>
    <w:rsid w:val="00F3339C"/>
    <w:rsid w:val="00F33CA7"/>
    <w:rsid w:val="00F3483D"/>
    <w:rsid w:val="00F358BB"/>
    <w:rsid w:val="00F3625F"/>
    <w:rsid w:val="00F36F0B"/>
    <w:rsid w:val="00F37213"/>
    <w:rsid w:val="00F3725B"/>
    <w:rsid w:val="00F40C6F"/>
    <w:rsid w:val="00F4179E"/>
    <w:rsid w:val="00F41EA2"/>
    <w:rsid w:val="00F42322"/>
    <w:rsid w:val="00F43085"/>
    <w:rsid w:val="00F4434A"/>
    <w:rsid w:val="00F449F8"/>
    <w:rsid w:val="00F44B66"/>
    <w:rsid w:val="00F44E36"/>
    <w:rsid w:val="00F45C6F"/>
    <w:rsid w:val="00F45FFA"/>
    <w:rsid w:val="00F47068"/>
    <w:rsid w:val="00F476B9"/>
    <w:rsid w:val="00F47A13"/>
    <w:rsid w:val="00F50364"/>
    <w:rsid w:val="00F51B5F"/>
    <w:rsid w:val="00F53928"/>
    <w:rsid w:val="00F55DEE"/>
    <w:rsid w:val="00F56191"/>
    <w:rsid w:val="00F5627B"/>
    <w:rsid w:val="00F56F2D"/>
    <w:rsid w:val="00F5776D"/>
    <w:rsid w:val="00F607AB"/>
    <w:rsid w:val="00F60E85"/>
    <w:rsid w:val="00F610E8"/>
    <w:rsid w:val="00F62C3B"/>
    <w:rsid w:val="00F62FEE"/>
    <w:rsid w:val="00F630B0"/>
    <w:rsid w:val="00F6372C"/>
    <w:rsid w:val="00F6480F"/>
    <w:rsid w:val="00F657E2"/>
    <w:rsid w:val="00F65E0E"/>
    <w:rsid w:val="00F67A0A"/>
    <w:rsid w:val="00F702B3"/>
    <w:rsid w:val="00F710CA"/>
    <w:rsid w:val="00F71359"/>
    <w:rsid w:val="00F73E68"/>
    <w:rsid w:val="00F73FB5"/>
    <w:rsid w:val="00F74386"/>
    <w:rsid w:val="00F748C5"/>
    <w:rsid w:val="00F74F25"/>
    <w:rsid w:val="00F75086"/>
    <w:rsid w:val="00F76BD8"/>
    <w:rsid w:val="00F77577"/>
    <w:rsid w:val="00F77C2C"/>
    <w:rsid w:val="00F80E54"/>
    <w:rsid w:val="00F811DD"/>
    <w:rsid w:val="00F812EA"/>
    <w:rsid w:val="00F813A6"/>
    <w:rsid w:val="00F8180B"/>
    <w:rsid w:val="00F81C99"/>
    <w:rsid w:val="00F82CE4"/>
    <w:rsid w:val="00F8312C"/>
    <w:rsid w:val="00F832CD"/>
    <w:rsid w:val="00F83CC1"/>
    <w:rsid w:val="00F840B0"/>
    <w:rsid w:val="00F8413A"/>
    <w:rsid w:val="00F84AE2"/>
    <w:rsid w:val="00F84E33"/>
    <w:rsid w:val="00F854F4"/>
    <w:rsid w:val="00F85ABD"/>
    <w:rsid w:val="00F864E2"/>
    <w:rsid w:val="00F9022F"/>
    <w:rsid w:val="00F91840"/>
    <w:rsid w:val="00F91AA7"/>
    <w:rsid w:val="00F92B16"/>
    <w:rsid w:val="00F936C0"/>
    <w:rsid w:val="00F94414"/>
    <w:rsid w:val="00F960B6"/>
    <w:rsid w:val="00F96694"/>
    <w:rsid w:val="00FA02EB"/>
    <w:rsid w:val="00FA0922"/>
    <w:rsid w:val="00FA23DF"/>
    <w:rsid w:val="00FA2445"/>
    <w:rsid w:val="00FA252D"/>
    <w:rsid w:val="00FA2572"/>
    <w:rsid w:val="00FA2657"/>
    <w:rsid w:val="00FA2E46"/>
    <w:rsid w:val="00FA5841"/>
    <w:rsid w:val="00FA6305"/>
    <w:rsid w:val="00FA7749"/>
    <w:rsid w:val="00FA77B1"/>
    <w:rsid w:val="00FB02E8"/>
    <w:rsid w:val="00FB3267"/>
    <w:rsid w:val="00FB3295"/>
    <w:rsid w:val="00FB32B2"/>
    <w:rsid w:val="00FB4339"/>
    <w:rsid w:val="00FB4944"/>
    <w:rsid w:val="00FB496E"/>
    <w:rsid w:val="00FB5431"/>
    <w:rsid w:val="00FB5615"/>
    <w:rsid w:val="00FB5D69"/>
    <w:rsid w:val="00FB5DB7"/>
    <w:rsid w:val="00FC1AD1"/>
    <w:rsid w:val="00FC1D4C"/>
    <w:rsid w:val="00FC3605"/>
    <w:rsid w:val="00FC38A9"/>
    <w:rsid w:val="00FC393B"/>
    <w:rsid w:val="00FC39FE"/>
    <w:rsid w:val="00FC47E9"/>
    <w:rsid w:val="00FC4F0D"/>
    <w:rsid w:val="00FC58D1"/>
    <w:rsid w:val="00FC5D9A"/>
    <w:rsid w:val="00FC75A1"/>
    <w:rsid w:val="00FD1192"/>
    <w:rsid w:val="00FD21A9"/>
    <w:rsid w:val="00FD2A09"/>
    <w:rsid w:val="00FD44C5"/>
    <w:rsid w:val="00FD46EB"/>
    <w:rsid w:val="00FD4BB2"/>
    <w:rsid w:val="00FD4C8A"/>
    <w:rsid w:val="00FD4D5B"/>
    <w:rsid w:val="00FD5F55"/>
    <w:rsid w:val="00FE1A82"/>
    <w:rsid w:val="00FE2463"/>
    <w:rsid w:val="00FE24A6"/>
    <w:rsid w:val="00FE2C79"/>
    <w:rsid w:val="00FE30BE"/>
    <w:rsid w:val="00FE4836"/>
    <w:rsid w:val="00FE5B74"/>
    <w:rsid w:val="00FE5F63"/>
    <w:rsid w:val="00FE6740"/>
    <w:rsid w:val="00FE6D84"/>
    <w:rsid w:val="00FE7BA5"/>
    <w:rsid w:val="00FE7C14"/>
    <w:rsid w:val="00FF0047"/>
    <w:rsid w:val="00FF014F"/>
    <w:rsid w:val="00FF0AA0"/>
    <w:rsid w:val="00FF31CD"/>
    <w:rsid w:val="00FF47B3"/>
    <w:rsid w:val="00FF5CB0"/>
    <w:rsid w:val="00FF6F1A"/>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5D73EC-C1C3-4E21-B8D6-907888C9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B4C6F"/>
    <w:rPr>
      <w:rFonts w:ascii="Times New Roman" w:hAnsi="Times New Roman"/>
      <w:sz w:val="24"/>
    </w:rPr>
  </w:style>
  <w:style w:type="paragraph" w:styleId="Kop1">
    <w:name w:val="heading 1"/>
    <w:basedOn w:val="Standaard"/>
    <w:next w:val="Standaard"/>
    <w:link w:val="Kop1Char"/>
    <w:uiPriority w:val="9"/>
    <w:qFormat/>
    <w:rsid w:val="009D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684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30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6D7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D6D7E"/>
    <w:pPr>
      <w:outlineLvl w:val="9"/>
    </w:pPr>
  </w:style>
  <w:style w:type="paragraph" w:styleId="Ballontekst">
    <w:name w:val="Balloon Text"/>
    <w:basedOn w:val="Standaard"/>
    <w:link w:val="BallontekstChar"/>
    <w:uiPriority w:val="99"/>
    <w:semiHidden/>
    <w:unhideWhenUsed/>
    <w:rsid w:val="009D6D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6D7E"/>
    <w:rPr>
      <w:rFonts w:ascii="Tahoma" w:hAnsi="Tahoma" w:cs="Tahoma"/>
      <w:sz w:val="16"/>
      <w:szCs w:val="16"/>
    </w:rPr>
  </w:style>
  <w:style w:type="paragraph" w:customStyle="1" w:styleId="LabTitle">
    <w:name w:val="LabTitle"/>
    <w:basedOn w:val="Kop1"/>
    <w:next w:val="Standaard"/>
    <w:link w:val="LabTitleChar"/>
    <w:qFormat/>
    <w:rsid w:val="000A225D"/>
    <w:pPr>
      <w:pBdr>
        <w:bottom w:val="single" w:sz="4" w:space="1" w:color="auto"/>
      </w:pBdr>
    </w:pPr>
    <w:rPr>
      <w:rFonts w:ascii="Arial" w:hAnsi="Arial"/>
      <w:sz w:val="36"/>
      <w:lang w:val="en-GB"/>
    </w:rPr>
  </w:style>
  <w:style w:type="paragraph" w:customStyle="1" w:styleId="DocHeader">
    <w:name w:val="DocHeader"/>
    <w:basedOn w:val="Kop2"/>
    <w:next w:val="IndentedText"/>
    <w:link w:val="DocHeaderChar"/>
    <w:autoRedefine/>
    <w:qFormat/>
    <w:rsid w:val="009C666D"/>
    <w:rPr>
      <w:rFonts w:ascii="Arial" w:hAnsi="Arial"/>
      <w:color w:val="auto"/>
      <w:sz w:val="28"/>
      <w:lang w:val="en-GB"/>
    </w:rPr>
  </w:style>
  <w:style w:type="character" w:customStyle="1" w:styleId="LabTitleChar">
    <w:name w:val="LabTitle Char"/>
    <w:basedOn w:val="Kop1Char"/>
    <w:link w:val="LabTitle"/>
    <w:rsid w:val="000A225D"/>
    <w:rPr>
      <w:rFonts w:ascii="Arial" w:eastAsiaTheme="majorEastAsia" w:hAnsi="Arial" w:cstheme="majorBidi"/>
      <w:b/>
      <w:bCs/>
      <w:color w:val="365F91" w:themeColor="accent1" w:themeShade="BF"/>
      <w:sz w:val="36"/>
      <w:szCs w:val="28"/>
      <w:lang w:val="en-GB"/>
    </w:rPr>
  </w:style>
  <w:style w:type="paragraph" w:customStyle="1" w:styleId="IndentedText">
    <w:name w:val="IndentedText"/>
    <w:basedOn w:val="Standaard"/>
    <w:link w:val="IndentedTextChar"/>
    <w:qFormat/>
    <w:rsid w:val="007C67F9"/>
    <w:pPr>
      <w:ind w:left="720"/>
    </w:pPr>
    <w:rPr>
      <w:rFonts w:cs="Arial"/>
      <w:szCs w:val="20"/>
      <w:lang w:val="en-GB"/>
    </w:rPr>
  </w:style>
  <w:style w:type="character" w:customStyle="1" w:styleId="Kop2Char">
    <w:name w:val="Kop 2 Char"/>
    <w:basedOn w:val="Standaardalinea-lettertype"/>
    <w:link w:val="Kop2"/>
    <w:uiPriority w:val="9"/>
    <w:semiHidden/>
    <w:rsid w:val="0068480B"/>
    <w:rPr>
      <w:rFonts w:asciiTheme="majorHAnsi" w:eastAsiaTheme="majorEastAsia" w:hAnsiTheme="majorHAnsi" w:cstheme="majorBidi"/>
      <w:b/>
      <w:bCs/>
      <w:color w:val="4F81BD" w:themeColor="accent1"/>
      <w:sz w:val="26"/>
      <w:szCs w:val="26"/>
    </w:rPr>
  </w:style>
  <w:style w:type="character" w:customStyle="1" w:styleId="DocHeaderChar">
    <w:name w:val="DocHeader Char"/>
    <w:basedOn w:val="Kop2Char"/>
    <w:link w:val="DocHeader"/>
    <w:rsid w:val="009C666D"/>
    <w:rPr>
      <w:rFonts w:ascii="Arial" w:eastAsiaTheme="majorEastAsia" w:hAnsi="Arial" w:cstheme="majorBidi"/>
      <w:b/>
      <w:bCs/>
      <w:color w:val="4F81BD" w:themeColor="accent1"/>
      <w:sz w:val="28"/>
      <w:szCs w:val="26"/>
      <w:lang w:val="en-GB"/>
    </w:rPr>
  </w:style>
  <w:style w:type="paragraph" w:styleId="Lijstalinea">
    <w:name w:val="List Paragraph"/>
    <w:basedOn w:val="Standaard"/>
    <w:link w:val="LijstalineaChar"/>
    <w:uiPriority w:val="34"/>
    <w:qFormat/>
    <w:rsid w:val="00A10572"/>
    <w:pPr>
      <w:ind w:left="720"/>
      <w:contextualSpacing/>
    </w:pPr>
  </w:style>
  <w:style w:type="character" w:customStyle="1" w:styleId="IndentedTextChar">
    <w:name w:val="IndentedText Char"/>
    <w:basedOn w:val="Standaardalinea-lettertype"/>
    <w:link w:val="IndentedText"/>
    <w:rsid w:val="007C67F9"/>
    <w:rPr>
      <w:rFonts w:ascii="Times New Roman" w:hAnsi="Times New Roman" w:cs="Arial"/>
      <w:sz w:val="24"/>
      <w:szCs w:val="20"/>
      <w:lang w:val="en-GB"/>
    </w:rPr>
  </w:style>
  <w:style w:type="paragraph" w:customStyle="1" w:styleId="PartTitle">
    <w:name w:val="PartTitle"/>
    <w:basedOn w:val="Kop2"/>
    <w:next w:val="Text"/>
    <w:link w:val="PartTitleChar"/>
    <w:autoRedefine/>
    <w:qFormat/>
    <w:rsid w:val="00716E90"/>
    <w:pPr>
      <w:pBdr>
        <w:top w:val="single" w:sz="4" w:space="4" w:color="auto"/>
      </w:pBdr>
      <w:shd w:val="clear" w:color="auto" w:fill="FFFFFF" w:themeFill="background1"/>
      <w:spacing w:after="240"/>
    </w:pPr>
    <w:rPr>
      <w:rFonts w:ascii="Arial" w:hAnsi="Arial" w:cs="Arial"/>
      <w:sz w:val="28"/>
      <w:szCs w:val="28"/>
    </w:rPr>
  </w:style>
  <w:style w:type="paragraph" w:customStyle="1" w:styleId="Text">
    <w:name w:val="Text"/>
    <w:basedOn w:val="Standaard"/>
    <w:link w:val="TextChar"/>
    <w:autoRedefine/>
    <w:qFormat/>
    <w:rsid w:val="00CB4C6F"/>
    <w:pPr>
      <w:spacing w:line="240" w:lineRule="auto"/>
    </w:pPr>
    <w:rPr>
      <w:rFonts w:cs="Arial"/>
    </w:rPr>
  </w:style>
  <w:style w:type="paragraph" w:customStyle="1" w:styleId="ListParagraph">
    <w:name w:val="ListParagraph"/>
    <w:basedOn w:val="Standaard"/>
    <w:link w:val="ListParagraphChar"/>
    <w:autoRedefine/>
    <w:qFormat/>
    <w:rsid w:val="007C67F9"/>
    <w:pPr>
      <w:spacing w:after="120" w:line="240" w:lineRule="auto"/>
    </w:pPr>
    <w:rPr>
      <w:rFonts w:cs="Arial"/>
    </w:rPr>
  </w:style>
  <w:style w:type="character" w:customStyle="1" w:styleId="TextChar">
    <w:name w:val="Text Char"/>
    <w:basedOn w:val="Standaardalinea-lettertype"/>
    <w:link w:val="Text"/>
    <w:rsid w:val="00CB4C6F"/>
    <w:rPr>
      <w:rFonts w:ascii="Times New Roman" w:hAnsi="Times New Roman" w:cs="Arial"/>
      <w:sz w:val="24"/>
    </w:rPr>
  </w:style>
  <w:style w:type="paragraph" w:customStyle="1" w:styleId="PartHeader">
    <w:name w:val="PartHeader"/>
    <w:basedOn w:val="Kop3"/>
    <w:next w:val="ListParagraph"/>
    <w:link w:val="PartHeaderChar"/>
    <w:qFormat/>
    <w:rsid w:val="00301711"/>
    <w:rPr>
      <w:rFonts w:ascii="Arial" w:hAnsi="Arial" w:cs="Arial"/>
      <w:color w:val="auto"/>
      <w:szCs w:val="24"/>
    </w:rPr>
  </w:style>
  <w:style w:type="character" w:customStyle="1" w:styleId="LijstalineaChar">
    <w:name w:val="Lijstalinea Char"/>
    <w:basedOn w:val="Standaardalinea-lettertype"/>
    <w:link w:val="Lijstalinea"/>
    <w:uiPriority w:val="34"/>
    <w:rsid w:val="00E34D34"/>
  </w:style>
  <w:style w:type="character" w:customStyle="1" w:styleId="ListParagraphChar">
    <w:name w:val="ListParagraph Char"/>
    <w:basedOn w:val="LijstalineaChar"/>
    <w:link w:val="ListParagraph"/>
    <w:rsid w:val="007C67F9"/>
    <w:rPr>
      <w:rFonts w:ascii="Times New Roman" w:hAnsi="Times New Roman" w:cs="Arial"/>
      <w:sz w:val="24"/>
    </w:rPr>
  </w:style>
  <w:style w:type="character" w:customStyle="1" w:styleId="Kop3Char">
    <w:name w:val="Kop 3 Char"/>
    <w:basedOn w:val="Standaardalinea-lettertype"/>
    <w:link w:val="Kop3"/>
    <w:uiPriority w:val="9"/>
    <w:semiHidden/>
    <w:rsid w:val="00301711"/>
    <w:rPr>
      <w:rFonts w:asciiTheme="majorHAnsi" w:eastAsiaTheme="majorEastAsia" w:hAnsiTheme="majorHAnsi" w:cstheme="majorBidi"/>
      <w:b/>
      <w:bCs/>
      <w:color w:val="4F81BD" w:themeColor="accent1"/>
    </w:rPr>
  </w:style>
  <w:style w:type="character" w:customStyle="1" w:styleId="PartHeaderChar">
    <w:name w:val="PartHeader Char"/>
    <w:basedOn w:val="Kop3Char"/>
    <w:link w:val="PartHeader"/>
    <w:rsid w:val="00301711"/>
    <w:rPr>
      <w:rFonts w:ascii="Arial" w:eastAsiaTheme="majorEastAsia" w:hAnsi="Arial" w:cs="Arial"/>
      <w:b/>
      <w:bCs/>
      <w:color w:val="4F81BD" w:themeColor="accent1"/>
      <w:sz w:val="24"/>
      <w:szCs w:val="24"/>
    </w:rPr>
  </w:style>
  <w:style w:type="paragraph" w:customStyle="1" w:styleId="CodeSegment">
    <w:name w:val="CodeSegment"/>
    <w:basedOn w:val="Standaard"/>
    <w:link w:val="CodeSegmentChar"/>
    <w:qFormat/>
    <w:rsid w:val="00C202AD"/>
    <w:pPr>
      <w:pBdr>
        <w:top w:val="single" w:sz="4" w:space="5" w:color="auto"/>
        <w:left w:val="single" w:sz="4" w:space="5" w:color="auto"/>
        <w:bottom w:val="single" w:sz="4" w:space="5" w:color="auto"/>
        <w:right w:val="single" w:sz="4" w:space="5" w:color="auto"/>
      </w:pBdr>
      <w:shd w:val="clear" w:color="auto" w:fill="BFBFBF" w:themeFill="background1" w:themeFillShade="BF"/>
      <w:contextualSpacing/>
    </w:pPr>
    <w:rPr>
      <w:rFonts w:ascii="Courier New" w:hAnsi="Courier New"/>
      <w:sz w:val="20"/>
    </w:rPr>
  </w:style>
  <w:style w:type="paragraph" w:customStyle="1" w:styleId="IndentedCodeSegment">
    <w:name w:val="IndentedCodeSegment"/>
    <w:basedOn w:val="CodeSegment"/>
    <w:link w:val="IndentedCodeSegmentChar"/>
    <w:qFormat/>
    <w:rsid w:val="00DD2036"/>
    <w:pPr>
      <w:ind w:left="720"/>
    </w:pPr>
  </w:style>
  <w:style w:type="character" w:customStyle="1" w:styleId="CodeSegmentChar">
    <w:name w:val="CodeSegment Char"/>
    <w:basedOn w:val="Standaardalinea-lettertype"/>
    <w:link w:val="CodeSegment"/>
    <w:rsid w:val="00C202AD"/>
    <w:rPr>
      <w:rFonts w:ascii="Courier New" w:hAnsi="Courier New"/>
      <w:sz w:val="20"/>
      <w:shd w:val="clear" w:color="auto" w:fill="BFBFBF" w:themeFill="background1" w:themeFillShade="BF"/>
    </w:rPr>
  </w:style>
  <w:style w:type="character" w:customStyle="1" w:styleId="IndentedCodeSegmentChar">
    <w:name w:val="IndentedCodeSegment Char"/>
    <w:basedOn w:val="CodeSegmentChar"/>
    <w:link w:val="IndentedCodeSegment"/>
    <w:rsid w:val="00DD2036"/>
    <w:rPr>
      <w:rFonts w:ascii="Courier New" w:hAnsi="Courier New"/>
      <w:sz w:val="20"/>
      <w:shd w:val="clear" w:color="auto" w:fill="BFBFBF" w:themeFill="background1" w:themeFillShade="BF"/>
    </w:rPr>
  </w:style>
  <w:style w:type="paragraph" w:customStyle="1" w:styleId="SolutionHeader">
    <w:name w:val="SolutionHeader"/>
    <w:basedOn w:val="PartTitle"/>
    <w:next w:val="ListParagraph"/>
    <w:link w:val="SolutionHeaderChar"/>
    <w:qFormat/>
    <w:rsid w:val="001C3B4E"/>
    <w:pPr>
      <w:spacing w:before="240"/>
    </w:pPr>
  </w:style>
  <w:style w:type="paragraph" w:styleId="Normaalweb">
    <w:name w:val="Normal (Web)"/>
    <w:basedOn w:val="Standaard"/>
    <w:link w:val="NormaalwebChar"/>
    <w:uiPriority w:val="99"/>
    <w:semiHidden/>
    <w:unhideWhenUsed/>
    <w:rsid w:val="00FA7749"/>
    <w:pPr>
      <w:spacing w:before="100" w:beforeAutospacing="1" w:after="100" w:afterAutospacing="1" w:line="240" w:lineRule="auto"/>
    </w:pPr>
    <w:rPr>
      <w:rFonts w:eastAsia="Times New Roman" w:cs="Times New Roman"/>
      <w:szCs w:val="24"/>
    </w:rPr>
  </w:style>
  <w:style w:type="character" w:customStyle="1" w:styleId="PartTitleChar">
    <w:name w:val="PartTitle Char"/>
    <w:basedOn w:val="Kop2Char"/>
    <w:link w:val="PartTitle"/>
    <w:rsid w:val="00716E90"/>
    <w:rPr>
      <w:rFonts w:ascii="Arial" w:eastAsiaTheme="majorEastAsia" w:hAnsi="Arial" w:cs="Arial"/>
      <w:b/>
      <w:bCs/>
      <w:color w:val="4F81BD" w:themeColor="accent1"/>
      <w:sz w:val="28"/>
      <w:szCs w:val="28"/>
      <w:shd w:val="clear" w:color="auto" w:fill="FFFFFF" w:themeFill="background1"/>
    </w:rPr>
  </w:style>
  <w:style w:type="character" w:customStyle="1" w:styleId="SolutionHeaderChar">
    <w:name w:val="SolutionHeader Char"/>
    <w:basedOn w:val="PartTitleChar"/>
    <w:link w:val="SolutionHeader"/>
    <w:rsid w:val="001C3B4E"/>
    <w:rPr>
      <w:rFonts w:ascii="Arial" w:eastAsiaTheme="majorEastAsia" w:hAnsi="Arial" w:cs="Arial"/>
      <w:b/>
      <w:bCs/>
      <w:color w:val="4F81BD" w:themeColor="accent1"/>
      <w:sz w:val="28"/>
      <w:szCs w:val="28"/>
      <w:shd w:val="clear" w:color="auto" w:fill="FFFF00"/>
    </w:rPr>
  </w:style>
  <w:style w:type="paragraph" w:styleId="HTML-voorafopgemaakt">
    <w:name w:val="HTML Preformatted"/>
    <w:basedOn w:val="Standaard"/>
    <w:link w:val="HTML-voorafopgemaaktChar"/>
    <w:uiPriority w:val="99"/>
    <w:semiHidden/>
    <w:unhideWhenUsed/>
    <w:rsid w:val="002D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D2A40"/>
    <w:rPr>
      <w:rFonts w:ascii="Courier New" w:eastAsia="Times New Roman" w:hAnsi="Courier New" w:cs="Courier New"/>
      <w:sz w:val="20"/>
      <w:szCs w:val="20"/>
    </w:rPr>
  </w:style>
  <w:style w:type="character" w:styleId="Hyperlink">
    <w:name w:val="Hyperlink"/>
    <w:basedOn w:val="Standaardalinea-lettertype"/>
    <w:uiPriority w:val="99"/>
    <w:unhideWhenUsed/>
    <w:rsid w:val="00F67A0A"/>
    <w:rPr>
      <w:color w:val="0000FF" w:themeColor="hyperlink"/>
      <w:u w:val="single"/>
    </w:rPr>
  </w:style>
  <w:style w:type="paragraph" w:customStyle="1" w:styleId="Note">
    <w:name w:val="Note"/>
    <w:basedOn w:val="Standaard"/>
    <w:link w:val="NoteChar"/>
    <w:autoRedefine/>
    <w:qFormat/>
    <w:rsid w:val="002C0CDC"/>
    <w:pPr>
      <w:pBdr>
        <w:top w:val="single" w:sz="4" w:space="1" w:color="auto"/>
        <w:bottom w:val="single" w:sz="2" w:space="1" w:color="auto"/>
      </w:pBdr>
      <w:spacing w:after="120" w:line="240" w:lineRule="auto"/>
      <w:contextualSpacing/>
    </w:pPr>
    <w:rPr>
      <w:rFonts w:ascii="Arial" w:eastAsia="Times New Roman" w:hAnsi="Arial" w:cs="Times New Roman"/>
      <w:szCs w:val="20"/>
    </w:rPr>
  </w:style>
  <w:style w:type="paragraph" w:customStyle="1" w:styleId="IndentedNote">
    <w:name w:val="IndentedNote"/>
    <w:basedOn w:val="Note"/>
    <w:link w:val="IndentedNoteChar"/>
    <w:autoRedefine/>
    <w:qFormat/>
    <w:rsid w:val="00F55DEE"/>
    <w:pPr>
      <w:ind w:left="720"/>
    </w:pPr>
  </w:style>
  <w:style w:type="paragraph" w:customStyle="1" w:styleId="Warning">
    <w:name w:val="Warning"/>
    <w:basedOn w:val="Standaard"/>
    <w:link w:val="WarningChar"/>
    <w:autoRedefine/>
    <w:qFormat/>
    <w:rsid w:val="002C0CDC"/>
    <w:pPr>
      <w:pBdr>
        <w:top w:val="single" w:sz="2" w:space="1" w:color="auto"/>
        <w:left w:val="single" w:sz="2" w:space="4" w:color="auto"/>
        <w:bottom w:val="single" w:sz="2" w:space="1" w:color="auto"/>
        <w:right w:val="single" w:sz="2" w:space="4" w:color="auto"/>
      </w:pBdr>
      <w:shd w:val="clear" w:color="auto" w:fill="FFCC99"/>
      <w:spacing w:after="120" w:line="240" w:lineRule="auto"/>
      <w:contextualSpacing/>
    </w:pPr>
    <w:rPr>
      <w:rFonts w:ascii="Arial" w:eastAsia="Times New Roman" w:hAnsi="Arial" w:cs="Times New Roman"/>
      <w:szCs w:val="20"/>
    </w:rPr>
  </w:style>
  <w:style w:type="character" w:customStyle="1" w:styleId="NoteChar">
    <w:name w:val="Note Char"/>
    <w:basedOn w:val="Standaardalinea-lettertype"/>
    <w:link w:val="Note"/>
    <w:rsid w:val="002C0CDC"/>
    <w:rPr>
      <w:rFonts w:ascii="Arial" w:eastAsia="Times New Roman" w:hAnsi="Arial" w:cs="Times New Roman"/>
      <w:szCs w:val="20"/>
    </w:rPr>
  </w:style>
  <w:style w:type="character" w:customStyle="1" w:styleId="IndentedNoteChar">
    <w:name w:val="IndentedNote Char"/>
    <w:basedOn w:val="NoteChar"/>
    <w:link w:val="IndentedNote"/>
    <w:rsid w:val="00F55DEE"/>
    <w:rPr>
      <w:rFonts w:ascii="Arial" w:eastAsia="Times New Roman" w:hAnsi="Arial" w:cs="Times New Roman"/>
      <w:szCs w:val="20"/>
    </w:rPr>
  </w:style>
  <w:style w:type="character" w:customStyle="1" w:styleId="WarningChar">
    <w:name w:val="Warning Char"/>
    <w:basedOn w:val="Standaardalinea-lettertype"/>
    <w:link w:val="Warning"/>
    <w:rsid w:val="002C0CDC"/>
    <w:rPr>
      <w:rFonts w:ascii="Arial" w:eastAsia="Times New Roman" w:hAnsi="Arial" w:cs="Times New Roman"/>
      <w:szCs w:val="20"/>
      <w:shd w:val="clear" w:color="auto" w:fill="FFCC99"/>
    </w:rPr>
  </w:style>
  <w:style w:type="paragraph" w:customStyle="1" w:styleId="IndentedWarning">
    <w:name w:val="IndentedWarning"/>
    <w:basedOn w:val="Warning"/>
    <w:link w:val="IndentedWarningChar"/>
    <w:autoRedefine/>
    <w:qFormat/>
    <w:rsid w:val="001F025C"/>
    <w:pPr>
      <w:ind w:left="720"/>
    </w:pPr>
    <w:rPr>
      <w:rFonts w:ascii="Courier New" w:hAnsi="Courier New" w:cs="Courier New"/>
    </w:rPr>
  </w:style>
  <w:style w:type="paragraph" w:styleId="Koptekst">
    <w:name w:val="header"/>
    <w:basedOn w:val="Standaard"/>
    <w:link w:val="KoptekstChar"/>
    <w:uiPriority w:val="99"/>
    <w:unhideWhenUsed/>
    <w:rsid w:val="003E74B5"/>
    <w:pPr>
      <w:tabs>
        <w:tab w:val="center" w:pos="4680"/>
        <w:tab w:val="right" w:pos="9360"/>
      </w:tabs>
      <w:spacing w:after="0" w:line="240" w:lineRule="auto"/>
    </w:pPr>
  </w:style>
  <w:style w:type="character" w:customStyle="1" w:styleId="IndentedWarningChar">
    <w:name w:val="IndentedWarning Char"/>
    <w:basedOn w:val="WarningChar"/>
    <w:link w:val="IndentedWarning"/>
    <w:rsid w:val="001F025C"/>
    <w:rPr>
      <w:rFonts w:ascii="Courier New" w:eastAsia="Times New Roman" w:hAnsi="Courier New" w:cs="Courier New"/>
      <w:sz w:val="24"/>
      <w:szCs w:val="20"/>
      <w:shd w:val="clear" w:color="auto" w:fill="FFFF00"/>
    </w:rPr>
  </w:style>
  <w:style w:type="character" w:customStyle="1" w:styleId="KoptekstChar">
    <w:name w:val="Koptekst Char"/>
    <w:basedOn w:val="Standaardalinea-lettertype"/>
    <w:link w:val="Koptekst"/>
    <w:uiPriority w:val="99"/>
    <w:rsid w:val="003E74B5"/>
  </w:style>
  <w:style w:type="paragraph" w:styleId="Voettekst">
    <w:name w:val="footer"/>
    <w:basedOn w:val="Standaard"/>
    <w:link w:val="VoettekstChar"/>
    <w:uiPriority w:val="99"/>
    <w:unhideWhenUsed/>
    <w:rsid w:val="003E74B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E74B5"/>
  </w:style>
  <w:style w:type="character" w:styleId="Tekstvantijdelijkeaanduiding">
    <w:name w:val="Placeholder Text"/>
    <w:basedOn w:val="Standaardalinea-lettertype"/>
    <w:uiPriority w:val="99"/>
    <w:semiHidden/>
    <w:rsid w:val="008620A5"/>
    <w:rPr>
      <w:color w:val="808080"/>
    </w:rPr>
  </w:style>
  <w:style w:type="paragraph" w:customStyle="1" w:styleId="Code">
    <w:name w:val="Code"/>
    <w:basedOn w:val="Normaalweb"/>
    <w:link w:val="CodeChar"/>
    <w:qFormat/>
    <w:rsid w:val="00B114AA"/>
    <w:rPr>
      <w:rFonts w:ascii="Courier New" w:hAnsi="Courier New"/>
      <w:color w:val="000058"/>
    </w:rPr>
  </w:style>
  <w:style w:type="character" w:customStyle="1" w:styleId="CodeChar">
    <w:name w:val="Code Char"/>
    <w:basedOn w:val="Standaardalinea-lettertype"/>
    <w:link w:val="Code"/>
    <w:rsid w:val="00B114AA"/>
    <w:rPr>
      <w:rFonts w:ascii="Courier New" w:eastAsia="Times New Roman" w:hAnsi="Courier New" w:cs="Times New Roman"/>
      <w:color w:val="000058"/>
      <w:sz w:val="24"/>
      <w:szCs w:val="24"/>
    </w:rPr>
  </w:style>
  <w:style w:type="paragraph" w:customStyle="1" w:styleId="Goals">
    <w:name w:val="Goals"/>
    <w:basedOn w:val="ListParagraph"/>
    <w:link w:val="GoalsChar"/>
    <w:qFormat/>
    <w:rsid w:val="001C3B4E"/>
    <w:pPr>
      <w:numPr>
        <w:numId w:val="2"/>
      </w:numPr>
    </w:pPr>
  </w:style>
  <w:style w:type="paragraph" w:customStyle="1" w:styleId="LabSteps">
    <w:name w:val="LabSteps"/>
    <w:basedOn w:val="ListParagraph"/>
    <w:link w:val="LabStepsChar"/>
    <w:qFormat/>
    <w:rsid w:val="00783E3C"/>
    <w:pPr>
      <w:numPr>
        <w:numId w:val="17"/>
      </w:numPr>
    </w:pPr>
  </w:style>
  <w:style w:type="character" w:customStyle="1" w:styleId="GoalsChar">
    <w:name w:val="Goals Char"/>
    <w:basedOn w:val="ListParagraphChar"/>
    <w:link w:val="Goals"/>
    <w:rsid w:val="001C3B4E"/>
    <w:rPr>
      <w:rFonts w:ascii="Times New Roman" w:hAnsi="Times New Roman" w:cs="Arial"/>
      <w:sz w:val="24"/>
    </w:rPr>
  </w:style>
  <w:style w:type="paragraph" w:customStyle="1" w:styleId="PartIntroParagraph">
    <w:name w:val="PartIntroParagraph"/>
    <w:basedOn w:val="Text"/>
    <w:link w:val="DMLab-PartIntroParagraphChar"/>
    <w:qFormat/>
    <w:rsid w:val="00553D9C"/>
    <w:rPr>
      <w:i/>
    </w:rPr>
  </w:style>
  <w:style w:type="character" w:customStyle="1" w:styleId="LabStepsChar">
    <w:name w:val="LabSteps Char"/>
    <w:basedOn w:val="ListParagraphChar"/>
    <w:link w:val="LabSteps"/>
    <w:rsid w:val="00553D9C"/>
    <w:rPr>
      <w:rFonts w:ascii="Times New Roman" w:hAnsi="Times New Roman" w:cs="Arial"/>
      <w:sz w:val="24"/>
    </w:rPr>
  </w:style>
  <w:style w:type="paragraph" w:styleId="Documentstructuur">
    <w:name w:val="Document Map"/>
    <w:basedOn w:val="Standaard"/>
    <w:link w:val="DocumentstructuurChar"/>
    <w:uiPriority w:val="99"/>
    <w:semiHidden/>
    <w:unhideWhenUsed/>
    <w:rsid w:val="00553D9C"/>
    <w:pPr>
      <w:spacing w:after="0" w:line="240" w:lineRule="auto"/>
    </w:pPr>
    <w:rPr>
      <w:rFonts w:ascii="Tahoma" w:hAnsi="Tahoma" w:cs="Tahoma"/>
      <w:sz w:val="16"/>
      <w:szCs w:val="16"/>
    </w:rPr>
  </w:style>
  <w:style w:type="character" w:customStyle="1" w:styleId="NormaalwebChar">
    <w:name w:val="Normaal (web) Char"/>
    <w:basedOn w:val="Standaardalinea-lettertype"/>
    <w:link w:val="Normaalweb"/>
    <w:uiPriority w:val="99"/>
    <w:semiHidden/>
    <w:rsid w:val="00553D9C"/>
    <w:rPr>
      <w:rFonts w:ascii="Times New Roman" w:eastAsia="Times New Roman" w:hAnsi="Times New Roman" w:cs="Times New Roman"/>
      <w:sz w:val="24"/>
      <w:szCs w:val="24"/>
    </w:rPr>
  </w:style>
  <w:style w:type="character" w:customStyle="1" w:styleId="DMLab-PartIntroParagraphChar">
    <w:name w:val="DMLab-PartIntroParagraph Char"/>
    <w:basedOn w:val="NormaalwebChar"/>
    <w:link w:val="PartIntroParagraph"/>
    <w:rsid w:val="00553D9C"/>
    <w:rPr>
      <w:rFonts w:ascii="Times New Roman" w:eastAsia="Times New Roman" w:hAnsi="Times New Roman" w:cs="Times New Roman"/>
      <w:sz w:val="24"/>
      <w:szCs w:val="24"/>
    </w:rPr>
  </w:style>
  <w:style w:type="character" w:customStyle="1" w:styleId="DocumentstructuurChar">
    <w:name w:val="Documentstructuur Char"/>
    <w:basedOn w:val="Standaardalinea-lettertype"/>
    <w:link w:val="Documentstructuur"/>
    <w:uiPriority w:val="99"/>
    <w:semiHidden/>
    <w:rsid w:val="00553D9C"/>
    <w:rPr>
      <w:rFonts w:ascii="Tahoma" w:hAnsi="Tahoma" w:cs="Tahoma"/>
      <w:sz w:val="16"/>
      <w:szCs w:val="16"/>
    </w:rPr>
  </w:style>
  <w:style w:type="paragraph" w:customStyle="1" w:styleId="BoldStep">
    <w:name w:val="BoldStep"/>
    <w:basedOn w:val="LabSteps"/>
    <w:link w:val="BoldStepChar"/>
    <w:autoRedefine/>
    <w:qFormat/>
    <w:rsid w:val="00783E3C"/>
    <w:pPr>
      <w:numPr>
        <w:numId w:val="0"/>
      </w:numPr>
    </w:pPr>
    <w:rPr>
      <w:b/>
    </w:rPr>
  </w:style>
  <w:style w:type="character" w:customStyle="1" w:styleId="BoldStepChar">
    <w:name w:val="BoldStep Char"/>
    <w:basedOn w:val="LabStepsChar"/>
    <w:link w:val="BoldStep"/>
    <w:rsid w:val="00783E3C"/>
    <w:rPr>
      <w:rFonts w:ascii="Times New Roman" w:hAnsi="Times New Roman" w:cs="Arial"/>
      <w:b/>
      <w:sz w:val="24"/>
    </w:rPr>
  </w:style>
  <w:style w:type="paragraph" w:styleId="Duidelijkcitaat">
    <w:name w:val="Intense Quote"/>
    <w:basedOn w:val="Standaard"/>
    <w:next w:val="Standaard"/>
    <w:link w:val="DuidelijkcitaatChar"/>
    <w:uiPriority w:val="30"/>
    <w:qFormat/>
    <w:rsid w:val="00E23ACB"/>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E23ACB"/>
    <w:rPr>
      <w:rFonts w:ascii="Times New Roman" w:hAnsi="Times New Roman"/>
      <w:b/>
      <w:bCs/>
      <w:i/>
      <w:iCs/>
      <w:color w:val="4F81BD" w:themeColor="accent1"/>
      <w:sz w:val="24"/>
    </w:rPr>
  </w:style>
  <w:style w:type="table" w:styleId="Tabelraster">
    <w:name w:val="Table Grid"/>
    <w:basedOn w:val="Standaardtabel"/>
    <w:uiPriority w:val="59"/>
    <w:rsid w:val="00DD4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257590">
      <w:bodyDiv w:val="1"/>
      <w:marLeft w:val="0"/>
      <w:marRight w:val="0"/>
      <w:marTop w:val="0"/>
      <w:marBottom w:val="0"/>
      <w:divBdr>
        <w:top w:val="none" w:sz="0" w:space="0" w:color="auto"/>
        <w:left w:val="none" w:sz="0" w:space="0" w:color="auto"/>
        <w:bottom w:val="none" w:sz="0" w:space="0" w:color="auto"/>
        <w:right w:val="none" w:sz="0" w:space="0" w:color="auto"/>
      </w:divBdr>
    </w:div>
    <w:div w:id="626813001">
      <w:bodyDiv w:val="1"/>
      <w:marLeft w:val="0"/>
      <w:marRight w:val="0"/>
      <w:marTop w:val="0"/>
      <w:marBottom w:val="0"/>
      <w:divBdr>
        <w:top w:val="none" w:sz="0" w:space="0" w:color="auto"/>
        <w:left w:val="none" w:sz="0" w:space="0" w:color="auto"/>
        <w:bottom w:val="none" w:sz="0" w:space="0" w:color="auto"/>
        <w:right w:val="none" w:sz="0" w:space="0" w:color="auto"/>
      </w:divBdr>
    </w:div>
    <w:div w:id="737018058">
      <w:bodyDiv w:val="1"/>
      <w:marLeft w:val="0"/>
      <w:marRight w:val="0"/>
      <w:marTop w:val="0"/>
      <w:marBottom w:val="0"/>
      <w:divBdr>
        <w:top w:val="none" w:sz="0" w:space="0" w:color="auto"/>
        <w:left w:val="none" w:sz="0" w:space="0" w:color="auto"/>
        <w:bottom w:val="none" w:sz="0" w:space="0" w:color="auto"/>
        <w:right w:val="none" w:sz="0" w:space="0" w:color="auto"/>
      </w:divBdr>
    </w:div>
    <w:div w:id="751855214">
      <w:bodyDiv w:val="1"/>
      <w:marLeft w:val="0"/>
      <w:marRight w:val="0"/>
      <w:marTop w:val="0"/>
      <w:marBottom w:val="0"/>
      <w:divBdr>
        <w:top w:val="none" w:sz="0" w:space="0" w:color="auto"/>
        <w:left w:val="none" w:sz="0" w:space="0" w:color="auto"/>
        <w:bottom w:val="none" w:sz="0" w:space="0" w:color="auto"/>
        <w:right w:val="none" w:sz="0" w:space="0" w:color="auto"/>
      </w:divBdr>
    </w:div>
    <w:div w:id="888078368">
      <w:bodyDiv w:val="1"/>
      <w:marLeft w:val="0"/>
      <w:marRight w:val="0"/>
      <w:marTop w:val="0"/>
      <w:marBottom w:val="0"/>
      <w:divBdr>
        <w:top w:val="none" w:sz="0" w:space="0" w:color="auto"/>
        <w:left w:val="none" w:sz="0" w:space="0" w:color="auto"/>
        <w:bottom w:val="none" w:sz="0" w:space="0" w:color="auto"/>
        <w:right w:val="none" w:sz="0" w:space="0" w:color="auto"/>
      </w:divBdr>
    </w:div>
    <w:div w:id="986477167">
      <w:bodyDiv w:val="1"/>
      <w:marLeft w:val="0"/>
      <w:marRight w:val="0"/>
      <w:marTop w:val="0"/>
      <w:marBottom w:val="0"/>
      <w:divBdr>
        <w:top w:val="none" w:sz="0" w:space="0" w:color="auto"/>
        <w:left w:val="none" w:sz="0" w:space="0" w:color="auto"/>
        <w:bottom w:val="none" w:sz="0" w:space="0" w:color="auto"/>
        <w:right w:val="none" w:sz="0" w:space="0" w:color="auto"/>
      </w:divBdr>
    </w:div>
    <w:div w:id="1043411169">
      <w:bodyDiv w:val="1"/>
      <w:marLeft w:val="0"/>
      <w:marRight w:val="0"/>
      <w:marTop w:val="0"/>
      <w:marBottom w:val="0"/>
      <w:divBdr>
        <w:top w:val="none" w:sz="0" w:space="0" w:color="auto"/>
        <w:left w:val="none" w:sz="0" w:space="0" w:color="auto"/>
        <w:bottom w:val="none" w:sz="0" w:space="0" w:color="auto"/>
        <w:right w:val="none" w:sz="0" w:space="0" w:color="auto"/>
      </w:divBdr>
    </w:div>
    <w:div w:id="1103258474">
      <w:bodyDiv w:val="1"/>
      <w:marLeft w:val="0"/>
      <w:marRight w:val="0"/>
      <w:marTop w:val="0"/>
      <w:marBottom w:val="0"/>
      <w:divBdr>
        <w:top w:val="none" w:sz="0" w:space="0" w:color="auto"/>
        <w:left w:val="none" w:sz="0" w:space="0" w:color="auto"/>
        <w:bottom w:val="none" w:sz="0" w:space="0" w:color="auto"/>
        <w:right w:val="none" w:sz="0" w:space="0" w:color="auto"/>
      </w:divBdr>
    </w:div>
    <w:div w:id="1200166826">
      <w:bodyDiv w:val="1"/>
      <w:marLeft w:val="0"/>
      <w:marRight w:val="0"/>
      <w:marTop w:val="0"/>
      <w:marBottom w:val="0"/>
      <w:divBdr>
        <w:top w:val="none" w:sz="0" w:space="0" w:color="auto"/>
        <w:left w:val="none" w:sz="0" w:space="0" w:color="auto"/>
        <w:bottom w:val="none" w:sz="0" w:space="0" w:color="auto"/>
        <w:right w:val="none" w:sz="0" w:space="0" w:color="auto"/>
      </w:divBdr>
      <w:divsChild>
        <w:div w:id="1751197580">
          <w:marLeft w:val="0"/>
          <w:marRight w:val="0"/>
          <w:marTop w:val="0"/>
          <w:marBottom w:val="0"/>
          <w:divBdr>
            <w:top w:val="none" w:sz="0" w:space="0" w:color="auto"/>
            <w:left w:val="none" w:sz="0" w:space="0" w:color="auto"/>
            <w:bottom w:val="none" w:sz="0" w:space="0" w:color="auto"/>
            <w:right w:val="none" w:sz="0" w:space="0" w:color="auto"/>
          </w:divBdr>
        </w:div>
      </w:divsChild>
    </w:div>
    <w:div w:id="1269578932">
      <w:bodyDiv w:val="1"/>
      <w:marLeft w:val="0"/>
      <w:marRight w:val="0"/>
      <w:marTop w:val="0"/>
      <w:marBottom w:val="0"/>
      <w:divBdr>
        <w:top w:val="none" w:sz="0" w:space="0" w:color="auto"/>
        <w:left w:val="none" w:sz="0" w:space="0" w:color="auto"/>
        <w:bottom w:val="none" w:sz="0" w:space="0" w:color="auto"/>
        <w:right w:val="none" w:sz="0" w:space="0" w:color="auto"/>
      </w:divBdr>
    </w:div>
    <w:div w:id="1309092042">
      <w:bodyDiv w:val="1"/>
      <w:marLeft w:val="0"/>
      <w:marRight w:val="0"/>
      <w:marTop w:val="0"/>
      <w:marBottom w:val="0"/>
      <w:divBdr>
        <w:top w:val="none" w:sz="0" w:space="0" w:color="auto"/>
        <w:left w:val="none" w:sz="0" w:space="0" w:color="auto"/>
        <w:bottom w:val="none" w:sz="0" w:space="0" w:color="auto"/>
        <w:right w:val="none" w:sz="0" w:space="0" w:color="auto"/>
      </w:divBdr>
    </w:div>
    <w:div w:id="1312443971">
      <w:bodyDiv w:val="1"/>
      <w:marLeft w:val="0"/>
      <w:marRight w:val="0"/>
      <w:marTop w:val="0"/>
      <w:marBottom w:val="0"/>
      <w:divBdr>
        <w:top w:val="none" w:sz="0" w:space="0" w:color="auto"/>
        <w:left w:val="none" w:sz="0" w:space="0" w:color="auto"/>
        <w:bottom w:val="none" w:sz="0" w:space="0" w:color="auto"/>
        <w:right w:val="none" w:sz="0" w:space="0" w:color="auto"/>
      </w:divBdr>
    </w:div>
    <w:div w:id="1421951461">
      <w:bodyDiv w:val="1"/>
      <w:marLeft w:val="0"/>
      <w:marRight w:val="0"/>
      <w:marTop w:val="0"/>
      <w:marBottom w:val="0"/>
      <w:divBdr>
        <w:top w:val="none" w:sz="0" w:space="0" w:color="auto"/>
        <w:left w:val="none" w:sz="0" w:space="0" w:color="auto"/>
        <w:bottom w:val="none" w:sz="0" w:space="0" w:color="auto"/>
        <w:right w:val="none" w:sz="0" w:space="0" w:color="auto"/>
      </w:divBdr>
      <w:divsChild>
        <w:div w:id="1581672391">
          <w:marLeft w:val="0"/>
          <w:marRight w:val="0"/>
          <w:marTop w:val="0"/>
          <w:marBottom w:val="0"/>
          <w:divBdr>
            <w:top w:val="none" w:sz="0" w:space="0" w:color="auto"/>
            <w:left w:val="none" w:sz="0" w:space="0" w:color="auto"/>
            <w:bottom w:val="none" w:sz="0" w:space="0" w:color="auto"/>
            <w:right w:val="none" w:sz="0" w:space="0" w:color="auto"/>
          </w:divBdr>
        </w:div>
      </w:divsChild>
    </w:div>
    <w:div w:id="1873348494">
      <w:bodyDiv w:val="1"/>
      <w:marLeft w:val="0"/>
      <w:marRight w:val="0"/>
      <w:marTop w:val="0"/>
      <w:marBottom w:val="0"/>
      <w:divBdr>
        <w:top w:val="none" w:sz="0" w:space="0" w:color="auto"/>
        <w:left w:val="none" w:sz="0" w:space="0" w:color="auto"/>
        <w:bottom w:val="none" w:sz="0" w:space="0" w:color="auto"/>
        <w:right w:val="none" w:sz="0" w:space="0" w:color="auto"/>
      </w:divBdr>
    </w:div>
    <w:div w:id="1878160569">
      <w:bodyDiv w:val="1"/>
      <w:marLeft w:val="0"/>
      <w:marRight w:val="0"/>
      <w:marTop w:val="0"/>
      <w:marBottom w:val="0"/>
      <w:divBdr>
        <w:top w:val="none" w:sz="0" w:space="0" w:color="auto"/>
        <w:left w:val="none" w:sz="0" w:space="0" w:color="auto"/>
        <w:bottom w:val="none" w:sz="0" w:space="0" w:color="auto"/>
        <w:right w:val="none" w:sz="0" w:space="0" w:color="auto"/>
      </w:divBdr>
    </w:div>
    <w:div w:id="2101827316">
      <w:bodyDiv w:val="1"/>
      <w:marLeft w:val="0"/>
      <w:marRight w:val="0"/>
      <w:marTop w:val="0"/>
      <w:marBottom w:val="0"/>
      <w:divBdr>
        <w:top w:val="none" w:sz="0" w:space="0" w:color="auto"/>
        <w:left w:val="none" w:sz="0" w:space="0" w:color="auto"/>
        <w:bottom w:val="none" w:sz="0" w:space="0" w:color="auto"/>
        <w:right w:val="none" w:sz="0" w:space="0" w:color="auto"/>
      </w:divBdr>
    </w:div>
    <w:div w:id="21254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emy/nodemon" TargetMode="External"/><Relationship Id="rId18" Type="http://schemas.openxmlformats.org/officeDocument/2006/relationships/hyperlink" Target="http://mcavage.me/node-restif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cavage.me/node-restify/" TargetMode="External"/><Relationship Id="rId7" Type="http://schemas.openxmlformats.org/officeDocument/2006/relationships/settings" Target="settings.xml"/><Relationship Id="rId12" Type="http://schemas.openxmlformats.org/officeDocument/2006/relationships/hyperlink" Target="http://nodejs.org/" TargetMode="External"/><Relationship Id="rId17" Type="http://schemas.openxmlformats.org/officeDocument/2006/relationships/hyperlink" Target="http://localhost:8080/api/movi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underscorejs.org/" TargetMode="External"/><Relationship Id="rId20" Type="http://schemas.openxmlformats.org/officeDocument/2006/relationships/hyperlink" Target="http://pksunkara.github.io/infl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mcavage.me/node-restify/" TargetMode="External"/><Relationship Id="rId23" Type="http://schemas.openxmlformats.org/officeDocument/2006/relationships/hyperlink" Target="http://www.fiddler2.com/Fiddler/help/" TargetMode="External"/><Relationship Id="rId10" Type="http://schemas.openxmlformats.org/officeDocument/2006/relationships/endnotes" Target="endnotes.xml"/><Relationship Id="rId19" Type="http://schemas.openxmlformats.org/officeDocument/2006/relationships/hyperlink" Target="https://github.com/chilts/data2x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api/movies" TargetMode="External"/><Relationship Id="rId22" Type="http://schemas.openxmlformats.org/officeDocument/2006/relationships/hyperlink" Target="https://www.fiddler2.com/Fiddler2/version.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len\Desktop\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BABAA0BE80BF42A614804411C81EF8" ma:contentTypeVersion="0" ma:contentTypeDescription="Create a new document." ma:contentTypeScope="" ma:versionID="3beddd30d96a875c58feff7ff7a5c65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AE1D-CD21-443E-B4FB-4E6AE4EC3CBC}">
  <ds:schemaRefs>
    <ds:schemaRef ds:uri="http://schemas.microsoft.com/office/2006/metadata/properties"/>
  </ds:schemaRefs>
</ds:datastoreItem>
</file>

<file path=customXml/itemProps2.xml><?xml version="1.0" encoding="utf-8"?>
<ds:datastoreItem xmlns:ds="http://schemas.openxmlformats.org/officeDocument/2006/customXml" ds:itemID="{4A444F64-BE56-42B9-AE63-3F390C99F302}">
  <ds:schemaRefs>
    <ds:schemaRef ds:uri="http://schemas.microsoft.com/sharepoint/v3/contenttype/forms"/>
  </ds:schemaRefs>
</ds:datastoreItem>
</file>

<file path=customXml/itemProps3.xml><?xml version="1.0" encoding="utf-8"?>
<ds:datastoreItem xmlns:ds="http://schemas.openxmlformats.org/officeDocument/2006/customXml" ds:itemID="{CF9A5779-EF10-4D0E-8723-0F2CE1883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B1175A5-3382-4E3F-B891-3FEE923A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Template>
  <TotalTime>2779</TotalTime>
  <Pages>1</Pages>
  <Words>689</Words>
  <Characters>3933</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DevelopMentor</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ballen</dc:creator>
  <cp:lastModifiedBy>Maurice de Beijer</cp:lastModifiedBy>
  <cp:revision>3154</cp:revision>
  <cp:lastPrinted>2012-05-07T12:42:00Z</cp:lastPrinted>
  <dcterms:created xsi:type="dcterms:W3CDTF">2008-03-11T22:21:00Z</dcterms:created>
  <dcterms:modified xsi:type="dcterms:W3CDTF">2013-11-01T19:41:00Z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ame">
    <vt:lpwstr>ASP.NET MVC</vt:lpwstr>
  </property>
</Properties>
</file>