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6D" w:rsidRPr="001F0846" w:rsidRDefault="00352ED5" w:rsidP="004E2F35">
      <w:r w:rsidRPr="001F0846">
        <w:rPr>
          <w:noProof/>
        </w:rPr>
        <w:drawing>
          <wp:inline distT="0" distB="0" distL="0" distR="0">
            <wp:extent cx="5943600" cy="457200"/>
            <wp:effectExtent l="38100" t="57150" r="114300" b="952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 w="285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80B" w:rsidRPr="001F0846" w:rsidRDefault="001B0891" w:rsidP="0068480B">
      <w:pPr>
        <w:pStyle w:val="LabTitle"/>
        <w:rPr>
          <w:lang w:val="en-US"/>
        </w:rPr>
      </w:pPr>
      <w:r>
        <w:rPr>
          <w:lang w:val="en-US"/>
        </w:rPr>
        <w:t>Testing AngularJS</w:t>
      </w:r>
    </w:p>
    <w:p w:rsidR="0068480B" w:rsidRPr="001F0846" w:rsidRDefault="0068480B" w:rsidP="00352ED5">
      <w:pPr>
        <w:pStyle w:val="DocHeader"/>
        <w:rPr>
          <w:lang w:val="en-US"/>
        </w:rPr>
      </w:pPr>
      <w:r w:rsidRPr="001F0846">
        <w:rPr>
          <w:lang w:val="en-US"/>
        </w:rPr>
        <w:t xml:space="preserve">Estimated </w:t>
      </w:r>
      <w:r w:rsidR="00352ED5" w:rsidRPr="001F0846">
        <w:rPr>
          <w:lang w:val="en-US"/>
        </w:rPr>
        <w:t>t</w:t>
      </w:r>
      <w:r w:rsidRPr="001F0846">
        <w:rPr>
          <w:lang w:val="en-US"/>
        </w:rPr>
        <w:t xml:space="preserve">ime </w:t>
      </w:r>
      <w:r w:rsidR="00352ED5" w:rsidRPr="001F0846">
        <w:rPr>
          <w:lang w:val="en-US"/>
        </w:rPr>
        <w:t>for</w:t>
      </w:r>
      <w:r w:rsidRPr="001F0846">
        <w:rPr>
          <w:lang w:val="en-US"/>
        </w:rPr>
        <w:t xml:space="preserve"> </w:t>
      </w:r>
      <w:r w:rsidR="00352ED5" w:rsidRPr="001F0846">
        <w:rPr>
          <w:lang w:val="en-US"/>
        </w:rPr>
        <w:t>completion</w:t>
      </w:r>
      <w:r w:rsidR="00A10572" w:rsidRPr="001F0846">
        <w:rPr>
          <w:lang w:val="en-US"/>
        </w:rPr>
        <w:t>:</w:t>
      </w:r>
      <w:r w:rsidR="00352ED5" w:rsidRPr="001F0846">
        <w:rPr>
          <w:lang w:val="en-US"/>
        </w:rPr>
        <w:t xml:space="preserve">  </w:t>
      </w:r>
      <w:r w:rsidR="005B24BF">
        <w:rPr>
          <w:rStyle w:val="IndentedTextChar"/>
          <w:lang w:val="en-US"/>
        </w:rPr>
        <w:t>3</w:t>
      </w:r>
      <w:r w:rsidR="00811D5F" w:rsidRPr="001F0846">
        <w:rPr>
          <w:rStyle w:val="IndentedTextChar"/>
          <w:lang w:val="en-US"/>
        </w:rPr>
        <w:t>0</w:t>
      </w:r>
      <w:r w:rsidR="00142DE0" w:rsidRPr="001F0846">
        <w:rPr>
          <w:rStyle w:val="IndentedTextChar"/>
          <w:lang w:val="en-US"/>
        </w:rPr>
        <w:t xml:space="preserve"> </w:t>
      </w:r>
      <w:r w:rsidR="00EC68CA" w:rsidRPr="001F0846">
        <w:rPr>
          <w:rStyle w:val="IndentedTextChar"/>
          <w:lang w:val="en-US"/>
        </w:rPr>
        <w:t>minutes</w:t>
      </w:r>
    </w:p>
    <w:p w:rsidR="00352ED5" w:rsidRPr="001F0846" w:rsidRDefault="00352ED5" w:rsidP="00352ED5">
      <w:pPr>
        <w:pStyle w:val="DocHeader"/>
        <w:rPr>
          <w:lang w:val="en-US"/>
        </w:rPr>
      </w:pPr>
      <w:r w:rsidRPr="001F0846">
        <w:rPr>
          <w:lang w:val="en-US"/>
        </w:rPr>
        <w:t>Overview:</w:t>
      </w:r>
    </w:p>
    <w:p w:rsidR="00352ED5" w:rsidRPr="001F0846" w:rsidRDefault="006D23C3" w:rsidP="00D9003D">
      <w:pPr>
        <w:pStyle w:val="IndentedText"/>
        <w:rPr>
          <w:lang w:val="en-US"/>
        </w:rPr>
      </w:pPr>
      <w:r w:rsidRPr="001F0846">
        <w:rPr>
          <w:lang w:val="en-US"/>
        </w:rPr>
        <w:t>In this lab you will</w:t>
      </w:r>
      <w:r w:rsidR="00003AD4" w:rsidRPr="001F0846">
        <w:rPr>
          <w:lang w:val="en-US"/>
        </w:rPr>
        <w:t xml:space="preserve"> </w:t>
      </w:r>
      <w:r w:rsidR="001B0891">
        <w:rPr>
          <w:lang w:val="en-US"/>
        </w:rPr>
        <w:t xml:space="preserve">unit test </w:t>
      </w:r>
      <w:r w:rsidR="005B24BF">
        <w:rPr>
          <w:lang w:val="en-US"/>
        </w:rPr>
        <w:t>an</w:t>
      </w:r>
      <w:r w:rsidR="002453BF" w:rsidRPr="001F0846">
        <w:rPr>
          <w:lang w:val="en-US"/>
        </w:rPr>
        <w:t xml:space="preserve"> </w:t>
      </w:r>
      <w:r w:rsidR="00374945" w:rsidRPr="001F0846">
        <w:rPr>
          <w:lang w:val="en-US"/>
        </w:rPr>
        <w:t xml:space="preserve">AngularJS </w:t>
      </w:r>
      <w:r w:rsidR="001B0891">
        <w:rPr>
          <w:lang w:val="en-US"/>
        </w:rPr>
        <w:t>application using Jasmine and Karma</w:t>
      </w:r>
      <w:r w:rsidR="00374945" w:rsidRPr="001F0846">
        <w:rPr>
          <w:lang w:val="en-US"/>
        </w:rPr>
        <w:t>.</w:t>
      </w:r>
    </w:p>
    <w:p w:rsidR="009D6D7E" w:rsidRPr="001F0846" w:rsidRDefault="00A10572" w:rsidP="001C3B4E">
      <w:pPr>
        <w:pStyle w:val="DocHeader"/>
        <w:rPr>
          <w:lang w:val="en-US"/>
        </w:rPr>
      </w:pPr>
      <w:r w:rsidRPr="001F0846">
        <w:rPr>
          <w:lang w:val="en-US"/>
        </w:rPr>
        <w:t>Goals:</w:t>
      </w:r>
    </w:p>
    <w:p w:rsidR="008F3476" w:rsidRPr="001F0846" w:rsidRDefault="001B0891" w:rsidP="00670E22">
      <w:pPr>
        <w:pStyle w:val="Goals"/>
        <w:rPr>
          <w:rStyle w:val="ListParagraphChar"/>
        </w:rPr>
      </w:pPr>
      <w:r>
        <w:rPr>
          <w:rStyle w:val="ListParagraphChar"/>
        </w:rPr>
        <w:t>Install and configure Karma to run your tests</w:t>
      </w:r>
      <w:r w:rsidR="005B24BF">
        <w:rPr>
          <w:rStyle w:val="ListParagraphChar"/>
        </w:rPr>
        <w:t>.</w:t>
      </w:r>
    </w:p>
    <w:p w:rsidR="00374945" w:rsidRPr="001F0846" w:rsidRDefault="001B0891" w:rsidP="005B24BF">
      <w:pPr>
        <w:pStyle w:val="Goals"/>
        <w:rPr>
          <w:rStyle w:val="ListParagraphChar"/>
        </w:rPr>
      </w:pPr>
      <w:r>
        <w:rPr>
          <w:rStyle w:val="ListParagraphChar"/>
        </w:rPr>
        <w:t>Write Jasmine specifications for both controllers and the routes</w:t>
      </w:r>
      <w:r w:rsidR="005B24BF">
        <w:rPr>
          <w:rStyle w:val="ListParagraphChar"/>
        </w:rPr>
        <w:t>.</w:t>
      </w:r>
    </w:p>
    <w:p w:rsidR="00DA1292" w:rsidRPr="00DA1292" w:rsidRDefault="000D101F" w:rsidP="00DA1292">
      <w:pPr>
        <w:pStyle w:val="DocHeader"/>
        <w:rPr>
          <w:rStyle w:val="IndentedTextChar"/>
          <w:rFonts w:ascii="Arial" w:hAnsi="Arial" w:cstheme="majorBidi"/>
          <w:sz w:val="28"/>
          <w:szCs w:val="26"/>
          <w:lang w:val="en-US"/>
        </w:rPr>
      </w:pPr>
      <w:r w:rsidRPr="001F0846">
        <w:rPr>
          <w:lang w:val="en-US"/>
        </w:rPr>
        <w:t>Lab Notes:</w:t>
      </w:r>
    </w:p>
    <w:p w:rsidR="00E5182F" w:rsidRDefault="001A559D" w:rsidP="00374945">
      <w:pPr>
        <w:pStyle w:val="IndentedText"/>
        <w:rPr>
          <w:lang w:val="en-US"/>
        </w:rPr>
      </w:pPr>
      <w:r w:rsidRPr="001F0846">
        <w:rPr>
          <w:rStyle w:val="IndentedTextChar"/>
          <w:lang w:val="en-US"/>
        </w:rPr>
        <w:t xml:space="preserve">Don’t forget to reference the AngularJS documentation at </w:t>
      </w:r>
      <w:hyperlink r:id="rId12" w:history="1">
        <w:r w:rsidRPr="001F0846">
          <w:rPr>
            <w:rStyle w:val="Hyperlink"/>
            <w:lang w:val="en-US"/>
          </w:rPr>
          <w:t>http://docs.angularjs.org/api</w:t>
        </w:r>
      </w:hyperlink>
      <w:r w:rsidRPr="001F0846">
        <w:rPr>
          <w:lang w:val="en-US"/>
        </w:rPr>
        <w:t>.</w:t>
      </w:r>
    </w:p>
    <w:p w:rsidR="001B0891" w:rsidRDefault="001B0891" w:rsidP="00374945">
      <w:pPr>
        <w:pStyle w:val="IndentedText"/>
        <w:rPr>
          <w:lang w:val="en-US"/>
        </w:rPr>
      </w:pPr>
    </w:p>
    <w:p w:rsidR="00374945" w:rsidRPr="001F0846" w:rsidRDefault="00374945" w:rsidP="00374945">
      <w:pPr>
        <w:pStyle w:val="IndentedText"/>
        <w:ind w:left="0"/>
        <w:rPr>
          <w:rStyle w:val="IndentedTextChar"/>
          <w:lang w:val="en-US"/>
        </w:rPr>
      </w:pPr>
    </w:p>
    <w:p w:rsidR="00794850" w:rsidRPr="001F0846" w:rsidRDefault="001B0891" w:rsidP="00794850">
      <w:pPr>
        <w:pStyle w:val="PartTitle"/>
      </w:pPr>
      <w:r>
        <w:rPr>
          <w:rStyle w:val="PartTitleChar"/>
        </w:rPr>
        <w:t>Install and configure the Karma test runner</w:t>
      </w:r>
    </w:p>
    <w:p w:rsidR="00794850" w:rsidRPr="00016604" w:rsidRDefault="00794850" w:rsidP="00016604">
      <w:pPr>
        <w:pStyle w:val="PartIntroParagraph"/>
        <w:rPr>
          <w:sz w:val="22"/>
        </w:rPr>
      </w:pPr>
      <w:r w:rsidRPr="001F0846">
        <w:rPr>
          <w:rStyle w:val="TextChar"/>
          <w:sz w:val="22"/>
        </w:rPr>
        <w:t xml:space="preserve">In this part of the lab, </w:t>
      </w:r>
      <w:r w:rsidR="00161052" w:rsidRPr="001F0846">
        <w:rPr>
          <w:rStyle w:val="TextChar"/>
          <w:sz w:val="22"/>
        </w:rPr>
        <w:t>you will</w:t>
      </w:r>
      <w:r w:rsidR="004E7295">
        <w:rPr>
          <w:rStyle w:val="TextChar"/>
          <w:sz w:val="22"/>
        </w:rPr>
        <w:t xml:space="preserve"> </w:t>
      </w:r>
      <w:r w:rsidR="001B0891">
        <w:rPr>
          <w:rStyle w:val="TextChar"/>
          <w:sz w:val="22"/>
        </w:rPr>
        <w:t>install and configure the Karma test runner to execute your unit tests as soon as you save one of the JavaScript files.</w:t>
      </w:r>
    </w:p>
    <w:p w:rsidR="00C62326" w:rsidRPr="001F0846" w:rsidRDefault="00C62326" w:rsidP="00C62326">
      <w:pPr>
        <w:pStyle w:val="LabSteps"/>
        <w:numPr>
          <w:ilvl w:val="0"/>
          <w:numId w:val="0"/>
        </w:numPr>
        <w:rPr>
          <w:rStyle w:val="ListParagraphChar"/>
          <w:b/>
        </w:rPr>
      </w:pPr>
      <w:r w:rsidRPr="001F0846">
        <w:rPr>
          <w:rStyle w:val="ListParagraphChar"/>
          <w:b/>
        </w:rPr>
        <w:t>Helpful links:</w:t>
      </w:r>
    </w:p>
    <w:p w:rsidR="00C62326" w:rsidRDefault="00A4461C" w:rsidP="00C62326">
      <w:pPr>
        <w:pStyle w:val="LabSteps"/>
        <w:numPr>
          <w:ilvl w:val="0"/>
          <w:numId w:val="1"/>
        </w:numPr>
        <w:rPr>
          <w:rStyle w:val="ListParagraphChar"/>
        </w:rPr>
      </w:pPr>
      <w:hyperlink r:id="rId13" w:history="1">
        <w:r w:rsidR="00C62326" w:rsidRPr="001F0846">
          <w:rPr>
            <w:rStyle w:val="Hyperlink"/>
          </w:rPr>
          <w:t>The AngularJS documentation</w:t>
        </w:r>
      </w:hyperlink>
      <w:r w:rsidR="00C62326" w:rsidRPr="001F0846">
        <w:rPr>
          <w:rStyle w:val="ListParagraphChar"/>
        </w:rPr>
        <w:t>.</w:t>
      </w:r>
    </w:p>
    <w:p w:rsidR="00E3427B" w:rsidRDefault="00A4461C" w:rsidP="00C62326">
      <w:pPr>
        <w:pStyle w:val="LabSteps"/>
        <w:numPr>
          <w:ilvl w:val="0"/>
          <w:numId w:val="1"/>
        </w:numPr>
        <w:rPr>
          <w:rStyle w:val="ListParagraphChar"/>
        </w:rPr>
      </w:pPr>
      <w:hyperlink r:id="rId14" w:history="1">
        <w:r w:rsidR="00E3427B" w:rsidRPr="00E3427B">
          <w:rPr>
            <w:rStyle w:val="Hyperlink"/>
          </w:rPr>
          <w:t>The Karma test runner</w:t>
        </w:r>
      </w:hyperlink>
      <w:r w:rsidR="00E3427B">
        <w:rPr>
          <w:rStyle w:val="ListParagraphChar"/>
        </w:rPr>
        <w:t>.</w:t>
      </w:r>
    </w:p>
    <w:p w:rsidR="004E7295" w:rsidRPr="001F0846" w:rsidRDefault="004E7295" w:rsidP="001B0891">
      <w:pPr>
        <w:pStyle w:val="LabSteps"/>
        <w:numPr>
          <w:ilvl w:val="0"/>
          <w:numId w:val="0"/>
        </w:numPr>
        <w:ind w:left="720" w:hanging="360"/>
        <w:rPr>
          <w:rStyle w:val="ListParagraphChar"/>
        </w:rPr>
      </w:pPr>
    </w:p>
    <w:p w:rsidR="00794850" w:rsidRPr="001F0846" w:rsidRDefault="00794850" w:rsidP="00794850">
      <w:pPr>
        <w:pStyle w:val="PartHeader"/>
      </w:pPr>
      <w:r w:rsidRPr="001F0846">
        <w:t>Steps:</w:t>
      </w:r>
    </w:p>
    <w:p w:rsidR="0075611D" w:rsidRDefault="001B0891" w:rsidP="007A6186">
      <w:pPr>
        <w:pStyle w:val="LabSteps"/>
        <w:rPr>
          <w:rStyle w:val="ListParagraphChar"/>
        </w:rPr>
      </w:pPr>
      <w:r>
        <w:rPr>
          <w:rStyle w:val="ListParagraphChar"/>
        </w:rPr>
        <w:t>Install Karma using the Node Package Manager.</w:t>
      </w:r>
    </w:p>
    <w:p w:rsidR="001B0891" w:rsidRDefault="001B0891" w:rsidP="007A6186">
      <w:pPr>
        <w:pStyle w:val="LabSteps"/>
        <w:rPr>
          <w:rStyle w:val="ListParagraphChar"/>
        </w:rPr>
      </w:pPr>
      <w:r>
        <w:rPr>
          <w:rStyle w:val="ListParagraphChar"/>
        </w:rPr>
        <w:t xml:space="preserve">Create the Karma configuration file by starting Karma with the </w:t>
      </w:r>
      <w:r w:rsidRPr="004E02B9">
        <w:rPr>
          <w:rStyle w:val="CodeSegmentChar"/>
        </w:rPr>
        <w:t>init</w:t>
      </w:r>
      <w:r>
        <w:rPr>
          <w:rStyle w:val="ListParagraphChar"/>
        </w:rPr>
        <w:t xml:space="preserve"> option.</w:t>
      </w:r>
    </w:p>
    <w:p w:rsidR="001B0891" w:rsidRDefault="001B0891" w:rsidP="001B0891">
      <w:pPr>
        <w:pStyle w:val="LabSteps"/>
        <w:numPr>
          <w:ilvl w:val="1"/>
          <w:numId w:val="17"/>
        </w:numPr>
        <w:rPr>
          <w:rStyle w:val="ListParagraphChar"/>
        </w:rPr>
      </w:pPr>
      <w:r>
        <w:rPr>
          <w:rStyle w:val="ListParagraphChar"/>
        </w:rPr>
        <w:t>Make sure to include all the AngularJS files used in the application</w:t>
      </w:r>
    </w:p>
    <w:p w:rsidR="001B0891" w:rsidRDefault="001B0891" w:rsidP="001B0891">
      <w:pPr>
        <w:pStyle w:val="LabSteps"/>
        <w:numPr>
          <w:ilvl w:val="1"/>
          <w:numId w:val="17"/>
        </w:numPr>
        <w:rPr>
          <w:rStyle w:val="ListParagraphChar"/>
        </w:rPr>
      </w:pPr>
      <w:r>
        <w:rPr>
          <w:rStyle w:val="ListParagraphChar"/>
        </w:rPr>
        <w:t xml:space="preserve">Make sure to add </w:t>
      </w:r>
      <w:r w:rsidRPr="004E02B9">
        <w:rPr>
          <w:rStyle w:val="CodeSegmentChar"/>
        </w:rPr>
        <w:t>angular-mocks.js</w:t>
      </w:r>
      <w:r>
        <w:rPr>
          <w:rStyle w:val="ListParagraphChar"/>
        </w:rPr>
        <w:t>.</w:t>
      </w:r>
    </w:p>
    <w:p w:rsidR="001B0891" w:rsidRDefault="001B0891" w:rsidP="001B0891">
      <w:pPr>
        <w:pStyle w:val="LabSteps"/>
        <w:numPr>
          <w:ilvl w:val="1"/>
          <w:numId w:val="17"/>
        </w:numPr>
        <w:rPr>
          <w:rStyle w:val="ListParagraphChar"/>
        </w:rPr>
      </w:pPr>
      <w:r>
        <w:rPr>
          <w:rStyle w:val="ListParagraphChar"/>
        </w:rPr>
        <w:t xml:space="preserve">Add all the code under test from the </w:t>
      </w:r>
      <w:r w:rsidRPr="00BD3E47">
        <w:rPr>
          <w:rStyle w:val="CodeSegmentChar"/>
        </w:rPr>
        <w:t>Public/App</w:t>
      </w:r>
      <w:r>
        <w:rPr>
          <w:rStyle w:val="ListParagraphChar"/>
        </w:rPr>
        <w:t xml:space="preserve"> folder</w:t>
      </w:r>
    </w:p>
    <w:p w:rsidR="001B0891" w:rsidRDefault="001B0891" w:rsidP="001B0891">
      <w:pPr>
        <w:pStyle w:val="LabSteps"/>
        <w:numPr>
          <w:ilvl w:val="1"/>
          <w:numId w:val="17"/>
        </w:numPr>
        <w:rPr>
          <w:rStyle w:val="ListParagraphChar"/>
        </w:rPr>
      </w:pPr>
      <w:r>
        <w:rPr>
          <w:rStyle w:val="ListParagraphChar"/>
        </w:rPr>
        <w:t xml:space="preserve">Add all files in the </w:t>
      </w:r>
      <w:r w:rsidRPr="004E02B9">
        <w:rPr>
          <w:rStyle w:val="CodeSegmentChar"/>
        </w:rPr>
        <w:t>Public/AppTests</w:t>
      </w:r>
      <w:r>
        <w:rPr>
          <w:rStyle w:val="ListParagraphChar"/>
        </w:rPr>
        <w:t xml:space="preserve"> folder. This folder is still empty but make sure Karma will automatically pick up any JavaScript files created here.</w:t>
      </w:r>
    </w:p>
    <w:p w:rsidR="001B0891" w:rsidRPr="001F0846" w:rsidRDefault="001B0891" w:rsidP="001B0891">
      <w:pPr>
        <w:pStyle w:val="LabSteps"/>
        <w:rPr>
          <w:rStyle w:val="ListParagraphChar"/>
        </w:rPr>
      </w:pPr>
      <w:r>
        <w:rPr>
          <w:rStyle w:val="ListParagraphChar"/>
        </w:rPr>
        <w:lastRenderedPageBreak/>
        <w:t xml:space="preserve">Start Karma with the </w:t>
      </w:r>
      <w:r w:rsidRPr="004E02B9">
        <w:rPr>
          <w:rStyle w:val="CodeSegmentChar"/>
        </w:rPr>
        <w:t>start</w:t>
      </w:r>
      <w:r>
        <w:rPr>
          <w:rStyle w:val="ListParagraphChar"/>
        </w:rPr>
        <w:t xml:space="preserve"> option so it will start executing unit tests. Note that it </w:t>
      </w:r>
      <w:r w:rsidR="00DA1292">
        <w:rPr>
          <w:rStyle w:val="ListParagraphChar"/>
        </w:rPr>
        <w:t>warn</w:t>
      </w:r>
      <w:r w:rsidR="002E716B">
        <w:rPr>
          <w:rStyle w:val="ListParagraphChar"/>
        </w:rPr>
        <w:t>s</w:t>
      </w:r>
      <w:r w:rsidR="00DA1292">
        <w:rPr>
          <w:rStyle w:val="ListParagraphChar"/>
        </w:rPr>
        <w:t xml:space="preserve"> you that the </w:t>
      </w:r>
      <w:r w:rsidR="00DA1292" w:rsidRPr="004E02B9">
        <w:rPr>
          <w:rStyle w:val="CodeSegmentChar"/>
        </w:rPr>
        <w:t>Public/AppTests</w:t>
      </w:r>
      <w:r w:rsidR="00DA1292">
        <w:rPr>
          <w:rStyle w:val="ListParagraphChar"/>
        </w:rPr>
        <w:t xml:space="preserve"> </w:t>
      </w:r>
      <w:r w:rsidR="00E3427B">
        <w:rPr>
          <w:rStyle w:val="ListParagraphChar"/>
        </w:rPr>
        <w:t xml:space="preserve">folder </w:t>
      </w:r>
      <w:r w:rsidR="00DA1292">
        <w:rPr>
          <w:rStyle w:val="ListParagraphChar"/>
        </w:rPr>
        <w:t>doesn’t contain any matching files yet.</w:t>
      </w:r>
    </w:p>
    <w:p w:rsidR="00736C42" w:rsidRPr="001F0846" w:rsidRDefault="00736C42" w:rsidP="00C62326">
      <w:pPr>
        <w:pStyle w:val="LabSteps"/>
        <w:numPr>
          <w:ilvl w:val="0"/>
          <w:numId w:val="0"/>
        </w:numPr>
        <w:rPr>
          <w:rStyle w:val="ListParagraphChar"/>
        </w:rPr>
      </w:pPr>
    </w:p>
    <w:p w:rsidR="00DA1292" w:rsidRPr="001F0846" w:rsidRDefault="00DA1292" w:rsidP="00DA1292">
      <w:pPr>
        <w:pStyle w:val="PartTitle"/>
      </w:pPr>
      <w:r>
        <w:rPr>
          <w:rStyle w:val="PartTitleChar"/>
        </w:rPr>
        <w:t>Write Jasmine unit tests for both controllers</w:t>
      </w:r>
    </w:p>
    <w:p w:rsidR="00DA1292" w:rsidRPr="00016604" w:rsidRDefault="00DA1292" w:rsidP="00DA1292">
      <w:pPr>
        <w:pStyle w:val="PartIntroParagraph"/>
        <w:rPr>
          <w:sz w:val="22"/>
        </w:rPr>
      </w:pPr>
      <w:r w:rsidRPr="001F0846">
        <w:rPr>
          <w:rStyle w:val="TextChar"/>
          <w:sz w:val="22"/>
        </w:rPr>
        <w:t>In this part of the lab, you will</w:t>
      </w:r>
      <w:r>
        <w:rPr>
          <w:rStyle w:val="TextChar"/>
          <w:sz w:val="22"/>
        </w:rPr>
        <w:t xml:space="preserve"> write unit tests for both controllers in the application.</w:t>
      </w:r>
    </w:p>
    <w:p w:rsidR="00DA1292" w:rsidRPr="001F0846" w:rsidRDefault="00DA1292" w:rsidP="00DA1292">
      <w:pPr>
        <w:pStyle w:val="LabSteps"/>
        <w:numPr>
          <w:ilvl w:val="0"/>
          <w:numId w:val="0"/>
        </w:numPr>
        <w:rPr>
          <w:rStyle w:val="ListParagraphChar"/>
          <w:b/>
        </w:rPr>
      </w:pPr>
      <w:r w:rsidRPr="001F0846">
        <w:rPr>
          <w:rStyle w:val="ListParagraphChar"/>
          <w:b/>
        </w:rPr>
        <w:t>Helpful links:</w:t>
      </w:r>
    </w:p>
    <w:p w:rsidR="00DA1292" w:rsidRDefault="00A4461C" w:rsidP="00DA1292">
      <w:pPr>
        <w:pStyle w:val="LabSteps"/>
        <w:numPr>
          <w:ilvl w:val="0"/>
          <w:numId w:val="1"/>
        </w:numPr>
        <w:rPr>
          <w:rStyle w:val="ListParagraphChar"/>
        </w:rPr>
      </w:pPr>
      <w:hyperlink r:id="rId15" w:history="1">
        <w:r w:rsidR="00DA1292" w:rsidRPr="001F0846">
          <w:rPr>
            <w:rStyle w:val="Hyperlink"/>
          </w:rPr>
          <w:t>The AngularJS documentation</w:t>
        </w:r>
      </w:hyperlink>
      <w:r w:rsidR="00DA1292" w:rsidRPr="001F0846">
        <w:rPr>
          <w:rStyle w:val="ListParagraphChar"/>
        </w:rPr>
        <w:t>.</w:t>
      </w:r>
    </w:p>
    <w:p w:rsidR="00E3427B" w:rsidRDefault="00A4461C" w:rsidP="00DA1292">
      <w:pPr>
        <w:pStyle w:val="LabSteps"/>
        <w:numPr>
          <w:ilvl w:val="0"/>
          <w:numId w:val="1"/>
        </w:numPr>
        <w:rPr>
          <w:rStyle w:val="ListParagraphChar"/>
        </w:rPr>
      </w:pPr>
      <w:hyperlink r:id="rId16" w:history="1">
        <w:r w:rsidR="00E3427B" w:rsidRPr="00E3427B">
          <w:rPr>
            <w:rStyle w:val="Hyperlink"/>
          </w:rPr>
          <w:t>The Jasmine documentation</w:t>
        </w:r>
      </w:hyperlink>
      <w:r w:rsidR="00E3427B">
        <w:rPr>
          <w:rStyle w:val="ListParagraphChar"/>
        </w:rPr>
        <w:t>.</w:t>
      </w:r>
    </w:p>
    <w:p w:rsidR="00DA1292" w:rsidRPr="001F0846" w:rsidRDefault="00DA1292" w:rsidP="00DA1292">
      <w:pPr>
        <w:pStyle w:val="LabSteps"/>
        <w:numPr>
          <w:ilvl w:val="0"/>
          <w:numId w:val="0"/>
        </w:numPr>
        <w:ind w:left="720" w:hanging="360"/>
        <w:rPr>
          <w:rStyle w:val="ListParagraphChar"/>
        </w:rPr>
      </w:pPr>
    </w:p>
    <w:p w:rsidR="00DA1292" w:rsidRPr="001F0846" w:rsidRDefault="00DA1292" w:rsidP="00DA1292">
      <w:pPr>
        <w:pStyle w:val="PartHeader"/>
      </w:pPr>
      <w:r w:rsidRPr="001F0846">
        <w:t>Steps:</w:t>
      </w:r>
    </w:p>
    <w:p w:rsidR="00DA1292" w:rsidRDefault="005A1757" w:rsidP="005A1757">
      <w:pPr>
        <w:pStyle w:val="LabSteps"/>
        <w:numPr>
          <w:ilvl w:val="0"/>
          <w:numId w:val="22"/>
        </w:numPr>
        <w:rPr>
          <w:rStyle w:val="ListParagraphChar"/>
        </w:rPr>
      </w:pPr>
      <w:r>
        <w:rPr>
          <w:rStyle w:val="ListParagraphChar"/>
        </w:rPr>
        <w:t xml:space="preserve">Open up App.js and inspect the </w:t>
      </w:r>
      <w:r w:rsidRPr="00BD3E47">
        <w:rPr>
          <w:rStyle w:val="CodeSegmentChar"/>
        </w:rPr>
        <w:t>PeopleListCtrl</w:t>
      </w:r>
    </w:p>
    <w:p w:rsidR="005A1757" w:rsidRDefault="005A1757" w:rsidP="005A1757">
      <w:pPr>
        <w:pStyle w:val="LabSteps"/>
        <w:numPr>
          <w:ilvl w:val="1"/>
          <w:numId w:val="22"/>
        </w:numPr>
        <w:rPr>
          <w:rStyle w:val="ListParagraphChar"/>
        </w:rPr>
      </w:pPr>
      <w:r>
        <w:rPr>
          <w:rStyle w:val="ListParagraphChar"/>
        </w:rPr>
        <w:t>Create a unit test to make sure this controller can be loaded.</w:t>
      </w:r>
    </w:p>
    <w:p w:rsidR="005A1757" w:rsidRDefault="005A1757" w:rsidP="005A1757">
      <w:pPr>
        <w:pStyle w:val="LabSteps"/>
        <w:numPr>
          <w:ilvl w:val="1"/>
          <w:numId w:val="22"/>
        </w:numPr>
        <w:rPr>
          <w:rStyle w:val="ListParagraphChar"/>
        </w:rPr>
      </w:pPr>
      <w:r>
        <w:rPr>
          <w:rStyle w:val="ListParagraphChar"/>
        </w:rPr>
        <w:t xml:space="preserve">Create a unit test to verify that the people array in the </w:t>
      </w:r>
      <w:r w:rsidRPr="00BD3E47">
        <w:rPr>
          <w:rStyle w:val="CodeSegmentChar"/>
        </w:rPr>
        <w:t>$scope</w:t>
      </w:r>
      <w:r>
        <w:rPr>
          <w:rStyle w:val="ListParagraphChar"/>
        </w:rPr>
        <w:t xml:space="preserve"> is populated with the people collection passed into the controller.</w:t>
      </w:r>
    </w:p>
    <w:p w:rsidR="005A1757" w:rsidRDefault="005A1757" w:rsidP="005A1757">
      <w:pPr>
        <w:pStyle w:val="LabSteps"/>
        <w:numPr>
          <w:ilvl w:val="1"/>
          <w:numId w:val="22"/>
        </w:numPr>
        <w:rPr>
          <w:rStyle w:val="ListParagraphChar"/>
        </w:rPr>
      </w:pPr>
      <w:r>
        <w:rPr>
          <w:rStyle w:val="ListParagraphChar"/>
        </w:rPr>
        <w:t xml:space="preserve">Create a unit test to verify that the </w:t>
      </w:r>
      <w:r w:rsidRPr="00BD3E47">
        <w:rPr>
          <w:rStyle w:val="CodeSegmentChar"/>
        </w:rPr>
        <w:t>select()</w:t>
      </w:r>
      <w:r>
        <w:rPr>
          <w:rStyle w:val="ListParagraphChar"/>
        </w:rPr>
        <w:t xml:space="preserve"> function uses the </w:t>
      </w:r>
      <w:r w:rsidRPr="00BD3E47">
        <w:rPr>
          <w:rStyle w:val="CodeSegmentChar"/>
        </w:rPr>
        <w:t>$location.path()</w:t>
      </w:r>
      <w:r>
        <w:rPr>
          <w:rStyle w:val="ListParagraphChar"/>
        </w:rPr>
        <w:t xml:space="preserve"> function to navigate to the </w:t>
      </w:r>
      <w:r w:rsidRPr="00BD3E47">
        <w:rPr>
          <w:rStyle w:val="CodeSegmentChar"/>
        </w:rPr>
        <w:t>PersonEditorCtrl</w:t>
      </w:r>
      <w:r>
        <w:rPr>
          <w:rStyle w:val="ListParagraphChar"/>
        </w:rPr>
        <w:t>.</w:t>
      </w:r>
    </w:p>
    <w:p w:rsidR="005A1757" w:rsidRDefault="005A1757" w:rsidP="005A1757">
      <w:pPr>
        <w:pStyle w:val="LabSteps"/>
        <w:numPr>
          <w:ilvl w:val="0"/>
          <w:numId w:val="22"/>
        </w:numPr>
        <w:rPr>
          <w:rStyle w:val="ListParagraphChar"/>
        </w:rPr>
      </w:pPr>
      <w:r>
        <w:rPr>
          <w:rStyle w:val="ListParagraphChar"/>
        </w:rPr>
        <w:t xml:space="preserve">Open up App.js and inspect the </w:t>
      </w:r>
      <w:r w:rsidRPr="00BD3E47">
        <w:rPr>
          <w:rStyle w:val="CodeSegmentChar"/>
        </w:rPr>
        <w:t>PersonEditorCtrl</w:t>
      </w:r>
      <w:r>
        <w:rPr>
          <w:rStyle w:val="ListParagraphChar"/>
        </w:rPr>
        <w:t>.</w:t>
      </w:r>
    </w:p>
    <w:p w:rsidR="005A1757" w:rsidRDefault="005A1757" w:rsidP="005A1757">
      <w:pPr>
        <w:pStyle w:val="LabSteps"/>
        <w:numPr>
          <w:ilvl w:val="1"/>
          <w:numId w:val="22"/>
        </w:numPr>
        <w:rPr>
          <w:rStyle w:val="ListParagraphChar"/>
        </w:rPr>
      </w:pPr>
      <w:r>
        <w:rPr>
          <w:rStyle w:val="ListParagraphChar"/>
        </w:rPr>
        <w:t>Create a unit test to make sure this controller can be loaded.</w:t>
      </w:r>
    </w:p>
    <w:p w:rsidR="005A1757" w:rsidRDefault="005A1757" w:rsidP="005A1757">
      <w:pPr>
        <w:pStyle w:val="LabSteps"/>
        <w:numPr>
          <w:ilvl w:val="1"/>
          <w:numId w:val="22"/>
        </w:numPr>
        <w:rPr>
          <w:rStyle w:val="ListParagraphChar"/>
        </w:rPr>
      </w:pPr>
      <w:r>
        <w:rPr>
          <w:rStyle w:val="ListParagraphChar"/>
        </w:rPr>
        <w:t xml:space="preserve">Create a unit test to make sure the person passed into the controller is stored in </w:t>
      </w:r>
      <w:r w:rsidRPr="00BD3E47">
        <w:rPr>
          <w:rStyle w:val="CodeSegmentChar"/>
        </w:rPr>
        <w:t>$scope.currentPerson</w:t>
      </w:r>
      <w:r>
        <w:rPr>
          <w:rStyle w:val="ListParagraphChar"/>
        </w:rPr>
        <w:t>.</w:t>
      </w:r>
    </w:p>
    <w:p w:rsidR="005A1757" w:rsidRDefault="005A1757" w:rsidP="005A1757">
      <w:pPr>
        <w:pStyle w:val="LabSteps"/>
        <w:numPr>
          <w:ilvl w:val="1"/>
          <w:numId w:val="22"/>
        </w:numPr>
        <w:rPr>
          <w:rStyle w:val="ListParagraphChar"/>
        </w:rPr>
      </w:pPr>
      <w:r>
        <w:rPr>
          <w:rStyle w:val="ListParagraphChar"/>
        </w:rPr>
        <w:t xml:space="preserve">Create a unit test that ensures the person is saved when the </w:t>
      </w:r>
      <w:r w:rsidRPr="00BD3E47">
        <w:rPr>
          <w:rStyle w:val="CodeSegmentChar"/>
        </w:rPr>
        <w:t>$scope.save()</w:t>
      </w:r>
      <w:r>
        <w:rPr>
          <w:rStyle w:val="ListParagraphChar"/>
        </w:rPr>
        <w:t xml:space="preserve"> is called.</w:t>
      </w:r>
    </w:p>
    <w:p w:rsidR="003677F9" w:rsidRDefault="005A1757" w:rsidP="003677F9">
      <w:pPr>
        <w:pStyle w:val="LabSteps"/>
        <w:numPr>
          <w:ilvl w:val="1"/>
          <w:numId w:val="22"/>
        </w:numPr>
        <w:rPr>
          <w:rStyle w:val="ListParagraphChar"/>
        </w:rPr>
      </w:pPr>
      <w:r>
        <w:rPr>
          <w:rStyle w:val="ListParagraphChar"/>
        </w:rPr>
        <w:t xml:space="preserve">Create a unit test that ensures the person </w:t>
      </w:r>
      <w:r w:rsidR="002E716B">
        <w:rPr>
          <w:rStyle w:val="ListParagraphChar"/>
        </w:rPr>
        <w:t xml:space="preserve">is </w:t>
      </w:r>
      <w:r>
        <w:rPr>
          <w:rStyle w:val="ListParagraphChar"/>
        </w:rPr>
        <w:t xml:space="preserve">not saved when the </w:t>
      </w:r>
      <w:r w:rsidRPr="00BD3E47">
        <w:rPr>
          <w:rStyle w:val="CodeSegmentChar"/>
        </w:rPr>
        <w:t>$scope.cancel()</w:t>
      </w:r>
      <w:r>
        <w:rPr>
          <w:rStyle w:val="ListParagraphChar"/>
        </w:rPr>
        <w:t xml:space="preserve"> is called.</w:t>
      </w:r>
    </w:p>
    <w:p w:rsidR="003677F9" w:rsidRDefault="003677F9" w:rsidP="003677F9">
      <w:pPr>
        <w:pStyle w:val="LabSteps"/>
        <w:numPr>
          <w:ilvl w:val="0"/>
          <w:numId w:val="22"/>
        </w:numPr>
        <w:rPr>
          <w:rStyle w:val="ListParagraphChar"/>
        </w:rPr>
      </w:pPr>
      <w:r>
        <w:rPr>
          <w:rStyle w:val="ListParagraphChar"/>
        </w:rPr>
        <w:t>Make sure that Karma is running and that all test</w:t>
      </w:r>
      <w:r w:rsidR="002E716B">
        <w:rPr>
          <w:rStyle w:val="ListParagraphChar"/>
        </w:rPr>
        <w:t>s</w:t>
      </w:r>
      <w:r>
        <w:rPr>
          <w:rStyle w:val="ListParagraphChar"/>
        </w:rPr>
        <w:t xml:space="preserve"> pass.</w:t>
      </w:r>
    </w:p>
    <w:p w:rsidR="005A1757" w:rsidRDefault="005A1757" w:rsidP="005A1757">
      <w:pPr>
        <w:pStyle w:val="LabSteps"/>
        <w:numPr>
          <w:ilvl w:val="0"/>
          <w:numId w:val="0"/>
        </w:numPr>
        <w:ind w:left="720" w:hanging="360"/>
        <w:rPr>
          <w:rStyle w:val="ListParagraphChar"/>
        </w:rPr>
      </w:pPr>
    </w:p>
    <w:p w:rsidR="00DA1292" w:rsidRPr="001F0846" w:rsidRDefault="00DA1292" w:rsidP="00DA1292">
      <w:pPr>
        <w:pStyle w:val="LabSteps"/>
        <w:numPr>
          <w:ilvl w:val="0"/>
          <w:numId w:val="0"/>
        </w:numPr>
        <w:rPr>
          <w:rStyle w:val="ListParagraphChar"/>
        </w:rPr>
      </w:pPr>
    </w:p>
    <w:p w:rsidR="00DA1292" w:rsidRPr="001F0846" w:rsidRDefault="00DA1292" w:rsidP="00DA1292">
      <w:pPr>
        <w:pStyle w:val="PartTitle"/>
      </w:pPr>
      <w:r>
        <w:rPr>
          <w:rStyle w:val="PartTitleChar"/>
        </w:rPr>
        <w:t>Write Jasmine unit tests for the routing</w:t>
      </w:r>
    </w:p>
    <w:p w:rsidR="00DA1292" w:rsidRDefault="00DA1292" w:rsidP="00DA1292">
      <w:pPr>
        <w:pStyle w:val="PartIntroParagraph"/>
        <w:rPr>
          <w:rStyle w:val="TextChar"/>
          <w:sz w:val="22"/>
        </w:rPr>
      </w:pPr>
      <w:r w:rsidRPr="001F0846">
        <w:rPr>
          <w:rStyle w:val="TextChar"/>
          <w:sz w:val="22"/>
        </w:rPr>
        <w:t>In this part of the lab, you will</w:t>
      </w:r>
      <w:r>
        <w:rPr>
          <w:rStyle w:val="TextChar"/>
          <w:sz w:val="22"/>
        </w:rPr>
        <w:t xml:space="preserve"> write unit test to verify that routing has been set up the way the application expects.</w:t>
      </w:r>
    </w:p>
    <w:p w:rsidR="00DA1292" w:rsidRPr="00016604" w:rsidRDefault="00DA1292" w:rsidP="00DA1292">
      <w:pPr>
        <w:pStyle w:val="PartIntroParagraph"/>
        <w:rPr>
          <w:sz w:val="22"/>
        </w:rPr>
      </w:pPr>
    </w:p>
    <w:p w:rsidR="00DA1292" w:rsidRPr="001F0846" w:rsidRDefault="00DA1292" w:rsidP="00DA1292">
      <w:pPr>
        <w:pStyle w:val="LabSteps"/>
        <w:numPr>
          <w:ilvl w:val="0"/>
          <w:numId w:val="0"/>
        </w:numPr>
        <w:rPr>
          <w:rStyle w:val="ListParagraphChar"/>
          <w:b/>
        </w:rPr>
      </w:pPr>
      <w:r w:rsidRPr="001F0846">
        <w:rPr>
          <w:rStyle w:val="ListParagraphChar"/>
          <w:b/>
        </w:rPr>
        <w:t>Helpful links:</w:t>
      </w:r>
    </w:p>
    <w:p w:rsidR="00DA1292" w:rsidRDefault="00A4461C" w:rsidP="00DA1292">
      <w:pPr>
        <w:pStyle w:val="LabSteps"/>
        <w:numPr>
          <w:ilvl w:val="0"/>
          <w:numId w:val="1"/>
        </w:numPr>
        <w:rPr>
          <w:rStyle w:val="ListParagraphChar"/>
        </w:rPr>
      </w:pPr>
      <w:hyperlink r:id="rId17" w:history="1">
        <w:r w:rsidR="00DA1292" w:rsidRPr="001F0846">
          <w:rPr>
            <w:rStyle w:val="Hyperlink"/>
          </w:rPr>
          <w:t>The AngularJS documentation</w:t>
        </w:r>
      </w:hyperlink>
      <w:r w:rsidR="00DA1292" w:rsidRPr="001F0846">
        <w:rPr>
          <w:rStyle w:val="ListParagraphChar"/>
        </w:rPr>
        <w:t>.</w:t>
      </w:r>
    </w:p>
    <w:p w:rsidR="00E3427B" w:rsidRDefault="00A4461C" w:rsidP="00DA1292">
      <w:pPr>
        <w:pStyle w:val="LabSteps"/>
        <w:numPr>
          <w:ilvl w:val="0"/>
          <w:numId w:val="1"/>
        </w:numPr>
        <w:rPr>
          <w:rStyle w:val="ListParagraphChar"/>
        </w:rPr>
      </w:pPr>
      <w:hyperlink r:id="rId18" w:history="1">
        <w:r w:rsidR="00E3427B" w:rsidRPr="00E3427B">
          <w:rPr>
            <w:rStyle w:val="Hyperlink"/>
          </w:rPr>
          <w:t>The Jasmine documentation</w:t>
        </w:r>
      </w:hyperlink>
      <w:r w:rsidR="00E3427B">
        <w:rPr>
          <w:rStyle w:val="ListParagraphChar"/>
        </w:rPr>
        <w:t>.</w:t>
      </w:r>
    </w:p>
    <w:p w:rsidR="00DA1292" w:rsidRPr="001F0846" w:rsidRDefault="00DA1292" w:rsidP="00DA1292">
      <w:pPr>
        <w:pStyle w:val="LabSteps"/>
        <w:numPr>
          <w:ilvl w:val="0"/>
          <w:numId w:val="0"/>
        </w:numPr>
        <w:ind w:left="720" w:hanging="360"/>
        <w:rPr>
          <w:rStyle w:val="ListParagraphChar"/>
        </w:rPr>
      </w:pPr>
    </w:p>
    <w:p w:rsidR="00DA1292" w:rsidRPr="001F0846" w:rsidRDefault="00DA1292" w:rsidP="00DA1292">
      <w:pPr>
        <w:pStyle w:val="PartHeader"/>
      </w:pPr>
      <w:r w:rsidRPr="001F0846">
        <w:t>Steps:</w:t>
      </w:r>
    </w:p>
    <w:p w:rsidR="003677F9" w:rsidRDefault="003677F9" w:rsidP="00DA1292">
      <w:pPr>
        <w:pStyle w:val="LabSteps"/>
        <w:numPr>
          <w:ilvl w:val="0"/>
          <w:numId w:val="21"/>
        </w:numPr>
        <w:rPr>
          <w:rStyle w:val="ListParagraphChar"/>
        </w:rPr>
      </w:pPr>
      <w:r>
        <w:rPr>
          <w:rStyle w:val="ListParagraphChar"/>
        </w:rPr>
        <w:t>Open up App.js and inspect the routing configuration.</w:t>
      </w:r>
    </w:p>
    <w:p w:rsidR="003677F9" w:rsidRDefault="003677F9" w:rsidP="003677F9">
      <w:pPr>
        <w:pStyle w:val="LabSteps"/>
        <w:numPr>
          <w:ilvl w:val="1"/>
          <w:numId w:val="21"/>
        </w:numPr>
        <w:rPr>
          <w:rStyle w:val="ListParagraphChar"/>
        </w:rPr>
      </w:pPr>
      <w:r>
        <w:rPr>
          <w:rStyle w:val="ListParagraphChar"/>
        </w:rPr>
        <w:t xml:space="preserve">Create a unit test that ensures </w:t>
      </w:r>
      <w:r w:rsidRPr="00BD3E47">
        <w:rPr>
          <w:rStyle w:val="CodeSegmentChar"/>
        </w:rPr>
        <w:t>/people</w:t>
      </w:r>
      <w:r>
        <w:rPr>
          <w:rStyle w:val="ListParagraphChar"/>
        </w:rPr>
        <w:t xml:space="preserve"> load the </w:t>
      </w:r>
      <w:r w:rsidRPr="00BD3E47">
        <w:rPr>
          <w:rStyle w:val="CodeSegmentChar"/>
        </w:rPr>
        <w:t>PeopleListCtrl</w:t>
      </w:r>
      <w:r>
        <w:rPr>
          <w:rStyle w:val="ListParagraphChar"/>
        </w:rPr>
        <w:t xml:space="preserve"> and </w:t>
      </w:r>
      <w:r w:rsidRPr="00BD3E47">
        <w:rPr>
          <w:rStyle w:val="CodeSegmentChar"/>
        </w:rPr>
        <w:t>PeopleList.html</w:t>
      </w:r>
      <w:r>
        <w:rPr>
          <w:rStyle w:val="ListParagraphChar"/>
        </w:rPr>
        <w:t xml:space="preserve"> template.</w:t>
      </w:r>
    </w:p>
    <w:p w:rsidR="003677F9" w:rsidRDefault="003677F9" w:rsidP="003677F9">
      <w:pPr>
        <w:pStyle w:val="LabSteps"/>
        <w:numPr>
          <w:ilvl w:val="1"/>
          <w:numId w:val="21"/>
        </w:numPr>
        <w:rPr>
          <w:rStyle w:val="ListParagraphChar"/>
        </w:rPr>
      </w:pPr>
      <w:r>
        <w:rPr>
          <w:rStyle w:val="ListParagraphChar"/>
        </w:rPr>
        <w:t xml:space="preserve">Create a unit test that ensures </w:t>
      </w:r>
      <w:r w:rsidRPr="00BD3E47">
        <w:rPr>
          <w:rStyle w:val="CodeSegmentChar"/>
        </w:rPr>
        <w:t>/person/:id</w:t>
      </w:r>
      <w:r>
        <w:rPr>
          <w:rStyle w:val="ListParagraphChar"/>
        </w:rPr>
        <w:t xml:space="preserve"> load the </w:t>
      </w:r>
      <w:r w:rsidRPr="00BD3E47">
        <w:rPr>
          <w:rStyle w:val="CodeSegmentChar"/>
        </w:rPr>
        <w:t>PersonEditorCtrl</w:t>
      </w:r>
      <w:r>
        <w:rPr>
          <w:rStyle w:val="ListParagraphChar"/>
        </w:rPr>
        <w:t xml:space="preserve"> and </w:t>
      </w:r>
      <w:r w:rsidRPr="00BD3E47">
        <w:rPr>
          <w:rStyle w:val="CodeSegmentChar"/>
        </w:rPr>
        <w:t>PersonEditor.html</w:t>
      </w:r>
      <w:r>
        <w:rPr>
          <w:rStyle w:val="ListParagraphChar"/>
        </w:rPr>
        <w:t xml:space="preserve"> template.</w:t>
      </w:r>
    </w:p>
    <w:p w:rsidR="003677F9" w:rsidRDefault="003677F9" w:rsidP="003677F9">
      <w:pPr>
        <w:pStyle w:val="LabSteps"/>
        <w:numPr>
          <w:ilvl w:val="1"/>
          <w:numId w:val="21"/>
        </w:numPr>
        <w:rPr>
          <w:rStyle w:val="ListParagraphChar"/>
        </w:rPr>
      </w:pPr>
      <w:r>
        <w:rPr>
          <w:rStyle w:val="ListParagraphChar"/>
        </w:rPr>
        <w:t xml:space="preserve">Create a unit test that ensures that any other route redirects to </w:t>
      </w:r>
      <w:r w:rsidRPr="00BD3E47">
        <w:rPr>
          <w:rStyle w:val="CodeSegmentChar"/>
        </w:rPr>
        <w:t>/people</w:t>
      </w:r>
      <w:r>
        <w:rPr>
          <w:rStyle w:val="ListParagraphChar"/>
        </w:rPr>
        <w:t>.</w:t>
      </w:r>
    </w:p>
    <w:p w:rsidR="003677F9" w:rsidRDefault="003677F9" w:rsidP="003677F9">
      <w:pPr>
        <w:pStyle w:val="LabSteps"/>
        <w:numPr>
          <w:ilvl w:val="0"/>
          <w:numId w:val="21"/>
        </w:numPr>
        <w:rPr>
          <w:rStyle w:val="ListParagraphChar"/>
        </w:rPr>
      </w:pPr>
      <w:r>
        <w:rPr>
          <w:rStyle w:val="ListParagraphChar"/>
        </w:rPr>
        <w:t>Make sure that Karma is running and that all test</w:t>
      </w:r>
      <w:r w:rsidR="002E716B">
        <w:rPr>
          <w:rStyle w:val="ListParagraphChar"/>
        </w:rPr>
        <w:t>s</w:t>
      </w:r>
      <w:bookmarkStart w:id="0" w:name="_GoBack"/>
      <w:bookmarkEnd w:id="0"/>
      <w:r>
        <w:rPr>
          <w:rStyle w:val="ListParagraphChar"/>
        </w:rPr>
        <w:t xml:space="preserve"> pass.</w:t>
      </w:r>
    </w:p>
    <w:p w:rsidR="003677F9" w:rsidRDefault="003677F9" w:rsidP="003677F9">
      <w:pPr>
        <w:pStyle w:val="LabSteps"/>
        <w:numPr>
          <w:ilvl w:val="0"/>
          <w:numId w:val="0"/>
        </w:numPr>
        <w:ind w:left="1080"/>
        <w:rPr>
          <w:rStyle w:val="ListParagraphChar"/>
        </w:rPr>
      </w:pPr>
    </w:p>
    <w:p w:rsidR="00EF1B63" w:rsidRDefault="00EF1B63" w:rsidP="00DA1292">
      <w:pPr>
        <w:pStyle w:val="LabSteps"/>
        <w:numPr>
          <w:ilvl w:val="0"/>
          <w:numId w:val="0"/>
        </w:numPr>
        <w:rPr>
          <w:rStyle w:val="ListParagraphChar"/>
        </w:rPr>
      </w:pPr>
    </w:p>
    <w:p w:rsidR="00EF1B63" w:rsidRPr="001F0846" w:rsidRDefault="00EF1B63" w:rsidP="00EF1B63">
      <w:pPr>
        <w:pStyle w:val="LabSteps"/>
        <w:numPr>
          <w:ilvl w:val="0"/>
          <w:numId w:val="0"/>
        </w:numPr>
        <w:ind w:left="360" w:hanging="360"/>
        <w:rPr>
          <w:rStyle w:val="ListParagraphChar"/>
        </w:rPr>
      </w:pPr>
    </w:p>
    <w:p w:rsidR="00E57387" w:rsidRPr="001F0846" w:rsidRDefault="00E57387" w:rsidP="00883D4E">
      <w:pPr>
        <w:pStyle w:val="SolutionHeader"/>
      </w:pPr>
      <w:r w:rsidRPr="001F0846">
        <w:t>Solutions:</w:t>
      </w:r>
    </w:p>
    <w:p w:rsidR="00B52F89" w:rsidRPr="001F0846" w:rsidRDefault="00144F64" w:rsidP="00022512">
      <w:pPr>
        <w:pStyle w:val="ListParagraph"/>
      </w:pPr>
      <w:r w:rsidRPr="001F0846">
        <w:t xml:space="preserve">The final solution for this lab is available </w:t>
      </w:r>
      <w:r w:rsidR="0075707F" w:rsidRPr="001F0846">
        <w:t xml:space="preserve">in the </w:t>
      </w:r>
      <w:r w:rsidR="0075707F" w:rsidRPr="001F0846">
        <w:rPr>
          <w:rStyle w:val="CodeChar"/>
          <w:rFonts w:eastAsiaTheme="minorHAnsi"/>
        </w:rPr>
        <w:t>~/</w:t>
      </w:r>
      <w:r w:rsidRPr="001F0846">
        <w:rPr>
          <w:rStyle w:val="CodeChar"/>
          <w:rFonts w:eastAsiaTheme="minorHAnsi"/>
        </w:rPr>
        <w:t>after</w:t>
      </w:r>
      <w:r w:rsidR="0075707F" w:rsidRPr="001F0846">
        <w:rPr>
          <w:rStyle w:val="TextChar"/>
        </w:rPr>
        <w:t xml:space="preserve"> directory</w:t>
      </w:r>
      <w:r w:rsidR="0072102A" w:rsidRPr="001F0846">
        <w:rPr>
          <w:rStyle w:val="TextChar"/>
        </w:rPr>
        <w:t>.</w:t>
      </w:r>
    </w:p>
    <w:sectPr w:rsidR="00B52F89" w:rsidRPr="001F0846" w:rsidSect="00DB46D4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61C" w:rsidRDefault="00A4461C" w:rsidP="003E74B5">
      <w:pPr>
        <w:spacing w:after="0" w:line="240" w:lineRule="auto"/>
      </w:pPr>
      <w:r>
        <w:separator/>
      </w:r>
    </w:p>
  </w:endnote>
  <w:endnote w:type="continuationSeparator" w:id="0">
    <w:p w:rsidR="00A4461C" w:rsidRDefault="00A4461C" w:rsidP="003E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DF" w:rsidRDefault="00352ED5">
    <w:pPr>
      <w:pStyle w:val="Voettekst"/>
    </w:pPr>
    <w:r>
      <w:t>© 20</w:t>
    </w:r>
    <w:r w:rsidR="00F2497D">
      <w:t>1</w:t>
    </w:r>
    <w:r w:rsidR="004E1E7A">
      <w:t>1</w:t>
    </w:r>
    <w:r>
      <w:t xml:space="preserve"> </w:t>
    </w:r>
    <w:r w:rsidR="009B7C7A">
      <w:t>Digital Age Learning</w:t>
    </w:r>
    <w:r>
      <w:t>, Inc.  All rights reserved</w:t>
    </w:r>
    <w:r w:rsidR="00000EDF">
      <w:ptab w:relativeTo="margin" w:alignment="right" w:leader="none"/>
    </w:r>
    <w:r w:rsidR="00000EDF">
      <w:t xml:space="preserve">Page </w:t>
    </w:r>
    <w:r w:rsidR="00F244D0">
      <w:fldChar w:fldCharType="begin"/>
    </w:r>
    <w:r w:rsidR="00F244D0">
      <w:instrText xml:space="preserve"> PAGE   \* MERGEFORMAT </w:instrText>
    </w:r>
    <w:r w:rsidR="00F244D0">
      <w:fldChar w:fldCharType="separate"/>
    </w:r>
    <w:r w:rsidR="002E716B">
      <w:rPr>
        <w:noProof/>
      </w:rPr>
      <w:t>3</w:t>
    </w:r>
    <w:r w:rsidR="00F244D0">
      <w:rPr>
        <w:noProof/>
      </w:rPr>
      <w:fldChar w:fldCharType="end"/>
    </w:r>
    <w:r w:rsidR="00000EDF">
      <w:t xml:space="preserve"> of </w:t>
    </w:r>
    <w:r w:rsidR="00A4461C">
      <w:fldChar w:fldCharType="begin"/>
    </w:r>
    <w:r w:rsidR="00A4461C">
      <w:instrText xml:space="preserve"> NUMPAGES   \* MERGEFORMAT </w:instrText>
    </w:r>
    <w:r w:rsidR="00A4461C">
      <w:fldChar w:fldCharType="separate"/>
    </w:r>
    <w:r w:rsidR="002E716B">
      <w:rPr>
        <w:noProof/>
      </w:rPr>
      <w:t>3</w:t>
    </w:r>
    <w:r w:rsidR="00A4461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61C" w:rsidRDefault="00A4461C" w:rsidP="003E74B5">
      <w:pPr>
        <w:spacing w:after="0" w:line="240" w:lineRule="auto"/>
      </w:pPr>
      <w:r>
        <w:separator/>
      </w:r>
    </w:p>
  </w:footnote>
  <w:footnote w:type="continuationSeparator" w:id="0">
    <w:p w:rsidR="00A4461C" w:rsidRDefault="00A4461C" w:rsidP="003E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7FBB"/>
    <w:multiLevelType w:val="hybridMultilevel"/>
    <w:tmpl w:val="DE04D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3F114F"/>
    <w:multiLevelType w:val="hybridMultilevel"/>
    <w:tmpl w:val="CB32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D30E6"/>
    <w:multiLevelType w:val="hybridMultilevel"/>
    <w:tmpl w:val="98BE5F3A"/>
    <w:lvl w:ilvl="0" w:tplc="FA24F3AE">
      <w:start w:val="1"/>
      <w:numFmt w:val="decimal"/>
      <w:pStyle w:val="LabStep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A4D96"/>
    <w:multiLevelType w:val="hybridMultilevel"/>
    <w:tmpl w:val="4CE41F62"/>
    <w:lvl w:ilvl="0" w:tplc="7730D8D8">
      <w:start w:val="1"/>
      <w:numFmt w:val="bullet"/>
      <w:pStyle w:val="Goa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C6145"/>
    <w:multiLevelType w:val="hybridMultilevel"/>
    <w:tmpl w:val="DFBA62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4"/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5D5"/>
    <w:rsid w:val="00000EDF"/>
    <w:rsid w:val="00001655"/>
    <w:rsid w:val="0000248B"/>
    <w:rsid w:val="00002ADC"/>
    <w:rsid w:val="00003AD4"/>
    <w:rsid w:val="00003F18"/>
    <w:rsid w:val="000048A9"/>
    <w:rsid w:val="00004B30"/>
    <w:rsid w:val="00005846"/>
    <w:rsid w:val="0000679F"/>
    <w:rsid w:val="00007553"/>
    <w:rsid w:val="0001006D"/>
    <w:rsid w:val="000100D2"/>
    <w:rsid w:val="00011367"/>
    <w:rsid w:val="000127D6"/>
    <w:rsid w:val="000128DC"/>
    <w:rsid w:val="00016604"/>
    <w:rsid w:val="00016FB4"/>
    <w:rsid w:val="0001701D"/>
    <w:rsid w:val="00017754"/>
    <w:rsid w:val="00017DCA"/>
    <w:rsid w:val="000206E9"/>
    <w:rsid w:val="0002221F"/>
    <w:rsid w:val="00022512"/>
    <w:rsid w:val="0002256A"/>
    <w:rsid w:val="000226B9"/>
    <w:rsid w:val="00022CD9"/>
    <w:rsid w:val="00024B24"/>
    <w:rsid w:val="00026BC1"/>
    <w:rsid w:val="000304FF"/>
    <w:rsid w:val="00030A0F"/>
    <w:rsid w:val="00031207"/>
    <w:rsid w:val="00031255"/>
    <w:rsid w:val="00033519"/>
    <w:rsid w:val="0003386E"/>
    <w:rsid w:val="0003392C"/>
    <w:rsid w:val="00033CC4"/>
    <w:rsid w:val="00034060"/>
    <w:rsid w:val="000343AB"/>
    <w:rsid w:val="00034937"/>
    <w:rsid w:val="00035A9D"/>
    <w:rsid w:val="00036004"/>
    <w:rsid w:val="00037AD1"/>
    <w:rsid w:val="00041405"/>
    <w:rsid w:val="00041436"/>
    <w:rsid w:val="0004150D"/>
    <w:rsid w:val="00042E58"/>
    <w:rsid w:val="00042F50"/>
    <w:rsid w:val="000448A7"/>
    <w:rsid w:val="000450DE"/>
    <w:rsid w:val="000475CA"/>
    <w:rsid w:val="0005024E"/>
    <w:rsid w:val="0005102D"/>
    <w:rsid w:val="0005115D"/>
    <w:rsid w:val="000511EA"/>
    <w:rsid w:val="00051595"/>
    <w:rsid w:val="00052E9C"/>
    <w:rsid w:val="000530F9"/>
    <w:rsid w:val="00053D0D"/>
    <w:rsid w:val="00054E65"/>
    <w:rsid w:val="00054EC5"/>
    <w:rsid w:val="0005530C"/>
    <w:rsid w:val="000556A0"/>
    <w:rsid w:val="00055A35"/>
    <w:rsid w:val="000579B5"/>
    <w:rsid w:val="000601AF"/>
    <w:rsid w:val="00061423"/>
    <w:rsid w:val="000614FC"/>
    <w:rsid w:val="0006155A"/>
    <w:rsid w:val="00061E1B"/>
    <w:rsid w:val="0006205F"/>
    <w:rsid w:val="00062DE7"/>
    <w:rsid w:val="000634FC"/>
    <w:rsid w:val="00063799"/>
    <w:rsid w:val="000638EA"/>
    <w:rsid w:val="00063A13"/>
    <w:rsid w:val="00063CBF"/>
    <w:rsid w:val="0006452B"/>
    <w:rsid w:val="00064CB8"/>
    <w:rsid w:val="00065077"/>
    <w:rsid w:val="00067899"/>
    <w:rsid w:val="000707DE"/>
    <w:rsid w:val="00071863"/>
    <w:rsid w:val="00071FFC"/>
    <w:rsid w:val="00072D24"/>
    <w:rsid w:val="00073CE6"/>
    <w:rsid w:val="00073DE5"/>
    <w:rsid w:val="00075949"/>
    <w:rsid w:val="00080101"/>
    <w:rsid w:val="00080485"/>
    <w:rsid w:val="00080B17"/>
    <w:rsid w:val="00080F35"/>
    <w:rsid w:val="0008152F"/>
    <w:rsid w:val="00081E5E"/>
    <w:rsid w:val="000821A5"/>
    <w:rsid w:val="000823AC"/>
    <w:rsid w:val="00082414"/>
    <w:rsid w:val="000827FC"/>
    <w:rsid w:val="000837EE"/>
    <w:rsid w:val="000847E0"/>
    <w:rsid w:val="00085679"/>
    <w:rsid w:val="00085DB2"/>
    <w:rsid w:val="0008715D"/>
    <w:rsid w:val="00090129"/>
    <w:rsid w:val="00090661"/>
    <w:rsid w:val="00091557"/>
    <w:rsid w:val="000916D4"/>
    <w:rsid w:val="00091979"/>
    <w:rsid w:val="00095535"/>
    <w:rsid w:val="0009562E"/>
    <w:rsid w:val="00095F38"/>
    <w:rsid w:val="00097E49"/>
    <w:rsid w:val="000A0FA6"/>
    <w:rsid w:val="000A1ACC"/>
    <w:rsid w:val="000A1E0A"/>
    <w:rsid w:val="000A2210"/>
    <w:rsid w:val="000A225D"/>
    <w:rsid w:val="000A2831"/>
    <w:rsid w:val="000A2F1B"/>
    <w:rsid w:val="000A319C"/>
    <w:rsid w:val="000A31E2"/>
    <w:rsid w:val="000A3E9F"/>
    <w:rsid w:val="000A4600"/>
    <w:rsid w:val="000A52B4"/>
    <w:rsid w:val="000A563C"/>
    <w:rsid w:val="000A634A"/>
    <w:rsid w:val="000A636E"/>
    <w:rsid w:val="000A6CEA"/>
    <w:rsid w:val="000A76B4"/>
    <w:rsid w:val="000B0102"/>
    <w:rsid w:val="000B01D7"/>
    <w:rsid w:val="000B1C34"/>
    <w:rsid w:val="000B25BE"/>
    <w:rsid w:val="000B349D"/>
    <w:rsid w:val="000B43B2"/>
    <w:rsid w:val="000B4EFB"/>
    <w:rsid w:val="000B5370"/>
    <w:rsid w:val="000B53C7"/>
    <w:rsid w:val="000B5F66"/>
    <w:rsid w:val="000B6C3B"/>
    <w:rsid w:val="000B7AEE"/>
    <w:rsid w:val="000C011F"/>
    <w:rsid w:val="000C0250"/>
    <w:rsid w:val="000C078B"/>
    <w:rsid w:val="000C1D61"/>
    <w:rsid w:val="000C2C01"/>
    <w:rsid w:val="000C31D8"/>
    <w:rsid w:val="000C5531"/>
    <w:rsid w:val="000C57E1"/>
    <w:rsid w:val="000C5F06"/>
    <w:rsid w:val="000C63FB"/>
    <w:rsid w:val="000C6AD7"/>
    <w:rsid w:val="000C6BA3"/>
    <w:rsid w:val="000C71B8"/>
    <w:rsid w:val="000D0C09"/>
    <w:rsid w:val="000D101F"/>
    <w:rsid w:val="000D1BDA"/>
    <w:rsid w:val="000D3833"/>
    <w:rsid w:val="000D520B"/>
    <w:rsid w:val="000D58B3"/>
    <w:rsid w:val="000D753D"/>
    <w:rsid w:val="000D7636"/>
    <w:rsid w:val="000D791C"/>
    <w:rsid w:val="000D7E8B"/>
    <w:rsid w:val="000E00B5"/>
    <w:rsid w:val="000E1F31"/>
    <w:rsid w:val="000E4388"/>
    <w:rsid w:val="000E4ACA"/>
    <w:rsid w:val="000E59F4"/>
    <w:rsid w:val="000E6491"/>
    <w:rsid w:val="000E7488"/>
    <w:rsid w:val="000F0E1F"/>
    <w:rsid w:val="000F0E49"/>
    <w:rsid w:val="000F2FA2"/>
    <w:rsid w:val="000F3067"/>
    <w:rsid w:val="000F325A"/>
    <w:rsid w:val="000F50F1"/>
    <w:rsid w:val="000F5468"/>
    <w:rsid w:val="000F56BC"/>
    <w:rsid w:val="000F5AC4"/>
    <w:rsid w:val="000F65A1"/>
    <w:rsid w:val="00100B4E"/>
    <w:rsid w:val="001012AE"/>
    <w:rsid w:val="00101553"/>
    <w:rsid w:val="00101BAD"/>
    <w:rsid w:val="001026D7"/>
    <w:rsid w:val="00102BF0"/>
    <w:rsid w:val="001031A1"/>
    <w:rsid w:val="001033CC"/>
    <w:rsid w:val="001046F2"/>
    <w:rsid w:val="001052FE"/>
    <w:rsid w:val="00105E1B"/>
    <w:rsid w:val="001065F9"/>
    <w:rsid w:val="001070CD"/>
    <w:rsid w:val="001077D3"/>
    <w:rsid w:val="00107BBF"/>
    <w:rsid w:val="00110B3D"/>
    <w:rsid w:val="00110DD2"/>
    <w:rsid w:val="0011170E"/>
    <w:rsid w:val="0011267D"/>
    <w:rsid w:val="0011338D"/>
    <w:rsid w:val="00114859"/>
    <w:rsid w:val="001156B5"/>
    <w:rsid w:val="001163E6"/>
    <w:rsid w:val="001178C8"/>
    <w:rsid w:val="001202D2"/>
    <w:rsid w:val="001208FB"/>
    <w:rsid w:val="0012199D"/>
    <w:rsid w:val="00121ABF"/>
    <w:rsid w:val="00121F6D"/>
    <w:rsid w:val="00122268"/>
    <w:rsid w:val="001234A1"/>
    <w:rsid w:val="001234B6"/>
    <w:rsid w:val="00125107"/>
    <w:rsid w:val="0012515C"/>
    <w:rsid w:val="00125C82"/>
    <w:rsid w:val="001265B8"/>
    <w:rsid w:val="0012676D"/>
    <w:rsid w:val="00126AFE"/>
    <w:rsid w:val="00127EEA"/>
    <w:rsid w:val="00131496"/>
    <w:rsid w:val="00131527"/>
    <w:rsid w:val="001316B6"/>
    <w:rsid w:val="00131F08"/>
    <w:rsid w:val="00133812"/>
    <w:rsid w:val="00133F97"/>
    <w:rsid w:val="00134855"/>
    <w:rsid w:val="00134ADB"/>
    <w:rsid w:val="00135450"/>
    <w:rsid w:val="00135463"/>
    <w:rsid w:val="001359A6"/>
    <w:rsid w:val="001360D8"/>
    <w:rsid w:val="00140534"/>
    <w:rsid w:val="0014061B"/>
    <w:rsid w:val="00140AB2"/>
    <w:rsid w:val="00141BC8"/>
    <w:rsid w:val="00141F5B"/>
    <w:rsid w:val="00142DE0"/>
    <w:rsid w:val="00143B8D"/>
    <w:rsid w:val="00143C98"/>
    <w:rsid w:val="00143FDD"/>
    <w:rsid w:val="001440B5"/>
    <w:rsid w:val="001443F8"/>
    <w:rsid w:val="00144F3F"/>
    <w:rsid w:val="00144F64"/>
    <w:rsid w:val="001459BC"/>
    <w:rsid w:val="00146A36"/>
    <w:rsid w:val="00146BF6"/>
    <w:rsid w:val="0014759E"/>
    <w:rsid w:val="00147769"/>
    <w:rsid w:val="00147E1D"/>
    <w:rsid w:val="00150434"/>
    <w:rsid w:val="00150618"/>
    <w:rsid w:val="0015087F"/>
    <w:rsid w:val="00150CED"/>
    <w:rsid w:val="00151B84"/>
    <w:rsid w:val="001522FF"/>
    <w:rsid w:val="00153A23"/>
    <w:rsid w:val="00153BD1"/>
    <w:rsid w:val="00154099"/>
    <w:rsid w:val="0015490A"/>
    <w:rsid w:val="001553FC"/>
    <w:rsid w:val="001562B8"/>
    <w:rsid w:val="00156B66"/>
    <w:rsid w:val="001601EA"/>
    <w:rsid w:val="001605B3"/>
    <w:rsid w:val="00161052"/>
    <w:rsid w:val="001615B1"/>
    <w:rsid w:val="0016251D"/>
    <w:rsid w:val="00162DAB"/>
    <w:rsid w:val="001646FB"/>
    <w:rsid w:val="00164CA5"/>
    <w:rsid w:val="00164D42"/>
    <w:rsid w:val="00164EDF"/>
    <w:rsid w:val="001654B5"/>
    <w:rsid w:val="00165943"/>
    <w:rsid w:val="00165F49"/>
    <w:rsid w:val="00166C7E"/>
    <w:rsid w:val="0016718F"/>
    <w:rsid w:val="001672B1"/>
    <w:rsid w:val="00170778"/>
    <w:rsid w:val="0017288F"/>
    <w:rsid w:val="00172B79"/>
    <w:rsid w:val="00176432"/>
    <w:rsid w:val="00177380"/>
    <w:rsid w:val="001803B2"/>
    <w:rsid w:val="00182784"/>
    <w:rsid w:val="0018286A"/>
    <w:rsid w:val="00183196"/>
    <w:rsid w:val="00183924"/>
    <w:rsid w:val="001846FB"/>
    <w:rsid w:val="0018501F"/>
    <w:rsid w:val="00185127"/>
    <w:rsid w:val="0018572B"/>
    <w:rsid w:val="001871AC"/>
    <w:rsid w:val="0019139B"/>
    <w:rsid w:val="00191F66"/>
    <w:rsid w:val="00192A37"/>
    <w:rsid w:val="0019575A"/>
    <w:rsid w:val="001958F9"/>
    <w:rsid w:val="0019613E"/>
    <w:rsid w:val="0019619D"/>
    <w:rsid w:val="001964F5"/>
    <w:rsid w:val="0019775D"/>
    <w:rsid w:val="00197F3A"/>
    <w:rsid w:val="001A01C5"/>
    <w:rsid w:val="001A0B54"/>
    <w:rsid w:val="001A10F3"/>
    <w:rsid w:val="001A2725"/>
    <w:rsid w:val="001A397A"/>
    <w:rsid w:val="001A3F97"/>
    <w:rsid w:val="001A559D"/>
    <w:rsid w:val="001A6A3D"/>
    <w:rsid w:val="001B0259"/>
    <w:rsid w:val="001B0891"/>
    <w:rsid w:val="001B1260"/>
    <w:rsid w:val="001B3053"/>
    <w:rsid w:val="001B3896"/>
    <w:rsid w:val="001B3CB2"/>
    <w:rsid w:val="001B3CD7"/>
    <w:rsid w:val="001B4072"/>
    <w:rsid w:val="001B49EF"/>
    <w:rsid w:val="001B504B"/>
    <w:rsid w:val="001B5B24"/>
    <w:rsid w:val="001B624E"/>
    <w:rsid w:val="001B6550"/>
    <w:rsid w:val="001B65D4"/>
    <w:rsid w:val="001B6AF0"/>
    <w:rsid w:val="001B7723"/>
    <w:rsid w:val="001B79B1"/>
    <w:rsid w:val="001B79B3"/>
    <w:rsid w:val="001B7A01"/>
    <w:rsid w:val="001C007A"/>
    <w:rsid w:val="001C174C"/>
    <w:rsid w:val="001C2142"/>
    <w:rsid w:val="001C2C04"/>
    <w:rsid w:val="001C30A0"/>
    <w:rsid w:val="001C3B4E"/>
    <w:rsid w:val="001C418A"/>
    <w:rsid w:val="001C4BA3"/>
    <w:rsid w:val="001C5301"/>
    <w:rsid w:val="001C65D3"/>
    <w:rsid w:val="001C6796"/>
    <w:rsid w:val="001C6FC6"/>
    <w:rsid w:val="001C70F4"/>
    <w:rsid w:val="001C7120"/>
    <w:rsid w:val="001C7A57"/>
    <w:rsid w:val="001C7A72"/>
    <w:rsid w:val="001C7E78"/>
    <w:rsid w:val="001C7F8F"/>
    <w:rsid w:val="001D0838"/>
    <w:rsid w:val="001D1CED"/>
    <w:rsid w:val="001D2C4B"/>
    <w:rsid w:val="001D32CA"/>
    <w:rsid w:val="001D3A1E"/>
    <w:rsid w:val="001D3E3E"/>
    <w:rsid w:val="001D3F56"/>
    <w:rsid w:val="001D4E4A"/>
    <w:rsid w:val="001D56D4"/>
    <w:rsid w:val="001D5BB4"/>
    <w:rsid w:val="001D65D6"/>
    <w:rsid w:val="001D6BD5"/>
    <w:rsid w:val="001E0A2C"/>
    <w:rsid w:val="001E13A1"/>
    <w:rsid w:val="001E2806"/>
    <w:rsid w:val="001E43EB"/>
    <w:rsid w:val="001E46F8"/>
    <w:rsid w:val="001E4B63"/>
    <w:rsid w:val="001E53E3"/>
    <w:rsid w:val="001E574A"/>
    <w:rsid w:val="001E59FF"/>
    <w:rsid w:val="001E5BE8"/>
    <w:rsid w:val="001E6209"/>
    <w:rsid w:val="001E69FB"/>
    <w:rsid w:val="001E6B75"/>
    <w:rsid w:val="001E742B"/>
    <w:rsid w:val="001E7D84"/>
    <w:rsid w:val="001E7F7D"/>
    <w:rsid w:val="001F025C"/>
    <w:rsid w:val="001F0846"/>
    <w:rsid w:val="001F1B96"/>
    <w:rsid w:val="001F2232"/>
    <w:rsid w:val="001F26C8"/>
    <w:rsid w:val="001F2A27"/>
    <w:rsid w:val="001F2E17"/>
    <w:rsid w:val="001F3A2A"/>
    <w:rsid w:val="001F4050"/>
    <w:rsid w:val="001F6C24"/>
    <w:rsid w:val="001F7207"/>
    <w:rsid w:val="001F7A50"/>
    <w:rsid w:val="001F7C1E"/>
    <w:rsid w:val="001F7C7F"/>
    <w:rsid w:val="00202678"/>
    <w:rsid w:val="002028A0"/>
    <w:rsid w:val="00203486"/>
    <w:rsid w:val="00203597"/>
    <w:rsid w:val="00206E1F"/>
    <w:rsid w:val="00207930"/>
    <w:rsid w:val="0021005A"/>
    <w:rsid w:val="00210333"/>
    <w:rsid w:val="00210FF0"/>
    <w:rsid w:val="00211C8F"/>
    <w:rsid w:val="00212BC8"/>
    <w:rsid w:val="002137BF"/>
    <w:rsid w:val="00215863"/>
    <w:rsid w:val="00215D18"/>
    <w:rsid w:val="0021610A"/>
    <w:rsid w:val="00216DBB"/>
    <w:rsid w:val="002172E1"/>
    <w:rsid w:val="00217320"/>
    <w:rsid w:val="00217834"/>
    <w:rsid w:val="00217B6C"/>
    <w:rsid w:val="00217CCD"/>
    <w:rsid w:val="00217FA1"/>
    <w:rsid w:val="002205D8"/>
    <w:rsid w:val="002205EB"/>
    <w:rsid w:val="00220757"/>
    <w:rsid w:val="002207D4"/>
    <w:rsid w:val="00221800"/>
    <w:rsid w:val="002218A7"/>
    <w:rsid w:val="00221958"/>
    <w:rsid w:val="0022327E"/>
    <w:rsid w:val="002237F0"/>
    <w:rsid w:val="00223D7E"/>
    <w:rsid w:val="00225C3E"/>
    <w:rsid w:val="00226041"/>
    <w:rsid w:val="002267BE"/>
    <w:rsid w:val="00226A03"/>
    <w:rsid w:val="00227494"/>
    <w:rsid w:val="002275E1"/>
    <w:rsid w:val="00227929"/>
    <w:rsid w:val="00231238"/>
    <w:rsid w:val="00231936"/>
    <w:rsid w:val="00233749"/>
    <w:rsid w:val="00234D32"/>
    <w:rsid w:val="002363B3"/>
    <w:rsid w:val="002401AA"/>
    <w:rsid w:val="00240D0B"/>
    <w:rsid w:val="00241092"/>
    <w:rsid w:val="00241C29"/>
    <w:rsid w:val="00241CF6"/>
    <w:rsid w:val="00242492"/>
    <w:rsid w:val="00242784"/>
    <w:rsid w:val="00242A17"/>
    <w:rsid w:val="00243AEA"/>
    <w:rsid w:val="0024463C"/>
    <w:rsid w:val="00244BE2"/>
    <w:rsid w:val="0024501B"/>
    <w:rsid w:val="002453BF"/>
    <w:rsid w:val="002458A3"/>
    <w:rsid w:val="00245EC3"/>
    <w:rsid w:val="00247234"/>
    <w:rsid w:val="00247AF7"/>
    <w:rsid w:val="0025067F"/>
    <w:rsid w:val="00250C4C"/>
    <w:rsid w:val="002521E1"/>
    <w:rsid w:val="0025224C"/>
    <w:rsid w:val="0025276B"/>
    <w:rsid w:val="00252F4E"/>
    <w:rsid w:val="0025360D"/>
    <w:rsid w:val="00253B1C"/>
    <w:rsid w:val="00254483"/>
    <w:rsid w:val="00254CB1"/>
    <w:rsid w:val="002565A3"/>
    <w:rsid w:val="002565BA"/>
    <w:rsid w:val="00256792"/>
    <w:rsid w:val="00256A2B"/>
    <w:rsid w:val="00256C5B"/>
    <w:rsid w:val="002610E5"/>
    <w:rsid w:val="00261380"/>
    <w:rsid w:val="00261975"/>
    <w:rsid w:val="00262554"/>
    <w:rsid w:val="00263606"/>
    <w:rsid w:val="0026558D"/>
    <w:rsid w:val="002659AD"/>
    <w:rsid w:val="002661E6"/>
    <w:rsid w:val="002666D4"/>
    <w:rsid w:val="00266C08"/>
    <w:rsid w:val="00266E4B"/>
    <w:rsid w:val="002671BC"/>
    <w:rsid w:val="0026746C"/>
    <w:rsid w:val="00270CFD"/>
    <w:rsid w:val="002713CA"/>
    <w:rsid w:val="002727B6"/>
    <w:rsid w:val="00272E4D"/>
    <w:rsid w:val="00276461"/>
    <w:rsid w:val="002767D9"/>
    <w:rsid w:val="00276EF3"/>
    <w:rsid w:val="00277EF9"/>
    <w:rsid w:val="0028076E"/>
    <w:rsid w:val="002816F4"/>
    <w:rsid w:val="00281FDA"/>
    <w:rsid w:val="002822B5"/>
    <w:rsid w:val="00282C94"/>
    <w:rsid w:val="0028346D"/>
    <w:rsid w:val="00283A88"/>
    <w:rsid w:val="00284883"/>
    <w:rsid w:val="00286F0D"/>
    <w:rsid w:val="00287401"/>
    <w:rsid w:val="002876D4"/>
    <w:rsid w:val="00287E18"/>
    <w:rsid w:val="00290492"/>
    <w:rsid w:val="00290795"/>
    <w:rsid w:val="0029111A"/>
    <w:rsid w:val="00291D07"/>
    <w:rsid w:val="00292284"/>
    <w:rsid w:val="00292580"/>
    <w:rsid w:val="002944B8"/>
    <w:rsid w:val="002947AB"/>
    <w:rsid w:val="00294B70"/>
    <w:rsid w:val="00296818"/>
    <w:rsid w:val="00297C33"/>
    <w:rsid w:val="00297E6E"/>
    <w:rsid w:val="002A0F07"/>
    <w:rsid w:val="002A15C8"/>
    <w:rsid w:val="002A2ADE"/>
    <w:rsid w:val="002A31EB"/>
    <w:rsid w:val="002A3F82"/>
    <w:rsid w:val="002A40F8"/>
    <w:rsid w:val="002A4752"/>
    <w:rsid w:val="002A546C"/>
    <w:rsid w:val="002A5C99"/>
    <w:rsid w:val="002A64E9"/>
    <w:rsid w:val="002A6952"/>
    <w:rsid w:val="002A71D7"/>
    <w:rsid w:val="002A734D"/>
    <w:rsid w:val="002A740D"/>
    <w:rsid w:val="002A7E36"/>
    <w:rsid w:val="002B0506"/>
    <w:rsid w:val="002B0A76"/>
    <w:rsid w:val="002B0D4E"/>
    <w:rsid w:val="002B1623"/>
    <w:rsid w:val="002B16BC"/>
    <w:rsid w:val="002B16D4"/>
    <w:rsid w:val="002B1A52"/>
    <w:rsid w:val="002B1A7A"/>
    <w:rsid w:val="002B24F1"/>
    <w:rsid w:val="002B363C"/>
    <w:rsid w:val="002B469F"/>
    <w:rsid w:val="002B4AD2"/>
    <w:rsid w:val="002B5FD8"/>
    <w:rsid w:val="002C0CDC"/>
    <w:rsid w:val="002C1102"/>
    <w:rsid w:val="002C40B7"/>
    <w:rsid w:val="002C5B74"/>
    <w:rsid w:val="002C65B9"/>
    <w:rsid w:val="002D026E"/>
    <w:rsid w:val="002D03BD"/>
    <w:rsid w:val="002D03F6"/>
    <w:rsid w:val="002D2A40"/>
    <w:rsid w:val="002D335D"/>
    <w:rsid w:val="002D3377"/>
    <w:rsid w:val="002D38C1"/>
    <w:rsid w:val="002D3AF9"/>
    <w:rsid w:val="002D439C"/>
    <w:rsid w:val="002D4B56"/>
    <w:rsid w:val="002D4C31"/>
    <w:rsid w:val="002D55C9"/>
    <w:rsid w:val="002D5675"/>
    <w:rsid w:val="002D59EF"/>
    <w:rsid w:val="002D6232"/>
    <w:rsid w:val="002D7975"/>
    <w:rsid w:val="002E3047"/>
    <w:rsid w:val="002E3C38"/>
    <w:rsid w:val="002E3CED"/>
    <w:rsid w:val="002E4B29"/>
    <w:rsid w:val="002E5926"/>
    <w:rsid w:val="002E602D"/>
    <w:rsid w:val="002E716B"/>
    <w:rsid w:val="002E7D64"/>
    <w:rsid w:val="002F1A02"/>
    <w:rsid w:val="002F1B24"/>
    <w:rsid w:val="002F1B41"/>
    <w:rsid w:val="002F1FA6"/>
    <w:rsid w:val="002F2B17"/>
    <w:rsid w:val="002F3DFE"/>
    <w:rsid w:val="002F4FE6"/>
    <w:rsid w:val="002F649A"/>
    <w:rsid w:val="002F668A"/>
    <w:rsid w:val="002F6F4E"/>
    <w:rsid w:val="002F7293"/>
    <w:rsid w:val="00300359"/>
    <w:rsid w:val="00300676"/>
    <w:rsid w:val="00301711"/>
    <w:rsid w:val="00301F2A"/>
    <w:rsid w:val="003027EA"/>
    <w:rsid w:val="00302A77"/>
    <w:rsid w:val="00303DB0"/>
    <w:rsid w:val="00303E49"/>
    <w:rsid w:val="00303FF3"/>
    <w:rsid w:val="00304691"/>
    <w:rsid w:val="003055B8"/>
    <w:rsid w:val="003064C9"/>
    <w:rsid w:val="00306507"/>
    <w:rsid w:val="00306CCA"/>
    <w:rsid w:val="003070F7"/>
    <w:rsid w:val="0030798E"/>
    <w:rsid w:val="00310486"/>
    <w:rsid w:val="00310A6B"/>
    <w:rsid w:val="0031184A"/>
    <w:rsid w:val="00311C2A"/>
    <w:rsid w:val="00312472"/>
    <w:rsid w:val="003125CA"/>
    <w:rsid w:val="003127D2"/>
    <w:rsid w:val="0031291F"/>
    <w:rsid w:val="00312CDE"/>
    <w:rsid w:val="00313275"/>
    <w:rsid w:val="00313697"/>
    <w:rsid w:val="003139C7"/>
    <w:rsid w:val="00313E14"/>
    <w:rsid w:val="00313E33"/>
    <w:rsid w:val="003149F8"/>
    <w:rsid w:val="00315630"/>
    <w:rsid w:val="00315768"/>
    <w:rsid w:val="00315AA8"/>
    <w:rsid w:val="00315BD9"/>
    <w:rsid w:val="00320175"/>
    <w:rsid w:val="00320348"/>
    <w:rsid w:val="00320560"/>
    <w:rsid w:val="003205DB"/>
    <w:rsid w:val="0032092D"/>
    <w:rsid w:val="00320A6F"/>
    <w:rsid w:val="00320C0D"/>
    <w:rsid w:val="00322C6C"/>
    <w:rsid w:val="00323D21"/>
    <w:rsid w:val="0032534E"/>
    <w:rsid w:val="003266AD"/>
    <w:rsid w:val="00326987"/>
    <w:rsid w:val="00327559"/>
    <w:rsid w:val="00327E1C"/>
    <w:rsid w:val="00330994"/>
    <w:rsid w:val="00330D8A"/>
    <w:rsid w:val="00331BF7"/>
    <w:rsid w:val="003329F1"/>
    <w:rsid w:val="00332F7C"/>
    <w:rsid w:val="00333F2B"/>
    <w:rsid w:val="00334A19"/>
    <w:rsid w:val="003355FD"/>
    <w:rsid w:val="00336A42"/>
    <w:rsid w:val="00337804"/>
    <w:rsid w:val="0033793C"/>
    <w:rsid w:val="00337A1C"/>
    <w:rsid w:val="00337A67"/>
    <w:rsid w:val="00341345"/>
    <w:rsid w:val="003414E7"/>
    <w:rsid w:val="00341B6A"/>
    <w:rsid w:val="00341E1F"/>
    <w:rsid w:val="00342CD4"/>
    <w:rsid w:val="0034489A"/>
    <w:rsid w:val="00345A31"/>
    <w:rsid w:val="00345A40"/>
    <w:rsid w:val="00345F11"/>
    <w:rsid w:val="00346024"/>
    <w:rsid w:val="00346350"/>
    <w:rsid w:val="00350665"/>
    <w:rsid w:val="003506A5"/>
    <w:rsid w:val="003511C5"/>
    <w:rsid w:val="0035199E"/>
    <w:rsid w:val="003524E0"/>
    <w:rsid w:val="00352919"/>
    <w:rsid w:val="00352E09"/>
    <w:rsid w:val="00352ED5"/>
    <w:rsid w:val="00353BDD"/>
    <w:rsid w:val="00354237"/>
    <w:rsid w:val="00354B40"/>
    <w:rsid w:val="00355180"/>
    <w:rsid w:val="0035552C"/>
    <w:rsid w:val="00355610"/>
    <w:rsid w:val="00355DEC"/>
    <w:rsid w:val="00355EF1"/>
    <w:rsid w:val="00356078"/>
    <w:rsid w:val="0035734A"/>
    <w:rsid w:val="00361A12"/>
    <w:rsid w:val="00361D48"/>
    <w:rsid w:val="00362607"/>
    <w:rsid w:val="00362C99"/>
    <w:rsid w:val="00363FFE"/>
    <w:rsid w:val="003646E3"/>
    <w:rsid w:val="00365809"/>
    <w:rsid w:val="00365C0B"/>
    <w:rsid w:val="003664A2"/>
    <w:rsid w:val="0036750A"/>
    <w:rsid w:val="003677F9"/>
    <w:rsid w:val="003713EB"/>
    <w:rsid w:val="00371BFB"/>
    <w:rsid w:val="00371C74"/>
    <w:rsid w:val="003720E7"/>
    <w:rsid w:val="00372D40"/>
    <w:rsid w:val="00373230"/>
    <w:rsid w:val="00374945"/>
    <w:rsid w:val="00375CCA"/>
    <w:rsid w:val="00376062"/>
    <w:rsid w:val="00376A9A"/>
    <w:rsid w:val="00377201"/>
    <w:rsid w:val="00377A21"/>
    <w:rsid w:val="00377BBD"/>
    <w:rsid w:val="00377D2A"/>
    <w:rsid w:val="00377F4B"/>
    <w:rsid w:val="0038041E"/>
    <w:rsid w:val="0038067C"/>
    <w:rsid w:val="00380D67"/>
    <w:rsid w:val="00380E41"/>
    <w:rsid w:val="00380ECA"/>
    <w:rsid w:val="0038191E"/>
    <w:rsid w:val="00381D3E"/>
    <w:rsid w:val="00381F2E"/>
    <w:rsid w:val="00382290"/>
    <w:rsid w:val="00383072"/>
    <w:rsid w:val="003840C8"/>
    <w:rsid w:val="003843BC"/>
    <w:rsid w:val="00384B9D"/>
    <w:rsid w:val="003856C7"/>
    <w:rsid w:val="00386563"/>
    <w:rsid w:val="00387344"/>
    <w:rsid w:val="00390BFB"/>
    <w:rsid w:val="00390F3A"/>
    <w:rsid w:val="00391631"/>
    <w:rsid w:val="00391CDF"/>
    <w:rsid w:val="0039256E"/>
    <w:rsid w:val="00392D8C"/>
    <w:rsid w:val="00394B35"/>
    <w:rsid w:val="00395F1B"/>
    <w:rsid w:val="0039790F"/>
    <w:rsid w:val="00397C25"/>
    <w:rsid w:val="003A134D"/>
    <w:rsid w:val="003A165A"/>
    <w:rsid w:val="003A3F45"/>
    <w:rsid w:val="003A56BA"/>
    <w:rsid w:val="003A5877"/>
    <w:rsid w:val="003B025D"/>
    <w:rsid w:val="003B17C4"/>
    <w:rsid w:val="003B1CC3"/>
    <w:rsid w:val="003B2B31"/>
    <w:rsid w:val="003B3AFA"/>
    <w:rsid w:val="003B43B4"/>
    <w:rsid w:val="003B4624"/>
    <w:rsid w:val="003B4836"/>
    <w:rsid w:val="003B79F6"/>
    <w:rsid w:val="003B7E77"/>
    <w:rsid w:val="003C0712"/>
    <w:rsid w:val="003C0E4A"/>
    <w:rsid w:val="003C1873"/>
    <w:rsid w:val="003C199C"/>
    <w:rsid w:val="003C1C40"/>
    <w:rsid w:val="003C20F3"/>
    <w:rsid w:val="003C33C1"/>
    <w:rsid w:val="003C3BF9"/>
    <w:rsid w:val="003C3D78"/>
    <w:rsid w:val="003C567E"/>
    <w:rsid w:val="003C59E9"/>
    <w:rsid w:val="003C62E0"/>
    <w:rsid w:val="003C716B"/>
    <w:rsid w:val="003C7A45"/>
    <w:rsid w:val="003C7AF3"/>
    <w:rsid w:val="003C7BDA"/>
    <w:rsid w:val="003D1C4D"/>
    <w:rsid w:val="003D2348"/>
    <w:rsid w:val="003D2550"/>
    <w:rsid w:val="003D2BE1"/>
    <w:rsid w:val="003D2D75"/>
    <w:rsid w:val="003D3288"/>
    <w:rsid w:val="003D4221"/>
    <w:rsid w:val="003D64AD"/>
    <w:rsid w:val="003D65C6"/>
    <w:rsid w:val="003D684E"/>
    <w:rsid w:val="003E0D2C"/>
    <w:rsid w:val="003E198C"/>
    <w:rsid w:val="003E2ADA"/>
    <w:rsid w:val="003E2CC3"/>
    <w:rsid w:val="003E304C"/>
    <w:rsid w:val="003E311C"/>
    <w:rsid w:val="003E37A1"/>
    <w:rsid w:val="003E4568"/>
    <w:rsid w:val="003E48FD"/>
    <w:rsid w:val="003E5FE9"/>
    <w:rsid w:val="003E6674"/>
    <w:rsid w:val="003E74B5"/>
    <w:rsid w:val="003E761A"/>
    <w:rsid w:val="003F152E"/>
    <w:rsid w:val="003F274B"/>
    <w:rsid w:val="003F4C83"/>
    <w:rsid w:val="003F5267"/>
    <w:rsid w:val="003F5B08"/>
    <w:rsid w:val="003F6436"/>
    <w:rsid w:val="003F6596"/>
    <w:rsid w:val="003F7687"/>
    <w:rsid w:val="003F78D6"/>
    <w:rsid w:val="003F7B68"/>
    <w:rsid w:val="00400001"/>
    <w:rsid w:val="00402597"/>
    <w:rsid w:val="00404112"/>
    <w:rsid w:val="00405E31"/>
    <w:rsid w:val="004061BA"/>
    <w:rsid w:val="00407326"/>
    <w:rsid w:val="00407D25"/>
    <w:rsid w:val="004106FC"/>
    <w:rsid w:val="00411482"/>
    <w:rsid w:val="00411CD0"/>
    <w:rsid w:val="004120E2"/>
    <w:rsid w:val="00412EB2"/>
    <w:rsid w:val="00413091"/>
    <w:rsid w:val="004134FF"/>
    <w:rsid w:val="0041399B"/>
    <w:rsid w:val="00413F12"/>
    <w:rsid w:val="00414CF9"/>
    <w:rsid w:val="00414DED"/>
    <w:rsid w:val="00416302"/>
    <w:rsid w:val="00416EDA"/>
    <w:rsid w:val="00417676"/>
    <w:rsid w:val="004179C1"/>
    <w:rsid w:val="00420467"/>
    <w:rsid w:val="0042123F"/>
    <w:rsid w:val="0042130C"/>
    <w:rsid w:val="00421F1F"/>
    <w:rsid w:val="0042246B"/>
    <w:rsid w:val="004236B9"/>
    <w:rsid w:val="004236E6"/>
    <w:rsid w:val="00423789"/>
    <w:rsid w:val="004248CD"/>
    <w:rsid w:val="004250AA"/>
    <w:rsid w:val="0042665D"/>
    <w:rsid w:val="004267D1"/>
    <w:rsid w:val="00426892"/>
    <w:rsid w:val="00430215"/>
    <w:rsid w:val="00430B73"/>
    <w:rsid w:val="004323DC"/>
    <w:rsid w:val="0043354E"/>
    <w:rsid w:val="00433556"/>
    <w:rsid w:val="004358E7"/>
    <w:rsid w:val="00435A4B"/>
    <w:rsid w:val="004364CA"/>
    <w:rsid w:val="004365CB"/>
    <w:rsid w:val="00436ACD"/>
    <w:rsid w:val="00436C8D"/>
    <w:rsid w:val="00436C9E"/>
    <w:rsid w:val="00440162"/>
    <w:rsid w:val="004404C1"/>
    <w:rsid w:val="00442654"/>
    <w:rsid w:val="00442911"/>
    <w:rsid w:val="00443252"/>
    <w:rsid w:val="00443879"/>
    <w:rsid w:val="00443E73"/>
    <w:rsid w:val="00446628"/>
    <w:rsid w:val="00447409"/>
    <w:rsid w:val="00447F16"/>
    <w:rsid w:val="004507EA"/>
    <w:rsid w:val="00452307"/>
    <w:rsid w:val="0045249E"/>
    <w:rsid w:val="004525AE"/>
    <w:rsid w:val="00452FAE"/>
    <w:rsid w:val="00453730"/>
    <w:rsid w:val="00453E86"/>
    <w:rsid w:val="00455006"/>
    <w:rsid w:val="00455122"/>
    <w:rsid w:val="0045597E"/>
    <w:rsid w:val="00456D3E"/>
    <w:rsid w:val="004578BE"/>
    <w:rsid w:val="00461335"/>
    <w:rsid w:val="00462881"/>
    <w:rsid w:val="0046297E"/>
    <w:rsid w:val="00465751"/>
    <w:rsid w:val="004657E0"/>
    <w:rsid w:val="00465C55"/>
    <w:rsid w:val="0046661F"/>
    <w:rsid w:val="00466CC4"/>
    <w:rsid w:val="00470861"/>
    <w:rsid w:val="00470BF9"/>
    <w:rsid w:val="00470D34"/>
    <w:rsid w:val="00471743"/>
    <w:rsid w:val="00471CDC"/>
    <w:rsid w:val="00471D6E"/>
    <w:rsid w:val="004726D7"/>
    <w:rsid w:val="00472B26"/>
    <w:rsid w:val="0047332F"/>
    <w:rsid w:val="004742F3"/>
    <w:rsid w:val="004750B0"/>
    <w:rsid w:val="0047527F"/>
    <w:rsid w:val="004763D8"/>
    <w:rsid w:val="00476D60"/>
    <w:rsid w:val="00476E25"/>
    <w:rsid w:val="0047756A"/>
    <w:rsid w:val="004775DD"/>
    <w:rsid w:val="004804A4"/>
    <w:rsid w:val="00480510"/>
    <w:rsid w:val="00481AEC"/>
    <w:rsid w:val="00482EC1"/>
    <w:rsid w:val="0048353B"/>
    <w:rsid w:val="00484782"/>
    <w:rsid w:val="00486AAD"/>
    <w:rsid w:val="00490D37"/>
    <w:rsid w:val="00491178"/>
    <w:rsid w:val="004919FE"/>
    <w:rsid w:val="00492909"/>
    <w:rsid w:val="004933F2"/>
    <w:rsid w:val="00493D99"/>
    <w:rsid w:val="00495350"/>
    <w:rsid w:val="0049553C"/>
    <w:rsid w:val="00496EF6"/>
    <w:rsid w:val="0049709E"/>
    <w:rsid w:val="004976CE"/>
    <w:rsid w:val="00497708"/>
    <w:rsid w:val="004A00D3"/>
    <w:rsid w:val="004A1CE7"/>
    <w:rsid w:val="004A2A88"/>
    <w:rsid w:val="004A5DD0"/>
    <w:rsid w:val="004A5FE8"/>
    <w:rsid w:val="004A6C33"/>
    <w:rsid w:val="004B0334"/>
    <w:rsid w:val="004B121F"/>
    <w:rsid w:val="004B130F"/>
    <w:rsid w:val="004B1435"/>
    <w:rsid w:val="004B2677"/>
    <w:rsid w:val="004B267B"/>
    <w:rsid w:val="004B26A7"/>
    <w:rsid w:val="004B3685"/>
    <w:rsid w:val="004B3A7D"/>
    <w:rsid w:val="004B6845"/>
    <w:rsid w:val="004B79C7"/>
    <w:rsid w:val="004C050A"/>
    <w:rsid w:val="004C0664"/>
    <w:rsid w:val="004C11F9"/>
    <w:rsid w:val="004C1C9C"/>
    <w:rsid w:val="004C4802"/>
    <w:rsid w:val="004C4C20"/>
    <w:rsid w:val="004C550F"/>
    <w:rsid w:val="004C55FB"/>
    <w:rsid w:val="004C6768"/>
    <w:rsid w:val="004C69D0"/>
    <w:rsid w:val="004C6C7B"/>
    <w:rsid w:val="004D08A8"/>
    <w:rsid w:val="004D0FE9"/>
    <w:rsid w:val="004D1816"/>
    <w:rsid w:val="004D2994"/>
    <w:rsid w:val="004D3D31"/>
    <w:rsid w:val="004D464D"/>
    <w:rsid w:val="004D49AE"/>
    <w:rsid w:val="004D4B5B"/>
    <w:rsid w:val="004D5DED"/>
    <w:rsid w:val="004D7802"/>
    <w:rsid w:val="004E02B9"/>
    <w:rsid w:val="004E0A66"/>
    <w:rsid w:val="004E1D75"/>
    <w:rsid w:val="004E1E7A"/>
    <w:rsid w:val="004E2C33"/>
    <w:rsid w:val="004E2F35"/>
    <w:rsid w:val="004E4828"/>
    <w:rsid w:val="004E4869"/>
    <w:rsid w:val="004E4B21"/>
    <w:rsid w:val="004E5363"/>
    <w:rsid w:val="004E6145"/>
    <w:rsid w:val="004E6703"/>
    <w:rsid w:val="004E6936"/>
    <w:rsid w:val="004E7197"/>
    <w:rsid w:val="004E7295"/>
    <w:rsid w:val="004E7972"/>
    <w:rsid w:val="004F0A26"/>
    <w:rsid w:val="004F277E"/>
    <w:rsid w:val="004F2CB7"/>
    <w:rsid w:val="004F311E"/>
    <w:rsid w:val="004F321B"/>
    <w:rsid w:val="004F46EB"/>
    <w:rsid w:val="004F4A0C"/>
    <w:rsid w:val="004F4E59"/>
    <w:rsid w:val="004F7005"/>
    <w:rsid w:val="004F732C"/>
    <w:rsid w:val="004F7AC8"/>
    <w:rsid w:val="005004AD"/>
    <w:rsid w:val="00501A5D"/>
    <w:rsid w:val="00501B93"/>
    <w:rsid w:val="0050342D"/>
    <w:rsid w:val="00504CFF"/>
    <w:rsid w:val="00505387"/>
    <w:rsid w:val="005053F6"/>
    <w:rsid w:val="00507364"/>
    <w:rsid w:val="00507590"/>
    <w:rsid w:val="005138DD"/>
    <w:rsid w:val="005143C8"/>
    <w:rsid w:val="00514A2B"/>
    <w:rsid w:val="0051529A"/>
    <w:rsid w:val="0051556C"/>
    <w:rsid w:val="0051623F"/>
    <w:rsid w:val="00516490"/>
    <w:rsid w:val="00517D05"/>
    <w:rsid w:val="00520FC7"/>
    <w:rsid w:val="005219C6"/>
    <w:rsid w:val="00521EA1"/>
    <w:rsid w:val="00522961"/>
    <w:rsid w:val="005232EA"/>
    <w:rsid w:val="005235CC"/>
    <w:rsid w:val="005238FA"/>
    <w:rsid w:val="00524D79"/>
    <w:rsid w:val="00524EF0"/>
    <w:rsid w:val="00525CEB"/>
    <w:rsid w:val="00526788"/>
    <w:rsid w:val="005268A8"/>
    <w:rsid w:val="0052695F"/>
    <w:rsid w:val="00526C04"/>
    <w:rsid w:val="0052757C"/>
    <w:rsid w:val="00530427"/>
    <w:rsid w:val="00530B74"/>
    <w:rsid w:val="00530CBA"/>
    <w:rsid w:val="005321F2"/>
    <w:rsid w:val="00532BFA"/>
    <w:rsid w:val="00532C06"/>
    <w:rsid w:val="00533B6F"/>
    <w:rsid w:val="00533DA7"/>
    <w:rsid w:val="005344D7"/>
    <w:rsid w:val="0053569C"/>
    <w:rsid w:val="00535BF7"/>
    <w:rsid w:val="00537791"/>
    <w:rsid w:val="005377CB"/>
    <w:rsid w:val="00537E01"/>
    <w:rsid w:val="00540E81"/>
    <w:rsid w:val="00540EFD"/>
    <w:rsid w:val="0054118A"/>
    <w:rsid w:val="0054162D"/>
    <w:rsid w:val="00541C1D"/>
    <w:rsid w:val="00543685"/>
    <w:rsid w:val="00544134"/>
    <w:rsid w:val="00544700"/>
    <w:rsid w:val="00544F31"/>
    <w:rsid w:val="00545147"/>
    <w:rsid w:val="005458E0"/>
    <w:rsid w:val="005460E4"/>
    <w:rsid w:val="005463FA"/>
    <w:rsid w:val="00546E8B"/>
    <w:rsid w:val="005479CF"/>
    <w:rsid w:val="00547E46"/>
    <w:rsid w:val="0055004B"/>
    <w:rsid w:val="0055322E"/>
    <w:rsid w:val="00553BF5"/>
    <w:rsid w:val="00553D9C"/>
    <w:rsid w:val="00554858"/>
    <w:rsid w:val="00556C86"/>
    <w:rsid w:val="00556CE4"/>
    <w:rsid w:val="00557F53"/>
    <w:rsid w:val="005609D8"/>
    <w:rsid w:val="00561508"/>
    <w:rsid w:val="00562015"/>
    <w:rsid w:val="00562831"/>
    <w:rsid w:val="00562CA5"/>
    <w:rsid w:val="00562D7E"/>
    <w:rsid w:val="00563CD2"/>
    <w:rsid w:val="00565B50"/>
    <w:rsid w:val="00565D74"/>
    <w:rsid w:val="00565F52"/>
    <w:rsid w:val="0056779D"/>
    <w:rsid w:val="005710C1"/>
    <w:rsid w:val="00571847"/>
    <w:rsid w:val="00571B22"/>
    <w:rsid w:val="00571F09"/>
    <w:rsid w:val="00572576"/>
    <w:rsid w:val="005733C9"/>
    <w:rsid w:val="00573829"/>
    <w:rsid w:val="00573CC2"/>
    <w:rsid w:val="0057501B"/>
    <w:rsid w:val="005750F9"/>
    <w:rsid w:val="0057593D"/>
    <w:rsid w:val="00577BFA"/>
    <w:rsid w:val="00577FA4"/>
    <w:rsid w:val="00577FA9"/>
    <w:rsid w:val="00580087"/>
    <w:rsid w:val="00580BAC"/>
    <w:rsid w:val="00580C2A"/>
    <w:rsid w:val="005825A5"/>
    <w:rsid w:val="0058296D"/>
    <w:rsid w:val="00582D2A"/>
    <w:rsid w:val="00584202"/>
    <w:rsid w:val="00584B37"/>
    <w:rsid w:val="00584E4E"/>
    <w:rsid w:val="00585444"/>
    <w:rsid w:val="0058562C"/>
    <w:rsid w:val="0058649C"/>
    <w:rsid w:val="005869B9"/>
    <w:rsid w:val="00586D23"/>
    <w:rsid w:val="00587202"/>
    <w:rsid w:val="00591A65"/>
    <w:rsid w:val="00591D39"/>
    <w:rsid w:val="005920BB"/>
    <w:rsid w:val="00592BD2"/>
    <w:rsid w:val="00592C2E"/>
    <w:rsid w:val="0059317F"/>
    <w:rsid w:val="00593419"/>
    <w:rsid w:val="00593747"/>
    <w:rsid w:val="00593A96"/>
    <w:rsid w:val="00594010"/>
    <w:rsid w:val="0059438D"/>
    <w:rsid w:val="00594407"/>
    <w:rsid w:val="00594575"/>
    <w:rsid w:val="00595503"/>
    <w:rsid w:val="005974C5"/>
    <w:rsid w:val="005976F8"/>
    <w:rsid w:val="00597E5D"/>
    <w:rsid w:val="00597EC7"/>
    <w:rsid w:val="005A0087"/>
    <w:rsid w:val="005A0905"/>
    <w:rsid w:val="005A094B"/>
    <w:rsid w:val="005A1223"/>
    <w:rsid w:val="005A1378"/>
    <w:rsid w:val="005A1757"/>
    <w:rsid w:val="005A1EDF"/>
    <w:rsid w:val="005A2032"/>
    <w:rsid w:val="005A2DB1"/>
    <w:rsid w:val="005A3055"/>
    <w:rsid w:val="005A3604"/>
    <w:rsid w:val="005A375C"/>
    <w:rsid w:val="005A4340"/>
    <w:rsid w:val="005A5449"/>
    <w:rsid w:val="005A590A"/>
    <w:rsid w:val="005A75AD"/>
    <w:rsid w:val="005A7ACC"/>
    <w:rsid w:val="005B0920"/>
    <w:rsid w:val="005B149D"/>
    <w:rsid w:val="005B1BF2"/>
    <w:rsid w:val="005B1C66"/>
    <w:rsid w:val="005B24BF"/>
    <w:rsid w:val="005B348F"/>
    <w:rsid w:val="005B3E77"/>
    <w:rsid w:val="005B46C2"/>
    <w:rsid w:val="005B4A8F"/>
    <w:rsid w:val="005B572A"/>
    <w:rsid w:val="005B666F"/>
    <w:rsid w:val="005B6A0E"/>
    <w:rsid w:val="005B6D80"/>
    <w:rsid w:val="005C16AC"/>
    <w:rsid w:val="005C1D33"/>
    <w:rsid w:val="005C3AC3"/>
    <w:rsid w:val="005C4530"/>
    <w:rsid w:val="005C51CE"/>
    <w:rsid w:val="005C545D"/>
    <w:rsid w:val="005C5C35"/>
    <w:rsid w:val="005C5F46"/>
    <w:rsid w:val="005C6037"/>
    <w:rsid w:val="005C6DE2"/>
    <w:rsid w:val="005C75BE"/>
    <w:rsid w:val="005D0869"/>
    <w:rsid w:val="005D20FC"/>
    <w:rsid w:val="005D2249"/>
    <w:rsid w:val="005D3CC1"/>
    <w:rsid w:val="005D64CA"/>
    <w:rsid w:val="005D65DA"/>
    <w:rsid w:val="005D6760"/>
    <w:rsid w:val="005D68C8"/>
    <w:rsid w:val="005D6A5B"/>
    <w:rsid w:val="005D76CD"/>
    <w:rsid w:val="005D7894"/>
    <w:rsid w:val="005E0556"/>
    <w:rsid w:val="005E057E"/>
    <w:rsid w:val="005E071D"/>
    <w:rsid w:val="005E149A"/>
    <w:rsid w:val="005E16F0"/>
    <w:rsid w:val="005E2643"/>
    <w:rsid w:val="005E2800"/>
    <w:rsid w:val="005E3C69"/>
    <w:rsid w:val="005E3D04"/>
    <w:rsid w:val="005E4B55"/>
    <w:rsid w:val="005E594D"/>
    <w:rsid w:val="005E69F1"/>
    <w:rsid w:val="005E78DF"/>
    <w:rsid w:val="005E7F4D"/>
    <w:rsid w:val="005F05EC"/>
    <w:rsid w:val="005F080C"/>
    <w:rsid w:val="005F171B"/>
    <w:rsid w:val="005F1AF4"/>
    <w:rsid w:val="005F1E2B"/>
    <w:rsid w:val="005F35C3"/>
    <w:rsid w:val="005F4690"/>
    <w:rsid w:val="005F51D8"/>
    <w:rsid w:val="005F5A26"/>
    <w:rsid w:val="005F5BCF"/>
    <w:rsid w:val="005F5CF1"/>
    <w:rsid w:val="005F5F06"/>
    <w:rsid w:val="005F61F4"/>
    <w:rsid w:val="005F7159"/>
    <w:rsid w:val="0060170C"/>
    <w:rsid w:val="006024B3"/>
    <w:rsid w:val="00603292"/>
    <w:rsid w:val="00603682"/>
    <w:rsid w:val="0060404D"/>
    <w:rsid w:val="00604A80"/>
    <w:rsid w:val="00604C02"/>
    <w:rsid w:val="00606538"/>
    <w:rsid w:val="006070E3"/>
    <w:rsid w:val="00607398"/>
    <w:rsid w:val="006079A9"/>
    <w:rsid w:val="00610BC3"/>
    <w:rsid w:val="00610C42"/>
    <w:rsid w:val="006124BB"/>
    <w:rsid w:val="00613267"/>
    <w:rsid w:val="00613560"/>
    <w:rsid w:val="00613E44"/>
    <w:rsid w:val="00614A82"/>
    <w:rsid w:val="00614D60"/>
    <w:rsid w:val="0061587E"/>
    <w:rsid w:val="00617C82"/>
    <w:rsid w:val="00620DDC"/>
    <w:rsid w:val="00623055"/>
    <w:rsid w:val="006230E7"/>
    <w:rsid w:val="00623A44"/>
    <w:rsid w:val="00623F83"/>
    <w:rsid w:val="0062459E"/>
    <w:rsid w:val="00624A00"/>
    <w:rsid w:val="006250BE"/>
    <w:rsid w:val="00625FE8"/>
    <w:rsid w:val="00626409"/>
    <w:rsid w:val="00627E55"/>
    <w:rsid w:val="0063048F"/>
    <w:rsid w:val="006304C2"/>
    <w:rsid w:val="0063070E"/>
    <w:rsid w:val="00630D05"/>
    <w:rsid w:val="0063136E"/>
    <w:rsid w:val="00631EEC"/>
    <w:rsid w:val="00632DBB"/>
    <w:rsid w:val="00632F50"/>
    <w:rsid w:val="00633458"/>
    <w:rsid w:val="006335CD"/>
    <w:rsid w:val="0063583D"/>
    <w:rsid w:val="00640EB0"/>
    <w:rsid w:val="00641654"/>
    <w:rsid w:val="00641CFA"/>
    <w:rsid w:val="00641D2E"/>
    <w:rsid w:val="00642E9C"/>
    <w:rsid w:val="00643A22"/>
    <w:rsid w:val="00643CDB"/>
    <w:rsid w:val="00644982"/>
    <w:rsid w:val="00644A54"/>
    <w:rsid w:val="006477F0"/>
    <w:rsid w:val="00650D55"/>
    <w:rsid w:val="00651F03"/>
    <w:rsid w:val="0065270B"/>
    <w:rsid w:val="00652B71"/>
    <w:rsid w:val="00653848"/>
    <w:rsid w:val="006554A4"/>
    <w:rsid w:val="0065579D"/>
    <w:rsid w:val="00655C8A"/>
    <w:rsid w:val="0065620B"/>
    <w:rsid w:val="00656913"/>
    <w:rsid w:val="00657831"/>
    <w:rsid w:val="00660C38"/>
    <w:rsid w:val="00661738"/>
    <w:rsid w:val="006628A9"/>
    <w:rsid w:val="0066405B"/>
    <w:rsid w:val="0066509F"/>
    <w:rsid w:val="00665E7B"/>
    <w:rsid w:val="00667099"/>
    <w:rsid w:val="00670E22"/>
    <w:rsid w:val="00670E6E"/>
    <w:rsid w:val="00671298"/>
    <w:rsid w:val="00671522"/>
    <w:rsid w:val="006721A6"/>
    <w:rsid w:val="006723CC"/>
    <w:rsid w:val="006729F4"/>
    <w:rsid w:val="00672A14"/>
    <w:rsid w:val="00672C26"/>
    <w:rsid w:val="00673556"/>
    <w:rsid w:val="00675550"/>
    <w:rsid w:val="00675829"/>
    <w:rsid w:val="006762A1"/>
    <w:rsid w:val="00676CF1"/>
    <w:rsid w:val="00677CFB"/>
    <w:rsid w:val="006801F8"/>
    <w:rsid w:val="00680995"/>
    <w:rsid w:val="00680ED9"/>
    <w:rsid w:val="00681063"/>
    <w:rsid w:val="00681417"/>
    <w:rsid w:val="006814D7"/>
    <w:rsid w:val="0068197C"/>
    <w:rsid w:val="00681B5B"/>
    <w:rsid w:val="00681C00"/>
    <w:rsid w:val="00682235"/>
    <w:rsid w:val="006823FD"/>
    <w:rsid w:val="0068480B"/>
    <w:rsid w:val="00684835"/>
    <w:rsid w:val="00685E02"/>
    <w:rsid w:val="00685E75"/>
    <w:rsid w:val="006867DF"/>
    <w:rsid w:val="00686B9A"/>
    <w:rsid w:val="00687FE6"/>
    <w:rsid w:val="006902CB"/>
    <w:rsid w:val="00690579"/>
    <w:rsid w:val="006908D4"/>
    <w:rsid w:val="00690E4B"/>
    <w:rsid w:val="00691B23"/>
    <w:rsid w:val="006923AC"/>
    <w:rsid w:val="00693062"/>
    <w:rsid w:val="006936F0"/>
    <w:rsid w:val="006A1198"/>
    <w:rsid w:val="006A2512"/>
    <w:rsid w:val="006A42A1"/>
    <w:rsid w:val="006A53E8"/>
    <w:rsid w:val="006A554B"/>
    <w:rsid w:val="006A5834"/>
    <w:rsid w:val="006A5EF4"/>
    <w:rsid w:val="006A6388"/>
    <w:rsid w:val="006B0CF7"/>
    <w:rsid w:val="006B1DCD"/>
    <w:rsid w:val="006B2CB0"/>
    <w:rsid w:val="006B3A48"/>
    <w:rsid w:val="006B3B79"/>
    <w:rsid w:val="006B5B51"/>
    <w:rsid w:val="006B5D18"/>
    <w:rsid w:val="006B6D4D"/>
    <w:rsid w:val="006B73EA"/>
    <w:rsid w:val="006B7665"/>
    <w:rsid w:val="006C0973"/>
    <w:rsid w:val="006C1372"/>
    <w:rsid w:val="006C1DE8"/>
    <w:rsid w:val="006C2EBC"/>
    <w:rsid w:val="006C3081"/>
    <w:rsid w:val="006C32D7"/>
    <w:rsid w:val="006C38B6"/>
    <w:rsid w:val="006C3A20"/>
    <w:rsid w:val="006C46B2"/>
    <w:rsid w:val="006C4E05"/>
    <w:rsid w:val="006C4EDD"/>
    <w:rsid w:val="006C510B"/>
    <w:rsid w:val="006C5745"/>
    <w:rsid w:val="006C59E8"/>
    <w:rsid w:val="006C5CB7"/>
    <w:rsid w:val="006C5F4E"/>
    <w:rsid w:val="006C6662"/>
    <w:rsid w:val="006D019C"/>
    <w:rsid w:val="006D09E0"/>
    <w:rsid w:val="006D1194"/>
    <w:rsid w:val="006D178D"/>
    <w:rsid w:val="006D23C3"/>
    <w:rsid w:val="006D33B8"/>
    <w:rsid w:val="006D3E68"/>
    <w:rsid w:val="006D43D5"/>
    <w:rsid w:val="006D4C83"/>
    <w:rsid w:val="006D5239"/>
    <w:rsid w:val="006D5245"/>
    <w:rsid w:val="006D6164"/>
    <w:rsid w:val="006E142A"/>
    <w:rsid w:val="006E14D5"/>
    <w:rsid w:val="006E27DE"/>
    <w:rsid w:val="006E2B17"/>
    <w:rsid w:val="006E2F95"/>
    <w:rsid w:val="006E3CEA"/>
    <w:rsid w:val="006E3D69"/>
    <w:rsid w:val="006E49EB"/>
    <w:rsid w:val="006E4D76"/>
    <w:rsid w:val="006E6421"/>
    <w:rsid w:val="006E68A9"/>
    <w:rsid w:val="006E7957"/>
    <w:rsid w:val="006F04B2"/>
    <w:rsid w:val="006F0FDA"/>
    <w:rsid w:val="006F1618"/>
    <w:rsid w:val="006F1ABD"/>
    <w:rsid w:val="006F1DA4"/>
    <w:rsid w:val="006F23EF"/>
    <w:rsid w:val="006F3783"/>
    <w:rsid w:val="006F3C97"/>
    <w:rsid w:val="006F42DC"/>
    <w:rsid w:val="006F492B"/>
    <w:rsid w:val="006F5161"/>
    <w:rsid w:val="006F5FDF"/>
    <w:rsid w:val="006F66D9"/>
    <w:rsid w:val="006F6C88"/>
    <w:rsid w:val="006F6F6D"/>
    <w:rsid w:val="006F705F"/>
    <w:rsid w:val="006F774E"/>
    <w:rsid w:val="006F7C9B"/>
    <w:rsid w:val="0070036F"/>
    <w:rsid w:val="00700C62"/>
    <w:rsid w:val="007012B6"/>
    <w:rsid w:val="007014C1"/>
    <w:rsid w:val="0070159D"/>
    <w:rsid w:val="00702394"/>
    <w:rsid w:val="007026E0"/>
    <w:rsid w:val="007028A9"/>
    <w:rsid w:val="00703046"/>
    <w:rsid w:val="00703E16"/>
    <w:rsid w:val="007047E3"/>
    <w:rsid w:val="0070610E"/>
    <w:rsid w:val="0070627A"/>
    <w:rsid w:val="007062EC"/>
    <w:rsid w:val="007069BF"/>
    <w:rsid w:val="00706CE8"/>
    <w:rsid w:val="00707925"/>
    <w:rsid w:val="007079C7"/>
    <w:rsid w:val="00707DF5"/>
    <w:rsid w:val="00710315"/>
    <w:rsid w:val="0071048E"/>
    <w:rsid w:val="00712560"/>
    <w:rsid w:val="00712DE5"/>
    <w:rsid w:val="00712F4F"/>
    <w:rsid w:val="007138DC"/>
    <w:rsid w:val="0071440E"/>
    <w:rsid w:val="0071514D"/>
    <w:rsid w:val="007159D0"/>
    <w:rsid w:val="007159E8"/>
    <w:rsid w:val="00716230"/>
    <w:rsid w:val="00716E90"/>
    <w:rsid w:val="007171E9"/>
    <w:rsid w:val="0072016E"/>
    <w:rsid w:val="0072102A"/>
    <w:rsid w:val="007210B2"/>
    <w:rsid w:val="007219B7"/>
    <w:rsid w:val="00722684"/>
    <w:rsid w:val="007234D4"/>
    <w:rsid w:val="00723975"/>
    <w:rsid w:val="00723C95"/>
    <w:rsid w:val="00723F6C"/>
    <w:rsid w:val="00725A72"/>
    <w:rsid w:val="00726E4C"/>
    <w:rsid w:val="00726EF8"/>
    <w:rsid w:val="00726F21"/>
    <w:rsid w:val="00727BD5"/>
    <w:rsid w:val="00730FDF"/>
    <w:rsid w:val="0073165D"/>
    <w:rsid w:val="007322C1"/>
    <w:rsid w:val="00732779"/>
    <w:rsid w:val="00733566"/>
    <w:rsid w:val="00733988"/>
    <w:rsid w:val="007347B0"/>
    <w:rsid w:val="007349DB"/>
    <w:rsid w:val="00735378"/>
    <w:rsid w:val="007363B7"/>
    <w:rsid w:val="00736C42"/>
    <w:rsid w:val="0073772D"/>
    <w:rsid w:val="00740984"/>
    <w:rsid w:val="00740A18"/>
    <w:rsid w:val="007412D7"/>
    <w:rsid w:val="007418BB"/>
    <w:rsid w:val="00742518"/>
    <w:rsid w:val="00742C7D"/>
    <w:rsid w:val="0074371A"/>
    <w:rsid w:val="007443D2"/>
    <w:rsid w:val="00745570"/>
    <w:rsid w:val="00745812"/>
    <w:rsid w:val="007463CE"/>
    <w:rsid w:val="00747FD4"/>
    <w:rsid w:val="007501EB"/>
    <w:rsid w:val="007515B1"/>
    <w:rsid w:val="007515F0"/>
    <w:rsid w:val="00751BB6"/>
    <w:rsid w:val="00752036"/>
    <w:rsid w:val="007527FA"/>
    <w:rsid w:val="00752CC6"/>
    <w:rsid w:val="00753C09"/>
    <w:rsid w:val="00753F8C"/>
    <w:rsid w:val="007540B6"/>
    <w:rsid w:val="00754C31"/>
    <w:rsid w:val="00755041"/>
    <w:rsid w:val="0075611D"/>
    <w:rsid w:val="007565E5"/>
    <w:rsid w:val="0075707F"/>
    <w:rsid w:val="0075793C"/>
    <w:rsid w:val="00757AEC"/>
    <w:rsid w:val="0076179D"/>
    <w:rsid w:val="00761C1A"/>
    <w:rsid w:val="007626C2"/>
    <w:rsid w:val="00763A7A"/>
    <w:rsid w:val="007644C9"/>
    <w:rsid w:val="00764640"/>
    <w:rsid w:val="007647AE"/>
    <w:rsid w:val="00765049"/>
    <w:rsid w:val="007654D5"/>
    <w:rsid w:val="007657F4"/>
    <w:rsid w:val="00765A7F"/>
    <w:rsid w:val="00765AA1"/>
    <w:rsid w:val="007660D7"/>
    <w:rsid w:val="00766721"/>
    <w:rsid w:val="00766DCB"/>
    <w:rsid w:val="00766F2B"/>
    <w:rsid w:val="00771334"/>
    <w:rsid w:val="00771F3F"/>
    <w:rsid w:val="00773E67"/>
    <w:rsid w:val="0077471A"/>
    <w:rsid w:val="007747DD"/>
    <w:rsid w:val="007748E7"/>
    <w:rsid w:val="00775C5F"/>
    <w:rsid w:val="0077714F"/>
    <w:rsid w:val="007778FF"/>
    <w:rsid w:val="00777DD4"/>
    <w:rsid w:val="0078093C"/>
    <w:rsid w:val="00781776"/>
    <w:rsid w:val="007821DE"/>
    <w:rsid w:val="00783E3C"/>
    <w:rsid w:val="00784C21"/>
    <w:rsid w:val="00785BF9"/>
    <w:rsid w:val="007861DA"/>
    <w:rsid w:val="00786B3E"/>
    <w:rsid w:val="00786E5C"/>
    <w:rsid w:val="007876BF"/>
    <w:rsid w:val="007908F3"/>
    <w:rsid w:val="0079149D"/>
    <w:rsid w:val="00791765"/>
    <w:rsid w:val="00791771"/>
    <w:rsid w:val="00791A9C"/>
    <w:rsid w:val="00793476"/>
    <w:rsid w:val="00793852"/>
    <w:rsid w:val="00793ADD"/>
    <w:rsid w:val="00793FCF"/>
    <w:rsid w:val="00794850"/>
    <w:rsid w:val="00794DA6"/>
    <w:rsid w:val="007958CF"/>
    <w:rsid w:val="0079725B"/>
    <w:rsid w:val="007973C1"/>
    <w:rsid w:val="007A0382"/>
    <w:rsid w:val="007A19F9"/>
    <w:rsid w:val="007A24BB"/>
    <w:rsid w:val="007A2E63"/>
    <w:rsid w:val="007A3193"/>
    <w:rsid w:val="007A36C3"/>
    <w:rsid w:val="007A4946"/>
    <w:rsid w:val="007A5CBF"/>
    <w:rsid w:val="007A5D96"/>
    <w:rsid w:val="007A6096"/>
    <w:rsid w:val="007A6186"/>
    <w:rsid w:val="007A7291"/>
    <w:rsid w:val="007A7920"/>
    <w:rsid w:val="007A7AF0"/>
    <w:rsid w:val="007A7E1D"/>
    <w:rsid w:val="007B01E7"/>
    <w:rsid w:val="007B06BE"/>
    <w:rsid w:val="007B0BA1"/>
    <w:rsid w:val="007B1A4B"/>
    <w:rsid w:val="007B2CF7"/>
    <w:rsid w:val="007B605D"/>
    <w:rsid w:val="007B6707"/>
    <w:rsid w:val="007B71EE"/>
    <w:rsid w:val="007B7916"/>
    <w:rsid w:val="007B7967"/>
    <w:rsid w:val="007C1E19"/>
    <w:rsid w:val="007C23CB"/>
    <w:rsid w:val="007C2F01"/>
    <w:rsid w:val="007C42A6"/>
    <w:rsid w:val="007C54DC"/>
    <w:rsid w:val="007C56DF"/>
    <w:rsid w:val="007C6009"/>
    <w:rsid w:val="007C6232"/>
    <w:rsid w:val="007C67F9"/>
    <w:rsid w:val="007C67FC"/>
    <w:rsid w:val="007C6BC3"/>
    <w:rsid w:val="007C7165"/>
    <w:rsid w:val="007D0540"/>
    <w:rsid w:val="007D0554"/>
    <w:rsid w:val="007D0A12"/>
    <w:rsid w:val="007D3A1A"/>
    <w:rsid w:val="007D44B4"/>
    <w:rsid w:val="007D4C05"/>
    <w:rsid w:val="007D4D6B"/>
    <w:rsid w:val="007D5B93"/>
    <w:rsid w:val="007D6CE6"/>
    <w:rsid w:val="007D71F7"/>
    <w:rsid w:val="007D750E"/>
    <w:rsid w:val="007E1B64"/>
    <w:rsid w:val="007E21CD"/>
    <w:rsid w:val="007E26B8"/>
    <w:rsid w:val="007E3991"/>
    <w:rsid w:val="007E3E70"/>
    <w:rsid w:val="007E4128"/>
    <w:rsid w:val="007E427B"/>
    <w:rsid w:val="007E4C60"/>
    <w:rsid w:val="007E6259"/>
    <w:rsid w:val="007E70EA"/>
    <w:rsid w:val="007E7762"/>
    <w:rsid w:val="007E7AE5"/>
    <w:rsid w:val="007F00AE"/>
    <w:rsid w:val="007F00F7"/>
    <w:rsid w:val="007F0789"/>
    <w:rsid w:val="007F086E"/>
    <w:rsid w:val="007F0F0A"/>
    <w:rsid w:val="007F1925"/>
    <w:rsid w:val="007F1FA4"/>
    <w:rsid w:val="007F26E6"/>
    <w:rsid w:val="007F3024"/>
    <w:rsid w:val="007F384A"/>
    <w:rsid w:val="007F3C07"/>
    <w:rsid w:val="007F4495"/>
    <w:rsid w:val="007F49D4"/>
    <w:rsid w:val="007F5CF0"/>
    <w:rsid w:val="007F7FC4"/>
    <w:rsid w:val="008000CC"/>
    <w:rsid w:val="00802DDB"/>
    <w:rsid w:val="00804259"/>
    <w:rsid w:val="00804B4C"/>
    <w:rsid w:val="00805BA7"/>
    <w:rsid w:val="00807B76"/>
    <w:rsid w:val="00807C85"/>
    <w:rsid w:val="00807F50"/>
    <w:rsid w:val="008107A2"/>
    <w:rsid w:val="008112E7"/>
    <w:rsid w:val="00811D5F"/>
    <w:rsid w:val="008120AB"/>
    <w:rsid w:val="00813062"/>
    <w:rsid w:val="008145CC"/>
    <w:rsid w:val="00814D03"/>
    <w:rsid w:val="0081522A"/>
    <w:rsid w:val="008157DD"/>
    <w:rsid w:val="00815846"/>
    <w:rsid w:val="00816783"/>
    <w:rsid w:val="00816A12"/>
    <w:rsid w:val="00816B54"/>
    <w:rsid w:val="0081727A"/>
    <w:rsid w:val="0081753E"/>
    <w:rsid w:val="008209BB"/>
    <w:rsid w:val="0082104B"/>
    <w:rsid w:val="00821C8E"/>
    <w:rsid w:val="00821EF8"/>
    <w:rsid w:val="00822751"/>
    <w:rsid w:val="008228E6"/>
    <w:rsid w:val="00822E79"/>
    <w:rsid w:val="0082417B"/>
    <w:rsid w:val="0082452E"/>
    <w:rsid w:val="00827CBF"/>
    <w:rsid w:val="00827DB1"/>
    <w:rsid w:val="00827EBE"/>
    <w:rsid w:val="0083031A"/>
    <w:rsid w:val="00831110"/>
    <w:rsid w:val="008316D6"/>
    <w:rsid w:val="00832FD7"/>
    <w:rsid w:val="008338AA"/>
    <w:rsid w:val="00833C97"/>
    <w:rsid w:val="00835460"/>
    <w:rsid w:val="00835A2C"/>
    <w:rsid w:val="0083670D"/>
    <w:rsid w:val="00836DA2"/>
    <w:rsid w:val="00836FF5"/>
    <w:rsid w:val="00837A4F"/>
    <w:rsid w:val="008408FD"/>
    <w:rsid w:val="00841379"/>
    <w:rsid w:val="00842014"/>
    <w:rsid w:val="0084357C"/>
    <w:rsid w:val="0084358B"/>
    <w:rsid w:val="00843D30"/>
    <w:rsid w:val="00844142"/>
    <w:rsid w:val="00844226"/>
    <w:rsid w:val="008453BE"/>
    <w:rsid w:val="00845BD9"/>
    <w:rsid w:val="00845D15"/>
    <w:rsid w:val="008463AF"/>
    <w:rsid w:val="00846730"/>
    <w:rsid w:val="00847B96"/>
    <w:rsid w:val="00850159"/>
    <w:rsid w:val="00850B29"/>
    <w:rsid w:val="00850D29"/>
    <w:rsid w:val="0085238F"/>
    <w:rsid w:val="00852970"/>
    <w:rsid w:val="008534D7"/>
    <w:rsid w:val="00854AC9"/>
    <w:rsid w:val="00855B1D"/>
    <w:rsid w:val="0085674B"/>
    <w:rsid w:val="00856CA6"/>
    <w:rsid w:val="00857D84"/>
    <w:rsid w:val="00857DAA"/>
    <w:rsid w:val="00860BE6"/>
    <w:rsid w:val="008615D3"/>
    <w:rsid w:val="008620A5"/>
    <w:rsid w:val="008621AB"/>
    <w:rsid w:val="008622AD"/>
    <w:rsid w:val="00863353"/>
    <w:rsid w:val="00865ACB"/>
    <w:rsid w:val="00865E0B"/>
    <w:rsid w:val="008665FC"/>
    <w:rsid w:val="008676FC"/>
    <w:rsid w:val="00870595"/>
    <w:rsid w:val="008707F7"/>
    <w:rsid w:val="00870C66"/>
    <w:rsid w:val="00872D32"/>
    <w:rsid w:val="0087384E"/>
    <w:rsid w:val="0087458C"/>
    <w:rsid w:val="008753A6"/>
    <w:rsid w:val="008754AE"/>
    <w:rsid w:val="0087568B"/>
    <w:rsid w:val="00876ACD"/>
    <w:rsid w:val="00876EE8"/>
    <w:rsid w:val="00876EFE"/>
    <w:rsid w:val="008811E4"/>
    <w:rsid w:val="00881ED3"/>
    <w:rsid w:val="00882931"/>
    <w:rsid w:val="00883D4E"/>
    <w:rsid w:val="00883D60"/>
    <w:rsid w:val="00883E41"/>
    <w:rsid w:val="0088529B"/>
    <w:rsid w:val="0088574C"/>
    <w:rsid w:val="00886EF1"/>
    <w:rsid w:val="008870F9"/>
    <w:rsid w:val="00887410"/>
    <w:rsid w:val="008878B0"/>
    <w:rsid w:val="00887BC7"/>
    <w:rsid w:val="00887CDA"/>
    <w:rsid w:val="0089130E"/>
    <w:rsid w:val="00891AD7"/>
    <w:rsid w:val="0089274E"/>
    <w:rsid w:val="00893264"/>
    <w:rsid w:val="0089338B"/>
    <w:rsid w:val="0089366E"/>
    <w:rsid w:val="0089381D"/>
    <w:rsid w:val="00893865"/>
    <w:rsid w:val="00893934"/>
    <w:rsid w:val="00893CD2"/>
    <w:rsid w:val="008948B8"/>
    <w:rsid w:val="00894EE6"/>
    <w:rsid w:val="00896095"/>
    <w:rsid w:val="00896717"/>
    <w:rsid w:val="008969AC"/>
    <w:rsid w:val="008974E0"/>
    <w:rsid w:val="00897907"/>
    <w:rsid w:val="00897E74"/>
    <w:rsid w:val="008A0D99"/>
    <w:rsid w:val="008A0E51"/>
    <w:rsid w:val="008A2D1B"/>
    <w:rsid w:val="008A3092"/>
    <w:rsid w:val="008A3DCD"/>
    <w:rsid w:val="008A3F77"/>
    <w:rsid w:val="008A4461"/>
    <w:rsid w:val="008A44EE"/>
    <w:rsid w:val="008A467D"/>
    <w:rsid w:val="008A5418"/>
    <w:rsid w:val="008A74E5"/>
    <w:rsid w:val="008A7720"/>
    <w:rsid w:val="008A7BD8"/>
    <w:rsid w:val="008B0AE6"/>
    <w:rsid w:val="008B2A3D"/>
    <w:rsid w:val="008B2FF4"/>
    <w:rsid w:val="008B3101"/>
    <w:rsid w:val="008B3E3D"/>
    <w:rsid w:val="008B4C45"/>
    <w:rsid w:val="008B5E72"/>
    <w:rsid w:val="008B612A"/>
    <w:rsid w:val="008B7816"/>
    <w:rsid w:val="008C057D"/>
    <w:rsid w:val="008C1217"/>
    <w:rsid w:val="008C175E"/>
    <w:rsid w:val="008C1A40"/>
    <w:rsid w:val="008C290C"/>
    <w:rsid w:val="008C47A9"/>
    <w:rsid w:val="008C6531"/>
    <w:rsid w:val="008C6838"/>
    <w:rsid w:val="008C7D9B"/>
    <w:rsid w:val="008D0BE7"/>
    <w:rsid w:val="008D0EE5"/>
    <w:rsid w:val="008D1DEF"/>
    <w:rsid w:val="008D299D"/>
    <w:rsid w:val="008D2CA8"/>
    <w:rsid w:val="008D2F83"/>
    <w:rsid w:val="008D4414"/>
    <w:rsid w:val="008D5FC5"/>
    <w:rsid w:val="008D6FF2"/>
    <w:rsid w:val="008D7174"/>
    <w:rsid w:val="008D730D"/>
    <w:rsid w:val="008D7F84"/>
    <w:rsid w:val="008E0A00"/>
    <w:rsid w:val="008E16C0"/>
    <w:rsid w:val="008E207E"/>
    <w:rsid w:val="008E42FA"/>
    <w:rsid w:val="008E4780"/>
    <w:rsid w:val="008E4A65"/>
    <w:rsid w:val="008E4B2C"/>
    <w:rsid w:val="008E4E0B"/>
    <w:rsid w:val="008E677C"/>
    <w:rsid w:val="008F03E0"/>
    <w:rsid w:val="008F0940"/>
    <w:rsid w:val="008F1C5A"/>
    <w:rsid w:val="008F3476"/>
    <w:rsid w:val="008F5203"/>
    <w:rsid w:val="008F548C"/>
    <w:rsid w:val="008F575D"/>
    <w:rsid w:val="008F6FC0"/>
    <w:rsid w:val="009005C9"/>
    <w:rsid w:val="00901810"/>
    <w:rsid w:val="00901B67"/>
    <w:rsid w:val="00902010"/>
    <w:rsid w:val="009025E7"/>
    <w:rsid w:val="00902D73"/>
    <w:rsid w:val="00904729"/>
    <w:rsid w:val="00904D80"/>
    <w:rsid w:val="00905BB7"/>
    <w:rsid w:val="00905F4F"/>
    <w:rsid w:val="009066AF"/>
    <w:rsid w:val="00906C48"/>
    <w:rsid w:val="00907660"/>
    <w:rsid w:val="009079C1"/>
    <w:rsid w:val="0091160E"/>
    <w:rsid w:val="00911765"/>
    <w:rsid w:val="00912D91"/>
    <w:rsid w:val="00913A54"/>
    <w:rsid w:val="00913F2A"/>
    <w:rsid w:val="00914C70"/>
    <w:rsid w:val="00914FAF"/>
    <w:rsid w:val="00915498"/>
    <w:rsid w:val="00915729"/>
    <w:rsid w:val="00916ABA"/>
    <w:rsid w:val="009171AF"/>
    <w:rsid w:val="00920235"/>
    <w:rsid w:val="00922859"/>
    <w:rsid w:val="00923E40"/>
    <w:rsid w:val="009245D5"/>
    <w:rsid w:val="009245F6"/>
    <w:rsid w:val="00924C77"/>
    <w:rsid w:val="00924F08"/>
    <w:rsid w:val="00926D0F"/>
    <w:rsid w:val="009275BD"/>
    <w:rsid w:val="00927DA4"/>
    <w:rsid w:val="00930325"/>
    <w:rsid w:val="009305CE"/>
    <w:rsid w:val="00931C71"/>
    <w:rsid w:val="00931E0E"/>
    <w:rsid w:val="009331AD"/>
    <w:rsid w:val="00933D9A"/>
    <w:rsid w:val="00935052"/>
    <w:rsid w:val="009350D2"/>
    <w:rsid w:val="00935AFD"/>
    <w:rsid w:val="00935CDA"/>
    <w:rsid w:val="00935F05"/>
    <w:rsid w:val="00940E31"/>
    <w:rsid w:val="00940E47"/>
    <w:rsid w:val="009413A3"/>
    <w:rsid w:val="00943A24"/>
    <w:rsid w:val="00944B8C"/>
    <w:rsid w:val="00944C2F"/>
    <w:rsid w:val="009459E8"/>
    <w:rsid w:val="00945C3B"/>
    <w:rsid w:val="00945CAB"/>
    <w:rsid w:val="00945F32"/>
    <w:rsid w:val="00946E18"/>
    <w:rsid w:val="00947B79"/>
    <w:rsid w:val="00947CF9"/>
    <w:rsid w:val="00951828"/>
    <w:rsid w:val="00951A6D"/>
    <w:rsid w:val="00951E6C"/>
    <w:rsid w:val="009521A1"/>
    <w:rsid w:val="00952253"/>
    <w:rsid w:val="00952804"/>
    <w:rsid w:val="009531AA"/>
    <w:rsid w:val="009531FD"/>
    <w:rsid w:val="00953918"/>
    <w:rsid w:val="00953F2B"/>
    <w:rsid w:val="009540B3"/>
    <w:rsid w:val="0095430E"/>
    <w:rsid w:val="009544D7"/>
    <w:rsid w:val="00955012"/>
    <w:rsid w:val="00955AC2"/>
    <w:rsid w:val="009571EF"/>
    <w:rsid w:val="00961759"/>
    <w:rsid w:val="00961A91"/>
    <w:rsid w:val="00962448"/>
    <w:rsid w:val="009629E5"/>
    <w:rsid w:val="00962A53"/>
    <w:rsid w:val="00963C08"/>
    <w:rsid w:val="0096429F"/>
    <w:rsid w:val="00964D9F"/>
    <w:rsid w:val="00964DAF"/>
    <w:rsid w:val="00964F08"/>
    <w:rsid w:val="009651ED"/>
    <w:rsid w:val="009656D8"/>
    <w:rsid w:val="00965851"/>
    <w:rsid w:val="00966396"/>
    <w:rsid w:val="00966A63"/>
    <w:rsid w:val="0096704B"/>
    <w:rsid w:val="009675D9"/>
    <w:rsid w:val="00970576"/>
    <w:rsid w:val="00970C12"/>
    <w:rsid w:val="00970D8D"/>
    <w:rsid w:val="00974687"/>
    <w:rsid w:val="00974D08"/>
    <w:rsid w:val="009769D0"/>
    <w:rsid w:val="00976FDC"/>
    <w:rsid w:val="009800C2"/>
    <w:rsid w:val="0098013F"/>
    <w:rsid w:val="0098040A"/>
    <w:rsid w:val="00980900"/>
    <w:rsid w:val="009812D7"/>
    <w:rsid w:val="009817E3"/>
    <w:rsid w:val="00982DFC"/>
    <w:rsid w:val="00983A65"/>
    <w:rsid w:val="00984130"/>
    <w:rsid w:val="00984B0A"/>
    <w:rsid w:val="00985A79"/>
    <w:rsid w:val="009868FF"/>
    <w:rsid w:val="00986FE0"/>
    <w:rsid w:val="009872CA"/>
    <w:rsid w:val="009901CC"/>
    <w:rsid w:val="009913AD"/>
    <w:rsid w:val="00992716"/>
    <w:rsid w:val="00994970"/>
    <w:rsid w:val="00996688"/>
    <w:rsid w:val="0099752C"/>
    <w:rsid w:val="009A07F5"/>
    <w:rsid w:val="009A0A43"/>
    <w:rsid w:val="009A0D1E"/>
    <w:rsid w:val="009A120C"/>
    <w:rsid w:val="009A1A10"/>
    <w:rsid w:val="009A1D2C"/>
    <w:rsid w:val="009A1F5C"/>
    <w:rsid w:val="009A2FE2"/>
    <w:rsid w:val="009A3902"/>
    <w:rsid w:val="009A4934"/>
    <w:rsid w:val="009B00B3"/>
    <w:rsid w:val="009B00DF"/>
    <w:rsid w:val="009B022D"/>
    <w:rsid w:val="009B0934"/>
    <w:rsid w:val="009B0DA5"/>
    <w:rsid w:val="009B1E83"/>
    <w:rsid w:val="009B2247"/>
    <w:rsid w:val="009B24E5"/>
    <w:rsid w:val="009B4946"/>
    <w:rsid w:val="009B4A24"/>
    <w:rsid w:val="009B4A87"/>
    <w:rsid w:val="009B5FB3"/>
    <w:rsid w:val="009B6A4B"/>
    <w:rsid w:val="009B7390"/>
    <w:rsid w:val="009B7C7A"/>
    <w:rsid w:val="009B7FC2"/>
    <w:rsid w:val="009C01BF"/>
    <w:rsid w:val="009C0663"/>
    <w:rsid w:val="009C09AC"/>
    <w:rsid w:val="009C134D"/>
    <w:rsid w:val="009C1766"/>
    <w:rsid w:val="009C184E"/>
    <w:rsid w:val="009C1D34"/>
    <w:rsid w:val="009C1D48"/>
    <w:rsid w:val="009C3191"/>
    <w:rsid w:val="009C3480"/>
    <w:rsid w:val="009C411A"/>
    <w:rsid w:val="009C43B9"/>
    <w:rsid w:val="009C4A1A"/>
    <w:rsid w:val="009C4E7C"/>
    <w:rsid w:val="009C666D"/>
    <w:rsid w:val="009C708F"/>
    <w:rsid w:val="009C7219"/>
    <w:rsid w:val="009C7E95"/>
    <w:rsid w:val="009D016D"/>
    <w:rsid w:val="009D09C1"/>
    <w:rsid w:val="009D0CCC"/>
    <w:rsid w:val="009D0D26"/>
    <w:rsid w:val="009D10EC"/>
    <w:rsid w:val="009D1657"/>
    <w:rsid w:val="009D1753"/>
    <w:rsid w:val="009D18C4"/>
    <w:rsid w:val="009D439F"/>
    <w:rsid w:val="009D582C"/>
    <w:rsid w:val="009D5AED"/>
    <w:rsid w:val="009D5E3C"/>
    <w:rsid w:val="009D6829"/>
    <w:rsid w:val="009D6D7E"/>
    <w:rsid w:val="009D6FA9"/>
    <w:rsid w:val="009D73B8"/>
    <w:rsid w:val="009D7C40"/>
    <w:rsid w:val="009E226C"/>
    <w:rsid w:val="009E22EC"/>
    <w:rsid w:val="009E2827"/>
    <w:rsid w:val="009E31E7"/>
    <w:rsid w:val="009E4205"/>
    <w:rsid w:val="009E59F8"/>
    <w:rsid w:val="009E6157"/>
    <w:rsid w:val="009E6F27"/>
    <w:rsid w:val="009E704B"/>
    <w:rsid w:val="009E7246"/>
    <w:rsid w:val="009E7846"/>
    <w:rsid w:val="009E7C27"/>
    <w:rsid w:val="009F03B3"/>
    <w:rsid w:val="009F03FA"/>
    <w:rsid w:val="009F0A2E"/>
    <w:rsid w:val="009F0E77"/>
    <w:rsid w:val="009F1057"/>
    <w:rsid w:val="009F38CE"/>
    <w:rsid w:val="009F3BB8"/>
    <w:rsid w:val="009F3E81"/>
    <w:rsid w:val="009F438D"/>
    <w:rsid w:val="009F6A38"/>
    <w:rsid w:val="009F7077"/>
    <w:rsid w:val="00A00B31"/>
    <w:rsid w:val="00A01D31"/>
    <w:rsid w:val="00A01D4E"/>
    <w:rsid w:val="00A024C7"/>
    <w:rsid w:val="00A0284F"/>
    <w:rsid w:val="00A0285B"/>
    <w:rsid w:val="00A02B2C"/>
    <w:rsid w:val="00A02C50"/>
    <w:rsid w:val="00A02D29"/>
    <w:rsid w:val="00A02E66"/>
    <w:rsid w:val="00A03646"/>
    <w:rsid w:val="00A03A62"/>
    <w:rsid w:val="00A03D65"/>
    <w:rsid w:val="00A045F4"/>
    <w:rsid w:val="00A05C69"/>
    <w:rsid w:val="00A06256"/>
    <w:rsid w:val="00A07F0E"/>
    <w:rsid w:val="00A10572"/>
    <w:rsid w:val="00A10FA5"/>
    <w:rsid w:val="00A13C90"/>
    <w:rsid w:val="00A14490"/>
    <w:rsid w:val="00A159DD"/>
    <w:rsid w:val="00A15DD1"/>
    <w:rsid w:val="00A1649D"/>
    <w:rsid w:val="00A16931"/>
    <w:rsid w:val="00A16BBE"/>
    <w:rsid w:val="00A16DD0"/>
    <w:rsid w:val="00A20068"/>
    <w:rsid w:val="00A22613"/>
    <w:rsid w:val="00A22C05"/>
    <w:rsid w:val="00A23208"/>
    <w:rsid w:val="00A23D57"/>
    <w:rsid w:val="00A2499B"/>
    <w:rsid w:val="00A24AAA"/>
    <w:rsid w:val="00A24E26"/>
    <w:rsid w:val="00A2580A"/>
    <w:rsid w:val="00A26DBC"/>
    <w:rsid w:val="00A2752E"/>
    <w:rsid w:val="00A27D32"/>
    <w:rsid w:val="00A30E62"/>
    <w:rsid w:val="00A31484"/>
    <w:rsid w:val="00A319B1"/>
    <w:rsid w:val="00A32F30"/>
    <w:rsid w:val="00A33029"/>
    <w:rsid w:val="00A33179"/>
    <w:rsid w:val="00A333E2"/>
    <w:rsid w:val="00A337DF"/>
    <w:rsid w:val="00A33C8F"/>
    <w:rsid w:val="00A33EB0"/>
    <w:rsid w:val="00A340BA"/>
    <w:rsid w:val="00A3466D"/>
    <w:rsid w:val="00A34B5A"/>
    <w:rsid w:val="00A359F2"/>
    <w:rsid w:val="00A35F42"/>
    <w:rsid w:val="00A3683B"/>
    <w:rsid w:val="00A402CC"/>
    <w:rsid w:val="00A40B3F"/>
    <w:rsid w:val="00A40F40"/>
    <w:rsid w:val="00A41C25"/>
    <w:rsid w:val="00A42132"/>
    <w:rsid w:val="00A4276C"/>
    <w:rsid w:val="00A4298C"/>
    <w:rsid w:val="00A43734"/>
    <w:rsid w:val="00A4380E"/>
    <w:rsid w:val="00A4429D"/>
    <w:rsid w:val="00A4461C"/>
    <w:rsid w:val="00A44AC1"/>
    <w:rsid w:val="00A4627B"/>
    <w:rsid w:val="00A46779"/>
    <w:rsid w:val="00A46A1A"/>
    <w:rsid w:val="00A46B09"/>
    <w:rsid w:val="00A47099"/>
    <w:rsid w:val="00A47572"/>
    <w:rsid w:val="00A5099F"/>
    <w:rsid w:val="00A509CA"/>
    <w:rsid w:val="00A51CB8"/>
    <w:rsid w:val="00A52576"/>
    <w:rsid w:val="00A52B47"/>
    <w:rsid w:val="00A53089"/>
    <w:rsid w:val="00A5386F"/>
    <w:rsid w:val="00A540A4"/>
    <w:rsid w:val="00A5478B"/>
    <w:rsid w:val="00A548C0"/>
    <w:rsid w:val="00A55661"/>
    <w:rsid w:val="00A55E1E"/>
    <w:rsid w:val="00A55F89"/>
    <w:rsid w:val="00A56091"/>
    <w:rsid w:val="00A5693C"/>
    <w:rsid w:val="00A56CE2"/>
    <w:rsid w:val="00A56DD6"/>
    <w:rsid w:val="00A57F89"/>
    <w:rsid w:val="00A6265C"/>
    <w:rsid w:val="00A638B3"/>
    <w:rsid w:val="00A638D6"/>
    <w:rsid w:val="00A63B7E"/>
    <w:rsid w:val="00A64D09"/>
    <w:rsid w:val="00A651E3"/>
    <w:rsid w:val="00A664BC"/>
    <w:rsid w:val="00A6696A"/>
    <w:rsid w:val="00A6749F"/>
    <w:rsid w:val="00A71687"/>
    <w:rsid w:val="00A7234E"/>
    <w:rsid w:val="00A7339C"/>
    <w:rsid w:val="00A737D7"/>
    <w:rsid w:val="00A73D79"/>
    <w:rsid w:val="00A73DF1"/>
    <w:rsid w:val="00A740BA"/>
    <w:rsid w:val="00A74A05"/>
    <w:rsid w:val="00A75086"/>
    <w:rsid w:val="00A756FA"/>
    <w:rsid w:val="00A76B73"/>
    <w:rsid w:val="00A770D0"/>
    <w:rsid w:val="00A7714B"/>
    <w:rsid w:val="00A81248"/>
    <w:rsid w:val="00A81533"/>
    <w:rsid w:val="00A82A5F"/>
    <w:rsid w:val="00A82F8A"/>
    <w:rsid w:val="00A8498C"/>
    <w:rsid w:val="00A86A8C"/>
    <w:rsid w:val="00A907AC"/>
    <w:rsid w:val="00A9094A"/>
    <w:rsid w:val="00A90E22"/>
    <w:rsid w:val="00A9163D"/>
    <w:rsid w:val="00A91F89"/>
    <w:rsid w:val="00A924BE"/>
    <w:rsid w:val="00A92B42"/>
    <w:rsid w:val="00A944E8"/>
    <w:rsid w:val="00A94620"/>
    <w:rsid w:val="00A9500D"/>
    <w:rsid w:val="00A953F7"/>
    <w:rsid w:val="00A95A90"/>
    <w:rsid w:val="00A95F18"/>
    <w:rsid w:val="00A9705A"/>
    <w:rsid w:val="00A970B6"/>
    <w:rsid w:val="00A97780"/>
    <w:rsid w:val="00AA0484"/>
    <w:rsid w:val="00AA04AD"/>
    <w:rsid w:val="00AA0666"/>
    <w:rsid w:val="00AA0EEC"/>
    <w:rsid w:val="00AA1B20"/>
    <w:rsid w:val="00AA208E"/>
    <w:rsid w:val="00AA272B"/>
    <w:rsid w:val="00AA38E7"/>
    <w:rsid w:val="00AA52FF"/>
    <w:rsid w:val="00AA5333"/>
    <w:rsid w:val="00AA58E6"/>
    <w:rsid w:val="00AA5B68"/>
    <w:rsid w:val="00AA5C4C"/>
    <w:rsid w:val="00AA5F90"/>
    <w:rsid w:val="00AA60EF"/>
    <w:rsid w:val="00AA611B"/>
    <w:rsid w:val="00AA62F4"/>
    <w:rsid w:val="00AA6EA2"/>
    <w:rsid w:val="00AB1AEA"/>
    <w:rsid w:val="00AB293E"/>
    <w:rsid w:val="00AB3BB3"/>
    <w:rsid w:val="00AB46BD"/>
    <w:rsid w:val="00AB5D95"/>
    <w:rsid w:val="00AC090E"/>
    <w:rsid w:val="00AC1019"/>
    <w:rsid w:val="00AC2F2C"/>
    <w:rsid w:val="00AC577A"/>
    <w:rsid w:val="00AC5AD1"/>
    <w:rsid w:val="00AC6766"/>
    <w:rsid w:val="00AC6D19"/>
    <w:rsid w:val="00AC7938"/>
    <w:rsid w:val="00AD0408"/>
    <w:rsid w:val="00AD0CA2"/>
    <w:rsid w:val="00AD1A90"/>
    <w:rsid w:val="00AD2560"/>
    <w:rsid w:val="00AD283E"/>
    <w:rsid w:val="00AD2C42"/>
    <w:rsid w:val="00AD31ED"/>
    <w:rsid w:val="00AD3507"/>
    <w:rsid w:val="00AD36BD"/>
    <w:rsid w:val="00AD3871"/>
    <w:rsid w:val="00AD3A90"/>
    <w:rsid w:val="00AD4D1D"/>
    <w:rsid w:val="00AD4F01"/>
    <w:rsid w:val="00AD5254"/>
    <w:rsid w:val="00AD645C"/>
    <w:rsid w:val="00AD7BAE"/>
    <w:rsid w:val="00AE00F7"/>
    <w:rsid w:val="00AE1C63"/>
    <w:rsid w:val="00AE2754"/>
    <w:rsid w:val="00AE2791"/>
    <w:rsid w:val="00AE34C2"/>
    <w:rsid w:val="00AE3815"/>
    <w:rsid w:val="00AE3CE3"/>
    <w:rsid w:val="00AE46FC"/>
    <w:rsid w:val="00AE6EEC"/>
    <w:rsid w:val="00AE6FC0"/>
    <w:rsid w:val="00AE71C3"/>
    <w:rsid w:val="00AE7236"/>
    <w:rsid w:val="00AE7C63"/>
    <w:rsid w:val="00AF0BF6"/>
    <w:rsid w:val="00AF1202"/>
    <w:rsid w:val="00AF1F3A"/>
    <w:rsid w:val="00AF2AE4"/>
    <w:rsid w:val="00AF2BE3"/>
    <w:rsid w:val="00AF7964"/>
    <w:rsid w:val="00B0051B"/>
    <w:rsid w:val="00B00911"/>
    <w:rsid w:val="00B00F6F"/>
    <w:rsid w:val="00B0126F"/>
    <w:rsid w:val="00B0196D"/>
    <w:rsid w:val="00B03330"/>
    <w:rsid w:val="00B038B4"/>
    <w:rsid w:val="00B03EC3"/>
    <w:rsid w:val="00B0470C"/>
    <w:rsid w:val="00B04EDD"/>
    <w:rsid w:val="00B0537F"/>
    <w:rsid w:val="00B06E0C"/>
    <w:rsid w:val="00B07022"/>
    <w:rsid w:val="00B0781F"/>
    <w:rsid w:val="00B10CA3"/>
    <w:rsid w:val="00B10EE7"/>
    <w:rsid w:val="00B11061"/>
    <w:rsid w:val="00B11064"/>
    <w:rsid w:val="00B114AA"/>
    <w:rsid w:val="00B11517"/>
    <w:rsid w:val="00B117A2"/>
    <w:rsid w:val="00B117E8"/>
    <w:rsid w:val="00B11890"/>
    <w:rsid w:val="00B13594"/>
    <w:rsid w:val="00B14912"/>
    <w:rsid w:val="00B168A9"/>
    <w:rsid w:val="00B16ACC"/>
    <w:rsid w:val="00B17236"/>
    <w:rsid w:val="00B20341"/>
    <w:rsid w:val="00B20515"/>
    <w:rsid w:val="00B23EFB"/>
    <w:rsid w:val="00B241F9"/>
    <w:rsid w:val="00B24568"/>
    <w:rsid w:val="00B25897"/>
    <w:rsid w:val="00B25A92"/>
    <w:rsid w:val="00B26125"/>
    <w:rsid w:val="00B269E3"/>
    <w:rsid w:val="00B27667"/>
    <w:rsid w:val="00B3035B"/>
    <w:rsid w:val="00B3055F"/>
    <w:rsid w:val="00B30C01"/>
    <w:rsid w:val="00B30C14"/>
    <w:rsid w:val="00B315D9"/>
    <w:rsid w:val="00B31E0C"/>
    <w:rsid w:val="00B31E20"/>
    <w:rsid w:val="00B34378"/>
    <w:rsid w:val="00B34858"/>
    <w:rsid w:val="00B34E1D"/>
    <w:rsid w:val="00B351EF"/>
    <w:rsid w:val="00B35DC7"/>
    <w:rsid w:val="00B360DF"/>
    <w:rsid w:val="00B3665B"/>
    <w:rsid w:val="00B36D03"/>
    <w:rsid w:val="00B40648"/>
    <w:rsid w:val="00B41EC1"/>
    <w:rsid w:val="00B425A7"/>
    <w:rsid w:val="00B43715"/>
    <w:rsid w:val="00B44844"/>
    <w:rsid w:val="00B44C58"/>
    <w:rsid w:val="00B4522A"/>
    <w:rsid w:val="00B47045"/>
    <w:rsid w:val="00B477AE"/>
    <w:rsid w:val="00B47D3B"/>
    <w:rsid w:val="00B506C9"/>
    <w:rsid w:val="00B51ABB"/>
    <w:rsid w:val="00B5251F"/>
    <w:rsid w:val="00B52698"/>
    <w:rsid w:val="00B528B6"/>
    <w:rsid w:val="00B52F89"/>
    <w:rsid w:val="00B5355E"/>
    <w:rsid w:val="00B53A6F"/>
    <w:rsid w:val="00B53F1A"/>
    <w:rsid w:val="00B543C7"/>
    <w:rsid w:val="00B551D3"/>
    <w:rsid w:val="00B56042"/>
    <w:rsid w:val="00B56337"/>
    <w:rsid w:val="00B567BF"/>
    <w:rsid w:val="00B5684B"/>
    <w:rsid w:val="00B56E9C"/>
    <w:rsid w:val="00B6197E"/>
    <w:rsid w:val="00B61C2D"/>
    <w:rsid w:val="00B61DB5"/>
    <w:rsid w:val="00B626A6"/>
    <w:rsid w:val="00B62AB1"/>
    <w:rsid w:val="00B63281"/>
    <w:rsid w:val="00B6329E"/>
    <w:rsid w:val="00B637E4"/>
    <w:rsid w:val="00B649F5"/>
    <w:rsid w:val="00B64AEC"/>
    <w:rsid w:val="00B65248"/>
    <w:rsid w:val="00B65307"/>
    <w:rsid w:val="00B66365"/>
    <w:rsid w:val="00B66B7B"/>
    <w:rsid w:val="00B678C8"/>
    <w:rsid w:val="00B7009C"/>
    <w:rsid w:val="00B7053B"/>
    <w:rsid w:val="00B70915"/>
    <w:rsid w:val="00B710B3"/>
    <w:rsid w:val="00B71435"/>
    <w:rsid w:val="00B719F4"/>
    <w:rsid w:val="00B71E92"/>
    <w:rsid w:val="00B72082"/>
    <w:rsid w:val="00B7293D"/>
    <w:rsid w:val="00B736D8"/>
    <w:rsid w:val="00B73932"/>
    <w:rsid w:val="00B74F53"/>
    <w:rsid w:val="00B74FCC"/>
    <w:rsid w:val="00B756A4"/>
    <w:rsid w:val="00B75D12"/>
    <w:rsid w:val="00B76E27"/>
    <w:rsid w:val="00B7756A"/>
    <w:rsid w:val="00B77CDB"/>
    <w:rsid w:val="00B77EFD"/>
    <w:rsid w:val="00B804CA"/>
    <w:rsid w:val="00B807E3"/>
    <w:rsid w:val="00B80E07"/>
    <w:rsid w:val="00B80E4D"/>
    <w:rsid w:val="00B817CC"/>
    <w:rsid w:val="00B838B4"/>
    <w:rsid w:val="00B83D1C"/>
    <w:rsid w:val="00B84134"/>
    <w:rsid w:val="00B85046"/>
    <w:rsid w:val="00B8509E"/>
    <w:rsid w:val="00B8544B"/>
    <w:rsid w:val="00B85B4F"/>
    <w:rsid w:val="00B869F0"/>
    <w:rsid w:val="00B86BE6"/>
    <w:rsid w:val="00B877EE"/>
    <w:rsid w:val="00B87A6E"/>
    <w:rsid w:val="00B87AD7"/>
    <w:rsid w:val="00B87E02"/>
    <w:rsid w:val="00B9202F"/>
    <w:rsid w:val="00B935EB"/>
    <w:rsid w:val="00B95913"/>
    <w:rsid w:val="00B95A1B"/>
    <w:rsid w:val="00B95D18"/>
    <w:rsid w:val="00BA045F"/>
    <w:rsid w:val="00BA08C9"/>
    <w:rsid w:val="00BA1BD4"/>
    <w:rsid w:val="00BA1ED4"/>
    <w:rsid w:val="00BA2336"/>
    <w:rsid w:val="00BA23BD"/>
    <w:rsid w:val="00BA29AE"/>
    <w:rsid w:val="00BA34B0"/>
    <w:rsid w:val="00BA3FC5"/>
    <w:rsid w:val="00BA4770"/>
    <w:rsid w:val="00BA4B34"/>
    <w:rsid w:val="00BA4FED"/>
    <w:rsid w:val="00BA5193"/>
    <w:rsid w:val="00BA53CC"/>
    <w:rsid w:val="00BA779B"/>
    <w:rsid w:val="00BB0678"/>
    <w:rsid w:val="00BB0A6E"/>
    <w:rsid w:val="00BB0C06"/>
    <w:rsid w:val="00BB20FE"/>
    <w:rsid w:val="00BB358C"/>
    <w:rsid w:val="00BB3638"/>
    <w:rsid w:val="00BB3BF3"/>
    <w:rsid w:val="00BB6E7E"/>
    <w:rsid w:val="00BB7CA6"/>
    <w:rsid w:val="00BC0530"/>
    <w:rsid w:val="00BC3513"/>
    <w:rsid w:val="00BC3979"/>
    <w:rsid w:val="00BC3D29"/>
    <w:rsid w:val="00BC3DB8"/>
    <w:rsid w:val="00BC408D"/>
    <w:rsid w:val="00BC40D1"/>
    <w:rsid w:val="00BC449A"/>
    <w:rsid w:val="00BC4CA8"/>
    <w:rsid w:val="00BC5D8A"/>
    <w:rsid w:val="00BC71C2"/>
    <w:rsid w:val="00BC7883"/>
    <w:rsid w:val="00BC78E2"/>
    <w:rsid w:val="00BC7B54"/>
    <w:rsid w:val="00BC7FD4"/>
    <w:rsid w:val="00BD0091"/>
    <w:rsid w:val="00BD249F"/>
    <w:rsid w:val="00BD3E47"/>
    <w:rsid w:val="00BD4A61"/>
    <w:rsid w:val="00BD4D1A"/>
    <w:rsid w:val="00BD5054"/>
    <w:rsid w:val="00BD52C1"/>
    <w:rsid w:val="00BD696C"/>
    <w:rsid w:val="00BD6AAE"/>
    <w:rsid w:val="00BD7808"/>
    <w:rsid w:val="00BD789D"/>
    <w:rsid w:val="00BE078C"/>
    <w:rsid w:val="00BE1CEA"/>
    <w:rsid w:val="00BE2786"/>
    <w:rsid w:val="00BE42FF"/>
    <w:rsid w:val="00BE4B62"/>
    <w:rsid w:val="00BE4C76"/>
    <w:rsid w:val="00BE4E11"/>
    <w:rsid w:val="00BE4F1D"/>
    <w:rsid w:val="00BE601C"/>
    <w:rsid w:val="00BE61C0"/>
    <w:rsid w:val="00BE61C8"/>
    <w:rsid w:val="00BE6E02"/>
    <w:rsid w:val="00BE6FA6"/>
    <w:rsid w:val="00BE704C"/>
    <w:rsid w:val="00BE7BDA"/>
    <w:rsid w:val="00BE7C3B"/>
    <w:rsid w:val="00BE7F82"/>
    <w:rsid w:val="00BF0190"/>
    <w:rsid w:val="00BF0278"/>
    <w:rsid w:val="00BF0FD1"/>
    <w:rsid w:val="00BF129D"/>
    <w:rsid w:val="00BF148C"/>
    <w:rsid w:val="00BF2515"/>
    <w:rsid w:val="00BF34DA"/>
    <w:rsid w:val="00BF3E2F"/>
    <w:rsid w:val="00BF428F"/>
    <w:rsid w:val="00BF452D"/>
    <w:rsid w:val="00BF484A"/>
    <w:rsid w:val="00BF67C3"/>
    <w:rsid w:val="00BF67E6"/>
    <w:rsid w:val="00BF6B24"/>
    <w:rsid w:val="00BF6B79"/>
    <w:rsid w:val="00BF7623"/>
    <w:rsid w:val="00BF76F0"/>
    <w:rsid w:val="00BF7E4C"/>
    <w:rsid w:val="00C003EA"/>
    <w:rsid w:val="00C00B86"/>
    <w:rsid w:val="00C010AB"/>
    <w:rsid w:val="00C0155F"/>
    <w:rsid w:val="00C015BA"/>
    <w:rsid w:val="00C01713"/>
    <w:rsid w:val="00C02340"/>
    <w:rsid w:val="00C02729"/>
    <w:rsid w:val="00C0397D"/>
    <w:rsid w:val="00C03F10"/>
    <w:rsid w:val="00C05CDD"/>
    <w:rsid w:val="00C066EF"/>
    <w:rsid w:val="00C067D7"/>
    <w:rsid w:val="00C06F02"/>
    <w:rsid w:val="00C07191"/>
    <w:rsid w:val="00C074AD"/>
    <w:rsid w:val="00C077BE"/>
    <w:rsid w:val="00C07844"/>
    <w:rsid w:val="00C10BC2"/>
    <w:rsid w:val="00C1140D"/>
    <w:rsid w:val="00C11731"/>
    <w:rsid w:val="00C136B8"/>
    <w:rsid w:val="00C138B8"/>
    <w:rsid w:val="00C13BE4"/>
    <w:rsid w:val="00C13DD8"/>
    <w:rsid w:val="00C1401D"/>
    <w:rsid w:val="00C15816"/>
    <w:rsid w:val="00C15EB0"/>
    <w:rsid w:val="00C16034"/>
    <w:rsid w:val="00C16148"/>
    <w:rsid w:val="00C16DFA"/>
    <w:rsid w:val="00C202AD"/>
    <w:rsid w:val="00C215D7"/>
    <w:rsid w:val="00C221FD"/>
    <w:rsid w:val="00C22FAD"/>
    <w:rsid w:val="00C23A9D"/>
    <w:rsid w:val="00C23E16"/>
    <w:rsid w:val="00C24274"/>
    <w:rsid w:val="00C242B9"/>
    <w:rsid w:val="00C2457D"/>
    <w:rsid w:val="00C24B44"/>
    <w:rsid w:val="00C24EA3"/>
    <w:rsid w:val="00C24FA0"/>
    <w:rsid w:val="00C25318"/>
    <w:rsid w:val="00C2535A"/>
    <w:rsid w:val="00C25867"/>
    <w:rsid w:val="00C27061"/>
    <w:rsid w:val="00C2708B"/>
    <w:rsid w:val="00C30A58"/>
    <w:rsid w:val="00C31A13"/>
    <w:rsid w:val="00C31B9C"/>
    <w:rsid w:val="00C32009"/>
    <w:rsid w:val="00C33D56"/>
    <w:rsid w:val="00C343FF"/>
    <w:rsid w:val="00C34FB4"/>
    <w:rsid w:val="00C35EAC"/>
    <w:rsid w:val="00C3649B"/>
    <w:rsid w:val="00C3754E"/>
    <w:rsid w:val="00C41070"/>
    <w:rsid w:val="00C41A45"/>
    <w:rsid w:val="00C42D8E"/>
    <w:rsid w:val="00C44BC2"/>
    <w:rsid w:val="00C479D5"/>
    <w:rsid w:val="00C500D6"/>
    <w:rsid w:val="00C50559"/>
    <w:rsid w:val="00C50E43"/>
    <w:rsid w:val="00C53227"/>
    <w:rsid w:val="00C533B2"/>
    <w:rsid w:val="00C5382A"/>
    <w:rsid w:val="00C547CB"/>
    <w:rsid w:val="00C56142"/>
    <w:rsid w:val="00C56490"/>
    <w:rsid w:val="00C56548"/>
    <w:rsid w:val="00C567A3"/>
    <w:rsid w:val="00C56E07"/>
    <w:rsid w:val="00C57BB6"/>
    <w:rsid w:val="00C60223"/>
    <w:rsid w:val="00C60238"/>
    <w:rsid w:val="00C60EB8"/>
    <w:rsid w:val="00C60F2D"/>
    <w:rsid w:val="00C61080"/>
    <w:rsid w:val="00C61395"/>
    <w:rsid w:val="00C620E0"/>
    <w:rsid w:val="00C62326"/>
    <w:rsid w:val="00C62358"/>
    <w:rsid w:val="00C6301C"/>
    <w:rsid w:val="00C630D4"/>
    <w:rsid w:val="00C63784"/>
    <w:rsid w:val="00C63E42"/>
    <w:rsid w:val="00C65067"/>
    <w:rsid w:val="00C66CA6"/>
    <w:rsid w:val="00C71F43"/>
    <w:rsid w:val="00C7232D"/>
    <w:rsid w:val="00C73C86"/>
    <w:rsid w:val="00C76306"/>
    <w:rsid w:val="00C772B9"/>
    <w:rsid w:val="00C77F58"/>
    <w:rsid w:val="00C80950"/>
    <w:rsid w:val="00C80A64"/>
    <w:rsid w:val="00C828D0"/>
    <w:rsid w:val="00C8302F"/>
    <w:rsid w:val="00C83A4B"/>
    <w:rsid w:val="00C848C7"/>
    <w:rsid w:val="00C84F1D"/>
    <w:rsid w:val="00C85E00"/>
    <w:rsid w:val="00C86077"/>
    <w:rsid w:val="00C860EB"/>
    <w:rsid w:val="00C86C7D"/>
    <w:rsid w:val="00C86E29"/>
    <w:rsid w:val="00C87605"/>
    <w:rsid w:val="00C9114A"/>
    <w:rsid w:val="00C9303B"/>
    <w:rsid w:val="00C971D7"/>
    <w:rsid w:val="00C97527"/>
    <w:rsid w:val="00C97A76"/>
    <w:rsid w:val="00C97CBC"/>
    <w:rsid w:val="00C97F8C"/>
    <w:rsid w:val="00CA034B"/>
    <w:rsid w:val="00CA1221"/>
    <w:rsid w:val="00CA24DD"/>
    <w:rsid w:val="00CA2EF8"/>
    <w:rsid w:val="00CA3D30"/>
    <w:rsid w:val="00CA4B00"/>
    <w:rsid w:val="00CA58F9"/>
    <w:rsid w:val="00CA65E6"/>
    <w:rsid w:val="00CA705C"/>
    <w:rsid w:val="00CB0262"/>
    <w:rsid w:val="00CB0386"/>
    <w:rsid w:val="00CB1232"/>
    <w:rsid w:val="00CB1351"/>
    <w:rsid w:val="00CB1433"/>
    <w:rsid w:val="00CB1AA0"/>
    <w:rsid w:val="00CB2709"/>
    <w:rsid w:val="00CB2860"/>
    <w:rsid w:val="00CB4941"/>
    <w:rsid w:val="00CB4C6F"/>
    <w:rsid w:val="00CB6118"/>
    <w:rsid w:val="00CB6E83"/>
    <w:rsid w:val="00CB7458"/>
    <w:rsid w:val="00CC0AAF"/>
    <w:rsid w:val="00CC455B"/>
    <w:rsid w:val="00CC49E7"/>
    <w:rsid w:val="00CC4D7E"/>
    <w:rsid w:val="00CC7123"/>
    <w:rsid w:val="00CC7797"/>
    <w:rsid w:val="00CD0671"/>
    <w:rsid w:val="00CD101F"/>
    <w:rsid w:val="00CD1D4C"/>
    <w:rsid w:val="00CD36EA"/>
    <w:rsid w:val="00CD3DB1"/>
    <w:rsid w:val="00CD4326"/>
    <w:rsid w:val="00CD473C"/>
    <w:rsid w:val="00CD4A29"/>
    <w:rsid w:val="00CD4B12"/>
    <w:rsid w:val="00CD4E1A"/>
    <w:rsid w:val="00CD633E"/>
    <w:rsid w:val="00CD71C8"/>
    <w:rsid w:val="00CE0EE3"/>
    <w:rsid w:val="00CE2201"/>
    <w:rsid w:val="00CE293C"/>
    <w:rsid w:val="00CE31AE"/>
    <w:rsid w:val="00CE33D1"/>
    <w:rsid w:val="00CE39DF"/>
    <w:rsid w:val="00CE4B02"/>
    <w:rsid w:val="00CE555D"/>
    <w:rsid w:val="00CE607F"/>
    <w:rsid w:val="00CE6A93"/>
    <w:rsid w:val="00CF04B8"/>
    <w:rsid w:val="00CF07D3"/>
    <w:rsid w:val="00CF0957"/>
    <w:rsid w:val="00CF1E6C"/>
    <w:rsid w:val="00CF2135"/>
    <w:rsid w:val="00CF3D10"/>
    <w:rsid w:val="00CF3E71"/>
    <w:rsid w:val="00D00ED3"/>
    <w:rsid w:val="00D01EDB"/>
    <w:rsid w:val="00D01F8E"/>
    <w:rsid w:val="00D0292C"/>
    <w:rsid w:val="00D02E54"/>
    <w:rsid w:val="00D03230"/>
    <w:rsid w:val="00D034CD"/>
    <w:rsid w:val="00D040A1"/>
    <w:rsid w:val="00D047DC"/>
    <w:rsid w:val="00D058D9"/>
    <w:rsid w:val="00D06729"/>
    <w:rsid w:val="00D07765"/>
    <w:rsid w:val="00D07C98"/>
    <w:rsid w:val="00D10B43"/>
    <w:rsid w:val="00D10DDA"/>
    <w:rsid w:val="00D11DCD"/>
    <w:rsid w:val="00D11ED2"/>
    <w:rsid w:val="00D131E6"/>
    <w:rsid w:val="00D15547"/>
    <w:rsid w:val="00D1622E"/>
    <w:rsid w:val="00D163AA"/>
    <w:rsid w:val="00D170B8"/>
    <w:rsid w:val="00D17ED0"/>
    <w:rsid w:val="00D201A2"/>
    <w:rsid w:val="00D205CE"/>
    <w:rsid w:val="00D20998"/>
    <w:rsid w:val="00D20E53"/>
    <w:rsid w:val="00D21C66"/>
    <w:rsid w:val="00D21EA5"/>
    <w:rsid w:val="00D221AD"/>
    <w:rsid w:val="00D232FC"/>
    <w:rsid w:val="00D2427C"/>
    <w:rsid w:val="00D245B4"/>
    <w:rsid w:val="00D246C3"/>
    <w:rsid w:val="00D255BA"/>
    <w:rsid w:val="00D25EE6"/>
    <w:rsid w:val="00D26376"/>
    <w:rsid w:val="00D26525"/>
    <w:rsid w:val="00D2683A"/>
    <w:rsid w:val="00D26FEF"/>
    <w:rsid w:val="00D2786C"/>
    <w:rsid w:val="00D27AC5"/>
    <w:rsid w:val="00D27B85"/>
    <w:rsid w:val="00D30D56"/>
    <w:rsid w:val="00D320D5"/>
    <w:rsid w:val="00D34511"/>
    <w:rsid w:val="00D34A67"/>
    <w:rsid w:val="00D34BC1"/>
    <w:rsid w:val="00D35138"/>
    <w:rsid w:val="00D35E5D"/>
    <w:rsid w:val="00D36727"/>
    <w:rsid w:val="00D3788D"/>
    <w:rsid w:val="00D40AC8"/>
    <w:rsid w:val="00D41758"/>
    <w:rsid w:val="00D42108"/>
    <w:rsid w:val="00D4261C"/>
    <w:rsid w:val="00D428DF"/>
    <w:rsid w:val="00D4384A"/>
    <w:rsid w:val="00D43AEF"/>
    <w:rsid w:val="00D43DFB"/>
    <w:rsid w:val="00D44026"/>
    <w:rsid w:val="00D45BAF"/>
    <w:rsid w:val="00D460A2"/>
    <w:rsid w:val="00D46D15"/>
    <w:rsid w:val="00D46FEC"/>
    <w:rsid w:val="00D47951"/>
    <w:rsid w:val="00D538FC"/>
    <w:rsid w:val="00D53EAF"/>
    <w:rsid w:val="00D544CA"/>
    <w:rsid w:val="00D554E1"/>
    <w:rsid w:val="00D556C2"/>
    <w:rsid w:val="00D55771"/>
    <w:rsid w:val="00D55EC3"/>
    <w:rsid w:val="00D6030F"/>
    <w:rsid w:val="00D60B35"/>
    <w:rsid w:val="00D61432"/>
    <w:rsid w:val="00D619EA"/>
    <w:rsid w:val="00D61CFD"/>
    <w:rsid w:val="00D62F46"/>
    <w:rsid w:val="00D63363"/>
    <w:rsid w:val="00D63962"/>
    <w:rsid w:val="00D63D96"/>
    <w:rsid w:val="00D6526F"/>
    <w:rsid w:val="00D6536C"/>
    <w:rsid w:val="00D65C81"/>
    <w:rsid w:val="00D6625D"/>
    <w:rsid w:val="00D670A8"/>
    <w:rsid w:val="00D67115"/>
    <w:rsid w:val="00D67404"/>
    <w:rsid w:val="00D70645"/>
    <w:rsid w:val="00D707A3"/>
    <w:rsid w:val="00D70857"/>
    <w:rsid w:val="00D71FE3"/>
    <w:rsid w:val="00D72361"/>
    <w:rsid w:val="00D7281C"/>
    <w:rsid w:val="00D74D69"/>
    <w:rsid w:val="00D7671B"/>
    <w:rsid w:val="00D776B4"/>
    <w:rsid w:val="00D80164"/>
    <w:rsid w:val="00D803A2"/>
    <w:rsid w:val="00D8091B"/>
    <w:rsid w:val="00D80B5F"/>
    <w:rsid w:val="00D81EC3"/>
    <w:rsid w:val="00D8243E"/>
    <w:rsid w:val="00D82CAD"/>
    <w:rsid w:val="00D83A98"/>
    <w:rsid w:val="00D848DA"/>
    <w:rsid w:val="00D8521D"/>
    <w:rsid w:val="00D871C0"/>
    <w:rsid w:val="00D87F80"/>
    <w:rsid w:val="00D9003D"/>
    <w:rsid w:val="00D905E9"/>
    <w:rsid w:val="00D90A5F"/>
    <w:rsid w:val="00D9159D"/>
    <w:rsid w:val="00D9192A"/>
    <w:rsid w:val="00D91ACB"/>
    <w:rsid w:val="00D92399"/>
    <w:rsid w:val="00D9242A"/>
    <w:rsid w:val="00D925A0"/>
    <w:rsid w:val="00D9279C"/>
    <w:rsid w:val="00D9279F"/>
    <w:rsid w:val="00D92AA4"/>
    <w:rsid w:val="00D95687"/>
    <w:rsid w:val="00D96A49"/>
    <w:rsid w:val="00D97138"/>
    <w:rsid w:val="00D97212"/>
    <w:rsid w:val="00DA02F0"/>
    <w:rsid w:val="00DA0659"/>
    <w:rsid w:val="00DA0B4B"/>
    <w:rsid w:val="00DA0C4C"/>
    <w:rsid w:val="00DA1292"/>
    <w:rsid w:val="00DA263D"/>
    <w:rsid w:val="00DA28F8"/>
    <w:rsid w:val="00DA2C50"/>
    <w:rsid w:val="00DA2DB3"/>
    <w:rsid w:val="00DA2E17"/>
    <w:rsid w:val="00DA388B"/>
    <w:rsid w:val="00DA38BC"/>
    <w:rsid w:val="00DA39E4"/>
    <w:rsid w:val="00DA42BD"/>
    <w:rsid w:val="00DA4C4C"/>
    <w:rsid w:val="00DA54E1"/>
    <w:rsid w:val="00DA550F"/>
    <w:rsid w:val="00DA55E0"/>
    <w:rsid w:val="00DB06F8"/>
    <w:rsid w:val="00DB0784"/>
    <w:rsid w:val="00DB1363"/>
    <w:rsid w:val="00DB2D35"/>
    <w:rsid w:val="00DB346B"/>
    <w:rsid w:val="00DB3B0D"/>
    <w:rsid w:val="00DB46D4"/>
    <w:rsid w:val="00DB496F"/>
    <w:rsid w:val="00DB5AD3"/>
    <w:rsid w:val="00DB68B9"/>
    <w:rsid w:val="00DB6988"/>
    <w:rsid w:val="00DB6F43"/>
    <w:rsid w:val="00DB7903"/>
    <w:rsid w:val="00DB7E19"/>
    <w:rsid w:val="00DC03AD"/>
    <w:rsid w:val="00DC08A7"/>
    <w:rsid w:val="00DC0BEA"/>
    <w:rsid w:val="00DC23BB"/>
    <w:rsid w:val="00DC2E0E"/>
    <w:rsid w:val="00DC37C5"/>
    <w:rsid w:val="00DC395D"/>
    <w:rsid w:val="00DC5719"/>
    <w:rsid w:val="00DC76BF"/>
    <w:rsid w:val="00DC7E74"/>
    <w:rsid w:val="00DD1980"/>
    <w:rsid w:val="00DD1AF6"/>
    <w:rsid w:val="00DD2036"/>
    <w:rsid w:val="00DD24C6"/>
    <w:rsid w:val="00DD3273"/>
    <w:rsid w:val="00DD3303"/>
    <w:rsid w:val="00DD335E"/>
    <w:rsid w:val="00DD3D27"/>
    <w:rsid w:val="00DD434F"/>
    <w:rsid w:val="00DD45DE"/>
    <w:rsid w:val="00DD4F22"/>
    <w:rsid w:val="00DD58C1"/>
    <w:rsid w:val="00DD6EE0"/>
    <w:rsid w:val="00DD7246"/>
    <w:rsid w:val="00DD7386"/>
    <w:rsid w:val="00DD7703"/>
    <w:rsid w:val="00DD7EC7"/>
    <w:rsid w:val="00DE04DA"/>
    <w:rsid w:val="00DE111A"/>
    <w:rsid w:val="00DE126E"/>
    <w:rsid w:val="00DE16AB"/>
    <w:rsid w:val="00DE1963"/>
    <w:rsid w:val="00DE4905"/>
    <w:rsid w:val="00DE4B46"/>
    <w:rsid w:val="00DE7B84"/>
    <w:rsid w:val="00DF057E"/>
    <w:rsid w:val="00DF0C8D"/>
    <w:rsid w:val="00DF0EF8"/>
    <w:rsid w:val="00DF1895"/>
    <w:rsid w:val="00DF247F"/>
    <w:rsid w:val="00DF2A4F"/>
    <w:rsid w:val="00DF3850"/>
    <w:rsid w:val="00DF4507"/>
    <w:rsid w:val="00DF570C"/>
    <w:rsid w:val="00DF5798"/>
    <w:rsid w:val="00DF5BA3"/>
    <w:rsid w:val="00DF6BBE"/>
    <w:rsid w:val="00DF6FBC"/>
    <w:rsid w:val="00DF74A0"/>
    <w:rsid w:val="00E01BB7"/>
    <w:rsid w:val="00E021CC"/>
    <w:rsid w:val="00E02400"/>
    <w:rsid w:val="00E028AA"/>
    <w:rsid w:val="00E03CDA"/>
    <w:rsid w:val="00E04B0C"/>
    <w:rsid w:val="00E065D5"/>
    <w:rsid w:val="00E07A92"/>
    <w:rsid w:val="00E07EA9"/>
    <w:rsid w:val="00E1045C"/>
    <w:rsid w:val="00E10A6F"/>
    <w:rsid w:val="00E12873"/>
    <w:rsid w:val="00E15283"/>
    <w:rsid w:val="00E1576B"/>
    <w:rsid w:val="00E161CD"/>
    <w:rsid w:val="00E16A2B"/>
    <w:rsid w:val="00E1781D"/>
    <w:rsid w:val="00E216C6"/>
    <w:rsid w:val="00E21AFB"/>
    <w:rsid w:val="00E2267E"/>
    <w:rsid w:val="00E22AF6"/>
    <w:rsid w:val="00E22B9C"/>
    <w:rsid w:val="00E23766"/>
    <w:rsid w:val="00E23ACB"/>
    <w:rsid w:val="00E24704"/>
    <w:rsid w:val="00E253A6"/>
    <w:rsid w:val="00E25859"/>
    <w:rsid w:val="00E25C90"/>
    <w:rsid w:val="00E265DC"/>
    <w:rsid w:val="00E2726C"/>
    <w:rsid w:val="00E27B7A"/>
    <w:rsid w:val="00E301D5"/>
    <w:rsid w:val="00E30CC5"/>
    <w:rsid w:val="00E31027"/>
    <w:rsid w:val="00E31FC2"/>
    <w:rsid w:val="00E333D3"/>
    <w:rsid w:val="00E33B78"/>
    <w:rsid w:val="00E3410E"/>
    <w:rsid w:val="00E3427B"/>
    <w:rsid w:val="00E34D34"/>
    <w:rsid w:val="00E35197"/>
    <w:rsid w:val="00E36BDE"/>
    <w:rsid w:val="00E402B8"/>
    <w:rsid w:val="00E40E71"/>
    <w:rsid w:val="00E41116"/>
    <w:rsid w:val="00E41A36"/>
    <w:rsid w:val="00E4327A"/>
    <w:rsid w:val="00E43E26"/>
    <w:rsid w:val="00E4488D"/>
    <w:rsid w:val="00E4617A"/>
    <w:rsid w:val="00E462D5"/>
    <w:rsid w:val="00E46894"/>
    <w:rsid w:val="00E46B88"/>
    <w:rsid w:val="00E475C1"/>
    <w:rsid w:val="00E47E71"/>
    <w:rsid w:val="00E5182F"/>
    <w:rsid w:val="00E51FF5"/>
    <w:rsid w:val="00E53007"/>
    <w:rsid w:val="00E530CE"/>
    <w:rsid w:val="00E538A1"/>
    <w:rsid w:val="00E54755"/>
    <w:rsid w:val="00E55660"/>
    <w:rsid w:val="00E556BB"/>
    <w:rsid w:val="00E56A72"/>
    <w:rsid w:val="00E56D62"/>
    <w:rsid w:val="00E57387"/>
    <w:rsid w:val="00E577A7"/>
    <w:rsid w:val="00E57890"/>
    <w:rsid w:val="00E57DD0"/>
    <w:rsid w:val="00E57F1C"/>
    <w:rsid w:val="00E61694"/>
    <w:rsid w:val="00E618E3"/>
    <w:rsid w:val="00E61BA7"/>
    <w:rsid w:val="00E628C5"/>
    <w:rsid w:val="00E64022"/>
    <w:rsid w:val="00E649B1"/>
    <w:rsid w:val="00E64B8B"/>
    <w:rsid w:val="00E65786"/>
    <w:rsid w:val="00E6630A"/>
    <w:rsid w:val="00E66990"/>
    <w:rsid w:val="00E67671"/>
    <w:rsid w:val="00E67D8D"/>
    <w:rsid w:val="00E71CC6"/>
    <w:rsid w:val="00E72750"/>
    <w:rsid w:val="00E72872"/>
    <w:rsid w:val="00E73790"/>
    <w:rsid w:val="00E74408"/>
    <w:rsid w:val="00E74535"/>
    <w:rsid w:val="00E75ECD"/>
    <w:rsid w:val="00E75EDF"/>
    <w:rsid w:val="00E811A9"/>
    <w:rsid w:val="00E815B9"/>
    <w:rsid w:val="00E81C43"/>
    <w:rsid w:val="00E82857"/>
    <w:rsid w:val="00E82EB1"/>
    <w:rsid w:val="00E8318B"/>
    <w:rsid w:val="00E8469B"/>
    <w:rsid w:val="00E84F2C"/>
    <w:rsid w:val="00E84F8E"/>
    <w:rsid w:val="00E8509C"/>
    <w:rsid w:val="00E8543F"/>
    <w:rsid w:val="00E8585A"/>
    <w:rsid w:val="00E85C9B"/>
    <w:rsid w:val="00E86648"/>
    <w:rsid w:val="00E8716F"/>
    <w:rsid w:val="00E87CA8"/>
    <w:rsid w:val="00E90BB2"/>
    <w:rsid w:val="00E91285"/>
    <w:rsid w:val="00E917CF"/>
    <w:rsid w:val="00E91DD3"/>
    <w:rsid w:val="00E921B9"/>
    <w:rsid w:val="00E92A1B"/>
    <w:rsid w:val="00E933C6"/>
    <w:rsid w:val="00E93CD7"/>
    <w:rsid w:val="00E93F8A"/>
    <w:rsid w:val="00E94249"/>
    <w:rsid w:val="00E94946"/>
    <w:rsid w:val="00E950BB"/>
    <w:rsid w:val="00E95A5F"/>
    <w:rsid w:val="00E95C82"/>
    <w:rsid w:val="00E9601F"/>
    <w:rsid w:val="00E963E5"/>
    <w:rsid w:val="00E96D31"/>
    <w:rsid w:val="00E97146"/>
    <w:rsid w:val="00E9741B"/>
    <w:rsid w:val="00E97A81"/>
    <w:rsid w:val="00EA0A4D"/>
    <w:rsid w:val="00EA10D6"/>
    <w:rsid w:val="00EA18F8"/>
    <w:rsid w:val="00EA33B6"/>
    <w:rsid w:val="00EA33D4"/>
    <w:rsid w:val="00EA36D9"/>
    <w:rsid w:val="00EA397A"/>
    <w:rsid w:val="00EA5309"/>
    <w:rsid w:val="00EA58D1"/>
    <w:rsid w:val="00EA6170"/>
    <w:rsid w:val="00EA703A"/>
    <w:rsid w:val="00EA74A2"/>
    <w:rsid w:val="00EA78CF"/>
    <w:rsid w:val="00EA7D92"/>
    <w:rsid w:val="00EB0CBC"/>
    <w:rsid w:val="00EB1043"/>
    <w:rsid w:val="00EB13A1"/>
    <w:rsid w:val="00EB1C93"/>
    <w:rsid w:val="00EB238F"/>
    <w:rsid w:val="00EB352B"/>
    <w:rsid w:val="00EB3F95"/>
    <w:rsid w:val="00EB44AC"/>
    <w:rsid w:val="00EB47FA"/>
    <w:rsid w:val="00EB50C2"/>
    <w:rsid w:val="00EB71EA"/>
    <w:rsid w:val="00EB73E5"/>
    <w:rsid w:val="00EB74E3"/>
    <w:rsid w:val="00EC0CC7"/>
    <w:rsid w:val="00EC2BA5"/>
    <w:rsid w:val="00EC33F7"/>
    <w:rsid w:val="00EC48FA"/>
    <w:rsid w:val="00EC578B"/>
    <w:rsid w:val="00EC68CA"/>
    <w:rsid w:val="00EC68FF"/>
    <w:rsid w:val="00EC76C2"/>
    <w:rsid w:val="00EC77C5"/>
    <w:rsid w:val="00ED06F0"/>
    <w:rsid w:val="00ED13D8"/>
    <w:rsid w:val="00ED2BB7"/>
    <w:rsid w:val="00ED33A5"/>
    <w:rsid w:val="00ED3F8C"/>
    <w:rsid w:val="00ED5BD7"/>
    <w:rsid w:val="00ED7442"/>
    <w:rsid w:val="00ED74B0"/>
    <w:rsid w:val="00ED7EBA"/>
    <w:rsid w:val="00ED7F50"/>
    <w:rsid w:val="00EE0375"/>
    <w:rsid w:val="00EE06AB"/>
    <w:rsid w:val="00EE0A5C"/>
    <w:rsid w:val="00EE0F95"/>
    <w:rsid w:val="00EE1EC7"/>
    <w:rsid w:val="00EE4556"/>
    <w:rsid w:val="00EE470C"/>
    <w:rsid w:val="00EE4B59"/>
    <w:rsid w:val="00EE4DC0"/>
    <w:rsid w:val="00EE59F4"/>
    <w:rsid w:val="00EE6069"/>
    <w:rsid w:val="00EE6CA8"/>
    <w:rsid w:val="00EE6DC1"/>
    <w:rsid w:val="00EE7A75"/>
    <w:rsid w:val="00EF0D48"/>
    <w:rsid w:val="00EF117C"/>
    <w:rsid w:val="00EF1854"/>
    <w:rsid w:val="00EF1B63"/>
    <w:rsid w:val="00EF2CCC"/>
    <w:rsid w:val="00EF41E4"/>
    <w:rsid w:val="00EF4ED4"/>
    <w:rsid w:val="00EF52D8"/>
    <w:rsid w:val="00EF5A37"/>
    <w:rsid w:val="00EF78AB"/>
    <w:rsid w:val="00EF7C00"/>
    <w:rsid w:val="00F010BA"/>
    <w:rsid w:val="00F01397"/>
    <w:rsid w:val="00F01EF5"/>
    <w:rsid w:val="00F03727"/>
    <w:rsid w:val="00F03EBB"/>
    <w:rsid w:val="00F03F70"/>
    <w:rsid w:val="00F04401"/>
    <w:rsid w:val="00F044D7"/>
    <w:rsid w:val="00F04ABC"/>
    <w:rsid w:val="00F0518B"/>
    <w:rsid w:val="00F07859"/>
    <w:rsid w:val="00F07E2A"/>
    <w:rsid w:val="00F1085C"/>
    <w:rsid w:val="00F1092E"/>
    <w:rsid w:val="00F10D77"/>
    <w:rsid w:val="00F110CF"/>
    <w:rsid w:val="00F1117E"/>
    <w:rsid w:val="00F1194D"/>
    <w:rsid w:val="00F11E8D"/>
    <w:rsid w:val="00F12458"/>
    <w:rsid w:val="00F13CFB"/>
    <w:rsid w:val="00F1412C"/>
    <w:rsid w:val="00F15B3F"/>
    <w:rsid w:val="00F15DB3"/>
    <w:rsid w:val="00F15E79"/>
    <w:rsid w:val="00F16F6E"/>
    <w:rsid w:val="00F17B46"/>
    <w:rsid w:val="00F20887"/>
    <w:rsid w:val="00F211DF"/>
    <w:rsid w:val="00F21C68"/>
    <w:rsid w:val="00F21DB3"/>
    <w:rsid w:val="00F21EBF"/>
    <w:rsid w:val="00F228F8"/>
    <w:rsid w:val="00F22CC5"/>
    <w:rsid w:val="00F234A3"/>
    <w:rsid w:val="00F240A3"/>
    <w:rsid w:val="00F244D0"/>
    <w:rsid w:val="00F2497D"/>
    <w:rsid w:val="00F24A64"/>
    <w:rsid w:val="00F2525F"/>
    <w:rsid w:val="00F25D20"/>
    <w:rsid w:val="00F276AC"/>
    <w:rsid w:val="00F278F3"/>
    <w:rsid w:val="00F30B88"/>
    <w:rsid w:val="00F31092"/>
    <w:rsid w:val="00F31B8C"/>
    <w:rsid w:val="00F329B2"/>
    <w:rsid w:val="00F32A91"/>
    <w:rsid w:val="00F33289"/>
    <w:rsid w:val="00F3339C"/>
    <w:rsid w:val="00F33CA7"/>
    <w:rsid w:val="00F33DB5"/>
    <w:rsid w:val="00F3483D"/>
    <w:rsid w:val="00F358BB"/>
    <w:rsid w:val="00F3625F"/>
    <w:rsid w:val="00F36F0B"/>
    <w:rsid w:val="00F37213"/>
    <w:rsid w:val="00F3725B"/>
    <w:rsid w:val="00F40C6F"/>
    <w:rsid w:val="00F4179E"/>
    <w:rsid w:val="00F41EA2"/>
    <w:rsid w:val="00F42322"/>
    <w:rsid w:val="00F42950"/>
    <w:rsid w:val="00F43085"/>
    <w:rsid w:val="00F4434A"/>
    <w:rsid w:val="00F449F8"/>
    <w:rsid w:val="00F44B66"/>
    <w:rsid w:val="00F44E36"/>
    <w:rsid w:val="00F45C6F"/>
    <w:rsid w:val="00F45FFA"/>
    <w:rsid w:val="00F47068"/>
    <w:rsid w:val="00F476B9"/>
    <w:rsid w:val="00F47A13"/>
    <w:rsid w:val="00F50364"/>
    <w:rsid w:val="00F51B5F"/>
    <w:rsid w:val="00F53928"/>
    <w:rsid w:val="00F55DEE"/>
    <w:rsid w:val="00F56191"/>
    <w:rsid w:val="00F5627B"/>
    <w:rsid w:val="00F56F2D"/>
    <w:rsid w:val="00F5776D"/>
    <w:rsid w:val="00F607AB"/>
    <w:rsid w:val="00F60E85"/>
    <w:rsid w:val="00F610E8"/>
    <w:rsid w:val="00F62C3B"/>
    <w:rsid w:val="00F62FEE"/>
    <w:rsid w:val="00F630B0"/>
    <w:rsid w:val="00F6372C"/>
    <w:rsid w:val="00F6480F"/>
    <w:rsid w:val="00F657E2"/>
    <w:rsid w:val="00F65E0E"/>
    <w:rsid w:val="00F67A0A"/>
    <w:rsid w:val="00F702B3"/>
    <w:rsid w:val="00F710CA"/>
    <w:rsid w:val="00F71359"/>
    <w:rsid w:val="00F73E68"/>
    <w:rsid w:val="00F73FB5"/>
    <w:rsid w:val="00F74386"/>
    <w:rsid w:val="00F748C5"/>
    <w:rsid w:val="00F74F25"/>
    <w:rsid w:val="00F75086"/>
    <w:rsid w:val="00F76BD8"/>
    <w:rsid w:val="00F77577"/>
    <w:rsid w:val="00F77C2C"/>
    <w:rsid w:val="00F80E54"/>
    <w:rsid w:val="00F811DD"/>
    <w:rsid w:val="00F812EA"/>
    <w:rsid w:val="00F813A6"/>
    <w:rsid w:val="00F8180B"/>
    <w:rsid w:val="00F81C99"/>
    <w:rsid w:val="00F82CE4"/>
    <w:rsid w:val="00F8312C"/>
    <w:rsid w:val="00F832CD"/>
    <w:rsid w:val="00F83CC1"/>
    <w:rsid w:val="00F840B0"/>
    <w:rsid w:val="00F8413A"/>
    <w:rsid w:val="00F84AE2"/>
    <w:rsid w:val="00F84E33"/>
    <w:rsid w:val="00F854F4"/>
    <w:rsid w:val="00F85ABD"/>
    <w:rsid w:val="00F864E2"/>
    <w:rsid w:val="00F9022F"/>
    <w:rsid w:val="00F91840"/>
    <w:rsid w:val="00F91AA7"/>
    <w:rsid w:val="00F921E2"/>
    <w:rsid w:val="00F92B16"/>
    <w:rsid w:val="00F936C0"/>
    <w:rsid w:val="00F94414"/>
    <w:rsid w:val="00F960B6"/>
    <w:rsid w:val="00FA02EB"/>
    <w:rsid w:val="00FA0922"/>
    <w:rsid w:val="00FA23DF"/>
    <w:rsid w:val="00FA2445"/>
    <w:rsid w:val="00FA252D"/>
    <w:rsid w:val="00FA2572"/>
    <w:rsid w:val="00FA2657"/>
    <w:rsid w:val="00FA2E46"/>
    <w:rsid w:val="00FA5841"/>
    <w:rsid w:val="00FA6305"/>
    <w:rsid w:val="00FA7749"/>
    <w:rsid w:val="00FA77B1"/>
    <w:rsid w:val="00FB02E8"/>
    <w:rsid w:val="00FB3267"/>
    <w:rsid w:val="00FB3295"/>
    <w:rsid w:val="00FB32B2"/>
    <w:rsid w:val="00FB4339"/>
    <w:rsid w:val="00FB4944"/>
    <w:rsid w:val="00FB496E"/>
    <w:rsid w:val="00FB5431"/>
    <w:rsid w:val="00FB5615"/>
    <w:rsid w:val="00FB5D69"/>
    <w:rsid w:val="00FB5DB7"/>
    <w:rsid w:val="00FC1AD1"/>
    <w:rsid w:val="00FC1D4C"/>
    <w:rsid w:val="00FC3605"/>
    <w:rsid w:val="00FC38A9"/>
    <w:rsid w:val="00FC393B"/>
    <w:rsid w:val="00FC39FE"/>
    <w:rsid w:val="00FC47E9"/>
    <w:rsid w:val="00FC4F0D"/>
    <w:rsid w:val="00FC58D1"/>
    <w:rsid w:val="00FC5D9A"/>
    <w:rsid w:val="00FC75A1"/>
    <w:rsid w:val="00FD1192"/>
    <w:rsid w:val="00FD21A9"/>
    <w:rsid w:val="00FD2A09"/>
    <w:rsid w:val="00FD44C5"/>
    <w:rsid w:val="00FD46EB"/>
    <w:rsid w:val="00FD4BB2"/>
    <w:rsid w:val="00FD4C8A"/>
    <w:rsid w:val="00FD4D5B"/>
    <w:rsid w:val="00FD5F55"/>
    <w:rsid w:val="00FE1A82"/>
    <w:rsid w:val="00FE1CCA"/>
    <w:rsid w:val="00FE2463"/>
    <w:rsid w:val="00FE24A6"/>
    <w:rsid w:val="00FE2C79"/>
    <w:rsid w:val="00FE30BE"/>
    <w:rsid w:val="00FE4836"/>
    <w:rsid w:val="00FE5B74"/>
    <w:rsid w:val="00FE5F63"/>
    <w:rsid w:val="00FE6740"/>
    <w:rsid w:val="00FE6D84"/>
    <w:rsid w:val="00FE7BA5"/>
    <w:rsid w:val="00FE7C14"/>
    <w:rsid w:val="00FF0047"/>
    <w:rsid w:val="00FF014F"/>
    <w:rsid w:val="00FF0AA0"/>
    <w:rsid w:val="00FF31CD"/>
    <w:rsid w:val="00FF47B3"/>
    <w:rsid w:val="00FF5CB0"/>
    <w:rsid w:val="00FF6F1A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8268F7-88C6-4D79-B048-E3B92DBF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B4C6F"/>
    <w:rPr>
      <w:rFonts w:ascii="Times New Roman" w:hAnsi="Times New Roman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D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4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1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D6D7E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D6D7E"/>
    <w:rPr>
      <w:rFonts w:ascii="Tahoma" w:hAnsi="Tahoma" w:cs="Tahoma"/>
      <w:sz w:val="16"/>
      <w:szCs w:val="16"/>
    </w:rPr>
  </w:style>
  <w:style w:type="paragraph" w:customStyle="1" w:styleId="LabTitle">
    <w:name w:val="LabTitle"/>
    <w:basedOn w:val="Kop1"/>
    <w:next w:val="Standaard"/>
    <w:link w:val="LabTitleChar"/>
    <w:qFormat/>
    <w:rsid w:val="000A225D"/>
    <w:pPr>
      <w:pBdr>
        <w:bottom w:val="single" w:sz="4" w:space="1" w:color="auto"/>
      </w:pBdr>
    </w:pPr>
    <w:rPr>
      <w:rFonts w:ascii="Arial" w:hAnsi="Arial"/>
      <w:sz w:val="36"/>
      <w:lang w:val="en-GB"/>
    </w:rPr>
  </w:style>
  <w:style w:type="paragraph" w:customStyle="1" w:styleId="DocHeader">
    <w:name w:val="DocHeader"/>
    <w:basedOn w:val="Kop2"/>
    <w:next w:val="IndentedText"/>
    <w:link w:val="DocHeaderChar"/>
    <w:autoRedefine/>
    <w:qFormat/>
    <w:rsid w:val="009C666D"/>
    <w:rPr>
      <w:rFonts w:ascii="Arial" w:hAnsi="Arial"/>
      <w:color w:val="auto"/>
      <w:sz w:val="28"/>
      <w:lang w:val="en-GB"/>
    </w:rPr>
  </w:style>
  <w:style w:type="character" w:customStyle="1" w:styleId="LabTitleChar">
    <w:name w:val="LabTitle Char"/>
    <w:basedOn w:val="Kop1Char"/>
    <w:link w:val="LabTitle"/>
    <w:rsid w:val="000A225D"/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lang w:val="en-GB"/>
    </w:rPr>
  </w:style>
  <w:style w:type="paragraph" w:customStyle="1" w:styleId="IndentedText">
    <w:name w:val="IndentedText"/>
    <w:basedOn w:val="Standaard"/>
    <w:link w:val="IndentedTextChar"/>
    <w:qFormat/>
    <w:rsid w:val="007C67F9"/>
    <w:pPr>
      <w:ind w:left="720"/>
    </w:pPr>
    <w:rPr>
      <w:rFonts w:cs="Arial"/>
      <w:szCs w:val="2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4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cHeaderChar">
    <w:name w:val="DocHeader Char"/>
    <w:basedOn w:val="Kop2Char"/>
    <w:link w:val="DocHeader"/>
    <w:rsid w:val="009C666D"/>
    <w:rPr>
      <w:rFonts w:ascii="Arial" w:eastAsiaTheme="majorEastAsia" w:hAnsi="Arial" w:cstheme="majorBidi"/>
      <w:b/>
      <w:bCs/>
      <w:color w:val="4F81BD" w:themeColor="accent1"/>
      <w:sz w:val="28"/>
      <w:szCs w:val="26"/>
      <w:lang w:val="en-GB"/>
    </w:rPr>
  </w:style>
  <w:style w:type="paragraph" w:styleId="Lijstalinea">
    <w:name w:val="List Paragraph"/>
    <w:basedOn w:val="Standaard"/>
    <w:link w:val="LijstalineaChar"/>
    <w:uiPriority w:val="34"/>
    <w:qFormat/>
    <w:rsid w:val="00A10572"/>
    <w:pPr>
      <w:ind w:left="720"/>
      <w:contextualSpacing/>
    </w:pPr>
  </w:style>
  <w:style w:type="character" w:customStyle="1" w:styleId="IndentedTextChar">
    <w:name w:val="IndentedText Char"/>
    <w:basedOn w:val="Standaardalinea-lettertype"/>
    <w:link w:val="IndentedText"/>
    <w:rsid w:val="007C67F9"/>
    <w:rPr>
      <w:rFonts w:ascii="Times New Roman" w:hAnsi="Times New Roman" w:cs="Arial"/>
      <w:sz w:val="24"/>
      <w:szCs w:val="20"/>
      <w:lang w:val="en-GB"/>
    </w:rPr>
  </w:style>
  <w:style w:type="paragraph" w:customStyle="1" w:styleId="PartTitle">
    <w:name w:val="PartTitle"/>
    <w:basedOn w:val="Kop2"/>
    <w:next w:val="Text"/>
    <w:link w:val="PartTitleChar"/>
    <w:autoRedefine/>
    <w:qFormat/>
    <w:rsid w:val="00716E90"/>
    <w:pPr>
      <w:pBdr>
        <w:top w:val="single" w:sz="4" w:space="4" w:color="auto"/>
      </w:pBdr>
      <w:shd w:val="clear" w:color="auto" w:fill="FFFFFF" w:themeFill="background1"/>
      <w:spacing w:after="240"/>
    </w:pPr>
    <w:rPr>
      <w:rFonts w:ascii="Arial" w:hAnsi="Arial" w:cs="Arial"/>
      <w:sz w:val="28"/>
      <w:szCs w:val="28"/>
    </w:rPr>
  </w:style>
  <w:style w:type="paragraph" w:customStyle="1" w:styleId="Text">
    <w:name w:val="Text"/>
    <w:basedOn w:val="Standaard"/>
    <w:link w:val="TextChar"/>
    <w:autoRedefine/>
    <w:qFormat/>
    <w:rsid w:val="00CB4C6F"/>
    <w:pPr>
      <w:spacing w:line="240" w:lineRule="auto"/>
    </w:pPr>
    <w:rPr>
      <w:rFonts w:cs="Arial"/>
    </w:rPr>
  </w:style>
  <w:style w:type="paragraph" w:customStyle="1" w:styleId="ListParagraph">
    <w:name w:val="ListParagraph"/>
    <w:basedOn w:val="Standaard"/>
    <w:link w:val="ListParagraphChar"/>
    <w:autoRedefine/>
    <w:qFormat/>
    <w:rsid w:val="007C67F9"/>
    <w:pPr>
      <w:spacing w:after="120" w:line="240" w:lineRule="auto"/>
    </w:pPr>
    <w:rPr>
      <w:rFonts w:cs="Arial"/>
    </w:rPr>
  </w:style>
  <w:style w:type="character" w:customStyle="1" w:styleId="TextChar">
    <w:name w:val="Text Char"/>
    <w:basedOn w:val="Standaardalinea-lettertype"/>
    <w:link w:val="Text"/>
    <w:rsid w:val="00CB4C6F"/>
    <w:rPr>
      <w:rFonts w:ascii="Times New Roman" w:hAnsi="Times New Roman" w:cs="Arial"/>
      <w:sz w:val="24"/>
    </w:rPr>
  </w:style>
  <w:style w:type="paragraph" w:customStyle="1" w:styleId="PartHeader">
    <w:name w:val="PartHeader"/>
    <w:basedOn w:val="Kop3"/>
    <w:next w:val="ListParagraph"/>
    <w:link w:val="PartHeaderChar"/>
    <w:qFormat/>
    <w:rsid w:val="00301711"/>
    <w:rPr>
      <w:rFonts w:ascii="Arial" w:hAnsi="Arial" w:cs="Arial"/>
      <w:color w:val="auto"/>
      <w:szCs w:val="24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E34D34"/>
  </w:style>
  <w:style w:type="character" w:customStyle="1" w:styleId="ListParagraphChar">
    <w:name w:val="ListParagraph Char"/>
    <w:basedOn w:val="LijstalineaChar"/>
    <w:link w:val="ListParagraph"/>
    <w:rsid w:val="007C67F9"/>
    <w:rPr>
      <w:rFonts w:ascii="Times New Roman" w:hAnsi="Times New Roman" w:cs="Arial"/>
      <w:sz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1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tHeaderChar">
    <w:name w:val="PartHeader Char"/>
    <w:basedOn w:val="Kop3Char"/>
    <w:link w:val="PartHeader"/>
    <w:rsid w:val="00301711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paragraph" w:customStyle="1" w:styleId="CodeSegment">
    <w:name w:val="CodeSegment"/>
    <w:basedOn w:val="Standaard"/>
    <w:link w:val="CodeSegmentChar"/>
    <w:qFormat/>
    <w:rsid w:val="00C202AD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BFBFBF" w:themeFill="background1" w:themeFillShade="BF"/>
      <w:contextualSpacing/>
    </w:pPr>
    <w:rPr>
      <w:rFonts w:ascii="Courier New" w:hAnsi="Courier New"/>
      <w:sz w:val="20"/>
    </w:rPr>
  </w:style>
  <w:style w:type="paragraph" w:customStyle="1" w:styleId="IndentedCodeSegment">
    <w:name w:val="IndentedCodeSegment"/>
    <w:basedOn w:val="CodeSegment"/>
    <w:link w:val="IndentedCodeSegmentChar"/>
    <w:qFormat/>
    <w:rsid w:val="00DD2036"/>
    <w:pPr>
      <w:ind w:left="720"/>
    </w:pPr>
  </w:style>
  <w:style w:type="character" w:customStyle="1" w:styleId="CodeSegmentChar">
    <w:name w:val="CodeSegment Char"/>
    <w:basedOn w:val="Standaardalinea-lettertype"/>
    <w:link w:val="CodeSegment"/>
    <w:rsid w:val="00C202AD"/>
    <w:rPr>
      <w:rFonts w:ascii="Courier New" w:hAnsi="Courier New"/>
      <w:sz w:val="20"/>
      <w:shd w:val="clear" w:color="auto" w:fill="BFBFBF" w:themeFill="background1" w:themeFillShade="BF"/>
    </w:rPr>
  </w:style>
  <w:style w:type="character" w:customStyle="1" w:styleId="IndentedCodeSegmentChar">
    <w:name w:val="IndentedCodeSegment Char"/>
    <w:basedOn w:val="CodeSegmentChar"/>
    <w:link w:val="IndentedCodeSegment"/>
    <w:rsid w:val="00DD2036"/>
    <w:rPr>
      <w:rFonts w:ascii="Courier New" w:hAnsi="Courier New"/>
      <w:sz w:val="20"/>
      <w:shd w:val="clear" w:color="auto" w:fill="BFBFBF" w:themeFill="background1" w:themeFillShade="BF"/>
    </w:rPr>
  </w:style>
  <w:style w:type="paragraph" w:customStyle="1" w:styleId="SolutionHeader">
    <w:name w:val="SolutionHeader"/>
    <w:basedOn w:val="PartTitle"/>
    <w:next w:val="ListParagraph"/>
    <w:link w:val="SolutionHeaderChar"/>
    <w:qFormat/>
    <w:rsid w:val="001C3B4E"/>
    <w:pPr>
      <w:spacing w:before="240"/>
    </w:pPr>
  </w:style>
  <w:style w:type="paragraph" w:styleId="Normaalweb">
    <w:name w:val="Normal (Web)"/>
    <w:basedOn w:val="Standaard"/>
    <w:link w:val="NormaalwebChar"/>
    <w:uiPriority w:val="99"/>
    <w:semiHidden/>
    <w:unhideWhenUsed/>
    <w:rsid w:val="00FA77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rtTitleChar">
    <w:name w:val="PartTitle Char"/>
    <w:basedOn w:val="Kop2Char"/>
    <w:link w:val="PartTitle"/>
    <w:rsid w:val="00716E90"/>
    <w:rPr>
      <w:rFonts w:ascii="Arial" w:eastAsiaTheme="majorEastAsia" w:hAnsi="Arial" w:cs="Arial"/>
      <w:b/>
      <w:bCs/>
      <w:color w:val="4F81BD" w:themeColor="accent1"/>
      <w:sz w:val="28"/>
      <w:szCs w:val="28"/>
      <w:shd w:val="clear" w:color="auto" w:fill="FFFFFF" w:themeFill="background1"/>
    </w:rPr>
  </w:style>
  <w:style w:type="character" w:customStyle="1" w:styleId="SolutionHeaderChar">
    <w:name w:val="SolutionHeader Char"/>
    <w:basedOn w:val="PartTitleChar"/>
    <w:link w:val="SolutionHeader"/>
    <w:rsid w:val="001C3B4E"/>
    <w:rPr>
      <w:rFonts w:ascii="Arial" w:eastAsiaTheme="majorEastAsia" w:hAnsi="Arial" w:cs="Arial"/>
      <w:b/>
      <w:bCs/>
      <w:color w:val="4F81BD" w:themeColor="accent1"/>
      <w:sz w:val="28"/>
      <w:szCs w:val="28"/>
      <w:shd w:val="clear" w:color="auto" w:fill="FFFF0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D2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D2A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F67A0A"/>
    <w:rPr>
      <w:color w:val="0000FF" w:themeColor="hyperlink"/>
      <w:u w:val="single"/>
    </w:rPr>
  </w:style>
  <w:style w:type="paragraph" w:customStyle="1" w:styleId="Note">
    <w:name w:val="Note"/>
    <w:basedOn w:val="Standaard"/>
    <w:link w:val="NoteChar"/>
    <w:autoRedefine/>
    <w:qFormat/>
    <w:rsid w:val="002C0CDC"/>
    <w:pPr>
      <w:pBdr>
        <w:top w:val="single" w:sz="4" w:space="1" w:color="auto"/>
        <w:bottom w:val="single" w:sz="2" w:space="1" w:color="auto"/>
      </w:pBdr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paragraph" w:customStyle="1" w:styleId="IndentedNote">
    <w:name w:val="IndentedNote"/>
    <w:basedOn w:val="Note"/>
    <w:link w:val="IndentedNoteChar"/>
    <w:autoRedefine/>
    <w:qFormat/>
    <w:rsid w:val="00F55DEE"/>
    <w:pPr>
      <w:ind w:left="720"/>
    </w:pPr>
  </w:style>
  <w:style w:type="paragraph" w:customStyle="1" w:styleId="Warning">
    <w:name w:val="Warning"/>
    <w:basedOn w:val="Standaard"/>
    <w:link w:val="WarningChar"/>
    <w:autoRedefine/>
    <w:qFormat/>
    <w:rsid w:val="002C0CD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FCC99"/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character" w:customStyle="1" w:styleId="NoteChar">
    <w:name w:val="Note Char"/>
    <w:basedOn w:val="Standaardalinea-lettertype"/>
    <w:link w:val="Note"/>
    <w:rsid w:val="002C0CDC"/>
    <w:rPr>
      <w:rFonts w:ascii="Arial" w:eastAsia="Times New Roman" w:hAnsi="Arial" w:cs="Times New Roman"/>
      <w:szCs w:val="20"/>
    </w:rPr>
  </w:style>
  <w:style w:type="character" w:customStyle="1" w:styleId="IndentedNoteChar">
    <w:name w:val="IndentedNote Char"/>
    <w:basedOn w:val="NoteChar"/>
    <w:link w:val="IndentedNote"/>
    <w:rsid w:val="00F55DEE"/>
    <w:rPr>
      <w:rFonts w:ascii="Arial" w:eastAsia="Times New Roman" w:hAnsi="Arial" w:cs="Times New Roman"/>
      <w:szCs w:val="20"/>
    </w:rPr>
  </w:style>
  <w:style w:type="character" w:customStyle="1" w:styleId="WarningChar">
    <w:name w:val="Warning Char"/>
    <w:basedOn w:val="Standaardalinea-lettertype"/>
    <w:link w:val="Warning"/>
    <w:rsid w:val="002C0CDC"/>
    <w:rPr>
      <w:rFonts w:ascii="Arial" w:eastAsia="Times New Roman" w:hAnsi="Arial" w:cs="Times New Roman"/>
      <w:szCs w:val="20"/>
      <w:shd w:val="clear" w:color="auto" w:fill="FFCC99"/>
    </w:rPr>
  </w:style>
  <w:style w:type="paragraph" w:customStyle="1" w:styleId="IndentedWarning">
    <w:name w:val="IndentedWarning"/>
    <w:basedOn w:val="Warning"/>
    <w:link w:val="IndentedWarningChar"/>
    <w:autoRedefine/>
    <w:qFormat/>
    <w:rsid w:val="001F025C"/>
    <w:pPr>
      <w:ind w:left="720"/>
    </w:pPr>
    <w:rPr>
      <w:rFonts w:ascii="Courier New" w:hAnsi="Courier New" w:cs="Courier New"/>
    </w:rPr>
  </w:style>
  <w:style w:type="paragraph" w:styleId="Koptekst">
    <w:name w:val="header"/>
    <w:basedOn w:val="Standaard"/>
    <w:link w:val="Koptekst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dentedWarningChar">
    <w:name w:val="IndentedWarning Char"/>
    <w:basedOn w:val="WarningChar"/>
    <w:link w:val="IndentedWarning"/>
    <w:rsid w:val="001F025C"/>
    <w:rPr>
      <w:rFonts w:ascii="Courier New" w:eastAsia="Times New Roman" w:hAnsi="Courier New" w:cs="Courier New"/>
      <w:sz w:val="24"/>
      <w:szCs w:val="20"/>
      <w:shd w:val="clear" w:color="auto" w:fill="FFFF00"/>
    </w:rPr>
  </w:style>
  <w:style w:type="character" w:customStyle="1" w:styleId="KoptekstChar">
    <w:name w:val="Koptekst Char"/>
    <w:basedOn w:val="Standaardalinea-lettertype"/>
    <w:link w:val="Koptekst"/>
    <w:uiPriority w:val="99"/>
    <w:rsid w:val="003E74B5"/>
  </w:style>
  <w:style w:type="paragraph" w:styleId="Voettekst">
    <w:name w:val="footer"/>
    <w:basedOn w:val="Standaard"/>
    <w:link w:val="Voettekst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E74B5"/>
  </w:style>
  <w:style w:type="character" w:styleId="Tekstvantijdelijkeaanduiding">
    <w:name w:val="Placeholder Text"/>
    <w:basedOn w:val="Standaardalinea-lettertype"/>
    <w:uiPriority w:val="99"/>
    <w:semiHidden/>
    <w:rsid w:val="008620A5"/>
    <w:rPr>
      <w:color w:val="808080"/>
    </w:rPr>
  </w:style>
  <w:style w:type="paragraph" w:customStyle="1" w:styleId="Code">
    <w:name w:val="Code"/>
    <w:basedOn w:val="Normaalweb"/>
    <w:link w:val="CodeChar"/>
    <w:qFormat/>
    <w:rsid w:val="00B114AA"/>
    <w:rPr>
      <w:rFonts w:ascii="Courier New" w:hAnsi="Courier New"/>
      <w:color w:val="000058"/>
    </w:rPr>
  </w:style>
  <w:style w:type="character" w:customStyle="1" w:styleId="CodeChar">
    <w:name w:val="Code Char"/>
    <w:basedOn w:val="Standaardalinea-lettertype"/>
    <w:link w:val="Code"/>
    <w:rsid w:val="00B114AA"/>
    <w:rPr>
      <w:rFonts w:ascii="Courier New" w:eastAsia="Times New Roman" w:hAnsi="Courier New" w:cs="Times New Roman"/>
      <w:color w:val="000058"/>
      <w:sz w:val="24"/>
      <w:szCs w:val="24"/>
    </w:rPr>
  </w:style>
  <w:style w:type="paragraph" w:customStyle="1" w:styleId="Goals">
    <w:name w:val="Goals"/>
    <w:basedOn w:val="ListParagraph"/>
    <w:link w:val="GoalsChar"/>
    <w:qFormat/>
    <w:rsid w:val="001C3B4E"/>
    <w:pPr>
      <w:numPr>
        <w:numId w:val="2"/>
      </w:numPr>
    </w:pPr>
  </w:style>
  <w:style w:type="paragraph" w:customStyle="1" w:styleId="LabSteps">
    <w:name w:val="LabSteps"/>
    <w:basedOn w:val="ListParagraph"/>
    <w:link w:val="LabStepsChar"/>
    <w:qFormat/>
    <w:rsid w:val="00783E3C"/>
    <w:pPr>
      <w:numPr>
        <w:numId w:val="17"/>
      </w:numPr>
    </w:pPr>
  </w:style>
  <w:style w:type="character" w:customStyle="1" w:styleId="GoalsChar">
    <w:name w:val="Goals Char"/>
    <w:basedOn w:val="ListParagraphChar"/>
    <w:link w:val="Goals"/>
    <w:rsid w:val="001C3B4E"/>
    <w:rPr>
      <w:rFonts w:ascii="Times New Roman" w:hAnsi="Times New Roman" w:cs="Arial"/>
      <w:sz w:val="24"/>
    </w:rPr>
  </w:style>
  <w:style w:type="paragraph" w:customStyle="1" w:styleId="PartIntroParagraph">
    <w:name w:val="PartIntroParagraph"/>
    <w:basedOn w:val="Text"/>
    <w:link w:val="DMLab-PartIntroParagraphChar"/>
    <w:qFormat/>
    <w:rsid w:val="00553D9C"/>
    <w:rPr>
      <w:i/>
    </w:rPr>
  </w:style>
  <w:style w:type="character" w:customStyle="1" w:styleId="LabStepsChar">
    <w:name w:val="LabSteps Char"/>
    <w:basedOn w:val="ListParagraphChar"/>
    <w:link w:val="LabSteps"/>
    <w:rsid w:val="00553D9C"/>
    <w:rPr>
      <w:rFonts w:ascii="Times New Roman" w:hAnsi="Times New Roman" w:cs="Arial"/>
      <w:sz w:val="24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5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rmaalwebChar">
    <w:name w:val="Normaal (web) Char"/>
    <w:basedOn w:val="Standaardalinea-lettertype"/>
    <w:link w:val="Normaalweb"/>
    <w:uiPriority w:val="99"/>
    <w:semiHidden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MLab-PartIntroParagraphChar">
    <w:name w:val="DMLab-PartIntroParagraph Char"/>
    <w:basedOn w:val="NormaalwebChar"/>
    <w:link w:val="PartIntroParagraph"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53D9C"/>
    <w:rPr>
      <w:rFonts w:ascii="Tahoma" w:hAnsi="Tahoma" w:cs="Tahoma"/>
      <w:sz w:val="16"/>
      <w:szCs w:val="16"/>
    </w:rPr>
  </w:style>
  <w:style w:type="paragraph" w:customStyle="1" w:styleId="BoldStep">
    <w:name w:val="BoldStep"/>
    <w:basedOn w:val="LabSteps"/>
    <w:link w:val="BoldStepChar"/>
    <w:autoRedefine/>
    <w:qFormat/>
    <w:rsid w:val="00783E3C"/>
    <w:pPr>
      <w:numPr>
        <w:numId w:val="0"/>
      </w:numPr>
    </w:pPr>
    <w:rPr>
      <w:b/>
    </w:rPr>
  </w:style>
  <w:style w:type="character" w:customStyle="1" w:styleId="BoldStepChar">
    <w:name w:val="BoldStep Char"/>
    <w:basedOn w:val="LabStepsChar"/>
    <w:link w:val="BoldStep"/>
    <w:rsid w:val="00783E3C"/>
    <w:rPr>
      <w:rFonts w:ascii="Times New Roman" w:hAnsi="Times New Roman" w:cs="Arial"/>
      <w:b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3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3ACB"/>
    <w:rPr>
      <w:rFonts w:ascii="Times New Roman" w:hAnsi="Times New Roman"/>
      <w:b/>
      <w:bCs/>
      <w:i/>
      <w:iCs/>
      <w:color w:val="4F81BD" w:themeColor="accent1"/>
      <w:sz w:val="24"/>
    </w:rPr>
  </w:style>
  <w:style w:type="table" w:styleId="Tabelraster">
    <w:name w:val="Table Grid"/>
    <w:basedOn w:val="Standaardtabel"/>
    <w:uiPriority w:val="59"/>
    <w:rsid w:val="00DD4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ocs.angularjs.org/api" TargetMode="External"/><Relationship Id="rId18" Type="http://schemas.openxmlformats.org/officeDocument/2006/relationships/hyperlink" Target="http://pivotal.github.io/jasmine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docs.angularjs.org/api" TargetMode="External"/><Relationship Id="rId17" Type="http://schemas.openxmlformats.org/officeDocument/2006/relationships/hyperlink" Target="http://docs.angularjs.org/ap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ivotal.github.io/jasmin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docs.angularjs.org/api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karma-runner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len\Desktop\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ABAA0BE80BF42A614804411C81EF8" ma:contentTypeVersion="0" ma:contentTypeDescription="Create a new document." ma:contentTypeScope="" ma:versionID="3beddd30d96a875c58feff7ff7a5c65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44F64-BE56-42B9-AE63-3F390C99F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A5779-EF10-4D0E-8723-0F2CE1883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E46AE1D-CD21-443E-B4FB-4E6AE4EC3CB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B674F95-D393-4A5B-A995-9E902A6AC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</Template>
  <TotalTime>4426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DevelopMentor</Company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de Beijer</dc:creator>
  <cp:lastModifiedBy>Maurice de Beijer</cp:lastModifiedBy>
  <cp:revision>3185</cp:revision>
  <cp:lastPrinted>2012-05-07T12:42:00Z</cp:lastPrinted>
  <dcterms:created xsi:type="dcterms:W3CDTF">2008-03-11T22:21:00Z</dcterms:created>
  <dcterms:modified xsi:type="dcterms:W3CDTF">2014-02-11T19:32:00Z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Name">
    <vt:lpwstr>ASP.NET MVC</vt:lpwstr>
  </property>
</Properties>
</file>