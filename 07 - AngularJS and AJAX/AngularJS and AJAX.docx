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66D" w:rsidRPr="001F0846" w:rsidRDefault="00352ED5" w:rsidP="004E2F35">
      <w:r w:rsidRPr="001F0846">
        <w:rPr>
          <w:noProof/>
        </w:rPr>
        <w:drawing>
          <wp:inline distT="0" distB="0" distL="0" distR="0">
            <wp:extent cx="5943600" cy="457200"/>
            <wp:effectExtent l="38100" t="57150" r="114300" b="952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457200"/>
                    </a:xfrm>
                    <a:prstGeom prst="rect">
                      <a:avLst/>
                    </a:prstGeom>
                    <a:ln w="28575"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68480B" w:rsidRPr="001F0846" w:rsidRDefault="005B24BF" w:rsidP="0068480B">
      <w:pPr>
        <w:pStyle w:val="LabTitle"/>
        <w:rPr>
          <w:lang w:val="en-US"/>
        </w:rPr>
      </w:pPr>
      <w:r w:rsidRPr="005B24BF">
        <w:rPr>
          <w:lang w:val="en-US"/>
        </w:rPr>
        <w:t>AngularJS and AJAX</w:t>
      </w:r>
    </w:p>
    <w:p w:rsidR="0068480B" w:rsidRPr="001F0846" w:rsidRDefault="0068480B" w:rsidP="00352ED5">
      <w:pPr>
        <w:pStyle w:val="DocHeader"/>
        <w:rPr>
          <w:lang w:val="en-US"/>
        </w:rPr>
      </w:pPr>
      <w:r w:rsidRPr="001F0846">
        <w:rPr>
          <w:lang w:val="en-US"/>
        </w:rPr>
        <w:t xml:space="preserve">Estimated </w:t>
      </w:r>
      <w:r w:rsidR="00352ED5" w:rsidRPr="001F0846">
        <w:rPr>
          <w:lang w:val="en-US"/>
        </w:rPr>
        <w:t>t</w:t>
      </w:r>
      <w:r w:rsidRPr="001F0846">
        <w:rPr>
          <w:lang w:val="en-US"/>
        </w:rPr>
        <w:t xml:space="preserve">ime </w:t>
      </w:r>
      <w:r w:rsidR="00352ED5" w:rsidRPr="001F0846">
        <w:rPr>
          <w:lang w:val="en-US"/>
        </w:rPr>
        <w:t>for</w:t>
      </w:r>
      <w:r w:rsidRPr="001F0846">
        <w:rPr>
          <w:lang w:val="en-US"/>
        </w:rPr>
        <w:t xml:space="preserve"> </w:t>
      </w:r>
      <w:r w:rsidR="00352ED5" w:rsidRPr="001F0846">
        <w:rPr>
          <w:lang w:val="en-US"/>
        </w:rPr>
        <w:t>completion</w:t>
      </w:r>
      <w:r w:rsidR="00A10572" w:rsidRPr="001F0846">
        <w:rPr>
          <w:lang w:val="en-US"/>
        </w:rPr>
        <w:t>:</w:t>
      </w:r>
      <w:r w:rsidR="00352ED5" w:rsidRPr="001F0846">
        <w:rPr>
          <w:lang w:val="en-US"/>
        </w:rPr>
        <w:t xml:space="preserve">  </w:t>
      </w:r>
      <w:r w:rsidR="005B24BF">
        <w:rPr>
          <w:rStyle w:val="IndentedTextChar"/>
          <w:lang w:val="en-US"/>
        </w:rPr>
        <w:t>3</w:t>
      </w:r>
      <w:r w:rsidR="00811D5F" w:rsidRPr="001F0846">
        <w:rPr>
          <w:rStyle w:val="IndentedTextChar"/>
          <w:lang w:val="en-US"/>
        </w:rPr>
        <w:t>0</w:t>
      </w:r>
      <w:r w:rsidR="00142DE0" w:rsidRPr="001F0846">
        <w:rPr>
          <w:rStyle w:val="IndentedTextChar"/>
          <w:lang w:val="en-US"/>
        </w:rPr>
        <w:t xml:space="preserve"> </w:t>
      </w:r>
      <w:r w:rsidR="00EC68CA" w:rsidRPr="001F0846">
        <w:rPr>
          <w:rStyle w:val="IndentedTextChar"/>
          <w:lang w:val="en-US"/>
        </w:rPr>
        <w:t>minutes</w:t>
      </w:r>
    </w:p>
    <w:p w:rsidR="00352ED5" w:rsidRPr="001F0846" w:rsidRDefault="00352ED5" w:rsidP="00352ED5">
      <w:pPr>
        <w:pStyle w:val="DocHeader"/>
        <w:rPr>
          <w:lang w:val="en-US"/>
        </w:rPr>
      </w:pPr>
      <w:r w:rsidRPr="001F0846">
        <w:rPr>
          <w:lang w:val="en-US"/>
        </w:rPr>
        <w:t>Overview:</w:t>
      </w:r>
    </w:p>
    <w:p w:rsidR="00352ED5" w:rsidRPr="001F0846" w:rsidRDefault="006D23C3" w:rsidP="00D9003D">
      <w:pPr>
        <w:pStyle w:val="IndentedText"/>
        <w:rPr>
          <w:lang w:val="en-US"/>
        </w:rPr>
      </w:pPr>
      <w:r w:rsidRPr="001F0846">
        <w:rPr>
          <w:lang w:val="en-US"/>
        </w:rPr>
        <w:t>In this lab you will</w:t>
      </w:r>
      <w:r w:rsidR="00003AD4" w:rsidRPr="001F0846">
        <w:rPr>
          <w:lang w:val="en-US"/>
        </w:rPr>
        <w:t xml:space="preserve"> </w:t>
      </w:r>
      <w:r w:rsidR="005B24BF">
        <w:rPr>
          <w:lang w:val="en-US"/>
        </w:rPr>
        <w:t>convert an</w:t>
      </w:r>
      <w:r w:rsidR="002453BF" w:rsidRPr="001F0846">
        <w:rPr>
          <w:lang w:val="en-US"/>
        </w:rPr>
        <w:t xml:space="preserve"> </w:t>
      </w:r>
      <w:r w:rsidR="00374945" w:rsidRPr="001F0846">
        <w:rPr>
          <w:lang w:val="en-US"/>
        </w:rPr>
        <w:t xml:space="preserve">AngularJS </w:t>
      </w:r>
      <w:r w:rsidR="005B24BF">
        <w:rPr>
          <w:lang w:val="en-US"/>
        </w:rPr>
        <w:t>S</w:t>
      </w:r>
      <w:r w:rsidR="004E0CD4">
        <w:rPr>
          <w:lang w:val="en-US"/>
        </w:rPr>
        <w:t>PA</w:t>
      </w:r>
      <w:bookmarkStart w:id="0" w:name="_GoBack"/>
      <w:bookmarkEnd w:id="0"/>
      <w:r w:rsidR="005B24BF">
        <w:rPr>
          <w:lang w:val="en-US"/>
        </w:rPr>
        <w:t xml:space="preserve"> </w:t>
      </w:r>
      <w:r w:rsidR="00374945" w:rsidRPr="001F0846">
        <w:rPr>
          <w:lang w:val="en-US"/>
        </w:rPr>
        <w:t xml:space="preserve">style application to </w:t>
      </w:r>
      <w:r w:rsidR="005B24BF">
        <w:rPr>
          <w:lang w:val="en-US"/>
        </w:rPr>
        <w:t>load and persist its resources using AJAX calls</w:t>
      </w:r>
      <w:r w:rsidR="00374945" w:rsidRPr="001F0846">
        <w:rPr>
          <w:lang w:val="en-US"/>
        </w:rPr>
        <w:t>.</w:t>
      </w:r>
    </w:p>
    <w:p w:rsidR="009D6D7E" w:rsidRPr="001F0846" w:rsidRDefault="00A10572" w:rsidP="001C3B4E">
      <w:pPr>
        <w:pStyle w:val="DocHeader"/>
        <w:rPr>
          <w:lang w:val="en-US"/>
        </w:rPr>
      </w:pPr>
      <w:r w:rsidRPr="001F0846">
        <w:rPr>
          <w:lang w:val="en-US"/>
        </w:rPr>
        <w:t>Goals:</w:t>
      </w:r>
    </w:p>
    <w:p w:rsidR="008F3476" w:rsidRPr="001F0846" w:rsidRDefault="005B24BF" w:rsidP="00670E22">
      <w:pPr>
        <w:pStyle w:val="Goals"/>
        <w:rPr>
          <w:rStyle w:val="ListParagraphChar"/>
        </w:rPr>
      </w:pPr>
      <w:r>
        <w:rPr>
          <w:rStyle w:val="ListParagraphChar"/>
        </w:rPr>
        <w:t>Load resources using the $http service.</w:t>
      </w:r>
    </w:p>
    <w:p w:rsidR="00374945" w:rsidRPr="001F0846" w:rsidRDefault="005B24BF" w:rsidP="005B24BF">
      <w:pPr>
        <w:pStyle w:val="Goals"/>
        <w:rPr>
          <w:rStyle w:val="ListParagraphChar"/>
        </w:rPr>
      </w:pPr>
      <w:r>
        <w:rPr>
          <w:rStyle w:val="ListParagraphChar"/>
        </w:rPr>
        <w:t>Load and update resources using the $resource service.</w:t>
      </w:r>
    </w:p>
    <w:p w:rsidR="000D101F" w:rsidRPr="001F0846" w:rsidRDefault="000D101F" w:rsidP="000D101F">
      <w:pPr>
        <w:pStyle w:val="DocHeader"/>
        <w:rPr>
          <w:lang w:val="en-US"/>
        </w:rPr>
      </w:pPr>
      <w:r w:rsidRPr="001F0846">
        <w:rPr>
          <w:lang w:val="en-US"/>
        </w:rPr>
        <w:t>Lab Notes:</w:t>
      </w:r>
    </w:p>
    <w:p w:rsidR="00E5182F" w:rsidRPr="001F0846" w:rsidRDefault="001A559D" w:rsidP="00374945">
      <w:pPr>
        <w:pStyle w:val="IndentedText"/>
        <w:rPr>
          <w:rStyle w:val="IndentedTextChar"/>
          <w:lang w:val="en-US"/>
        </w:rPr>
      </w:pPr>
      <w:r w:rsidRPr="001F0846">
        <w:rPr>
          <w:rStyle w:val="IndentedTextChar"/>
          <w:lang w:val="en-US"/>
        </w:rPr>
        <w:t xml:space="preserve">Don’t forget to reference the AngularJS documentation at </w:t>
      </w:r>
      <w:hyperlink r:id="rId12" w:history="1">
        <w:r w:rsidRPr="001F0846">
          <w:rPr>
            <w:rStyle w:val="Hyperlink"/>
            <w:lang w:val="en-US"/>
          </w:rPr>
          <w:t>http://docs.angularjs.org/api</w:t>
        </w:r>
      </w:hyperlink>
      <w:r w:rsidRPr="001F0846">
        <w:rPr>
          <w:lang w:val="en-US"/>
        </w:rPr>
        <w:t>.</w:t>
      </w:r>
    </w:p>
    <w:p w:rsidR="00374945" w:rsidRPr="001F0846" w:rsidRDefault="00374945" w:rsidP="00374945">
      <w:pPr>
        <w:pStyle w:val="IndentedText"/>
        <w:ind w:left="0"/>
        <w:rPr>
          <w:rStyle w:val="IndentedTextChar"/>
          <w:lang w:val="en-US"/>
        </w:rPr>
      </w:pPr>
    </w:p>
    <w:p w:rsidR="00794850" w:rsidRPr="001F0846" w:rsidRDefault="004E7295" w:rsidP="00794850">
      <w:pPr>
        <w:pStyle w:val="PartTitle"/>
      </w:pPr>
      <w:r>
        <w:rPr>
          <w:rStyle w:val="PartTitleChar"/>
        </w:rPr>
        <w:t xml:space="preserve">Update the </w:t>
      </w:r>
      <w:r w:rsidRPr="004E7295">
        <w:rPr>
          <w:rStyle w:val="PartTitleChar"/>
        </w:rPr>
        <w:t>countryLoader</w:t>
      </w:r>
      <w:r>
        <w:rPr>
          <w:rStyle w:val="PartTitleChar"/>
        </w:rPr>
        <w:t xml:space="preserve"> service to use AJAX</w:t>
      </w:r>
    </w:p>
    <w:p w:rsidR="00794850" w:rsidRPr="00016604" w:rsidRDefault="00794850" w:rsidP="00016604">
      <w:pPr>
        <w:pStyle w:val="PartIntroParagraph"/>
        <w:rPr>
          <w:sz w:val="22"/>
        </w:rPr>
      </w:pPr>
      <w:r w:rsidRPr="001F0846">
        <w:rPr>
          <w:rStyle w:val="TextChar"/>
          <w:sz w:val="22"/>
        </w:rPr>
        <w:t xml:space="preserve">In this part of the lab, </w:t>
      </w:r>
      <w:r w:rsidR="00161052" w:rsidRPr="001F0846">
        <w:rPr>
          <w:rStyle w:val="TextChar"/>
          <w:sz w:val="22"/>
        </w:rPr>
        <w:t>you will</w:t>
      </w:r>
      <w:r w:rsidR="004E7295">
        <w:rPr>
          <w:rStyle w:val="TextChar"/>
          <w:sz w:val="22"/>
        </w:rPr>
        <w:t xml:space="preserve"> update the </w:t>
      </w:r>
      <w:r w:rsidR="004E7295" w:rsidRPr="004E7295">
        <w:rPr>
          <w:rStyle w:val="TextChar"/>
          <w:sz w:val="22"/>
        </w:rPr>
        <w:t>countryLoader</w:t>
      </w:r>
      <w:r w:rsidR="004E7295">
        <w:rPr>
          <w:rStyle w:val="TextChar"/>
          <w:sz w:val="22"/>
        </w:rPr>
        <w:t xml:space="preserve"> service to request the list of countries using AJAX. The project contains a WebAPI REST service at </w:t>
      </w:r>
      <w:r w:rsidR="004E7295" w:rsidRPr="004E7295">
        <w:rPr>
          <w:rStyle w:val="TextChar"/>
          <w:b/>
          <w:sz w:val="22"/>
        </w:rPr>
        <w:t>api/coutries</w:t>
      </w:r>
      <w:r w:rsidR="004E7295">
        <w:rPr>
          <w:rStyle w:val="TextChar"/>
          <w:sz w:val="22"/>
        </w:rPr>
        <w:t xml:space="preserve"> which will return the list of country names. </w:t>
      </w:r>
    </w:p>
    <w:p w:rsidR="00C62326" w:rsidRPr="001F0846" w:rsidRDefault="00C62326" w:rsidP="00C62326">
      <w:pPr>
        <w:pStyle w:val="LabSteps"/>
        <w:numPr>
          <w:ilvl w:val="0"/>
          <w:numId w:val="0"/>
        </w:numPr>
        <w:rPr>
          <w:rStyle w:val="ListParagraphChar"/>
          <w:b/>
        </w:rPr>
      </w:pPr>
      <w:r w:rsidRPr="001F0846">
        <w:rPr>
          <w:rStyle w:val="ListParagraphChar"/>
          <w:b/>
        </w:rPr>
        <w:t>Helpful links:</w:t>
      </w:r>
    </w:p>
    <w:p w:rsidR="00C62326" w:rsidRDefault="007E5500" w:rsidP="00C62326">
      <w:pPr>
        <w:pStyle w:val="LabSteps"/>
        <w:numPr>
          <w:ilvl w:val="0"/>
          <w:numId w:val="1"/>
        </w:numPr>
        <w:rPr>
          <w:rStyle w:val="ListParagraphChar"/>
        </w:rPr>
      </w:pPr>
      <w:hyperlink r:id="rId13" w:history="1">
        <w:r w:rsidR="00C62326" w:rsidRPr="001F0846">
          <w:rPr>
            <w:rStyle w:val="Hyperlink"/>
          </w:rPr>
          <w:t>The AngularJS documentation</w:t>
        </w:r>
      </w:hyperlink>
      <w:r w:rsidR="00C62326" w:rsidRPr="001F0846">
        <w:rPr>
          <w:rStyle w:val="ListParagraphChar"/>
        </w:rPr>
        <w:t>.</w:t>
      </w:r>
    </w:p>
    <w:p w:rsidR="004E7295" w:rsidRPr="001F0846" w:rsidRDefault="007E5500" w:rsidP="00C62326">
      <w:pPr>
        <w:pStyle w:val="LabSteps"/>
        <w:numPr>
          <w:ilvl w:val="0"/>
          <w:numId w:val="1"/>
        </w:numPr>
        <w:rPr>
          <w:rStyle w:val="ListParagraphChar"/>
        </w:rPr>
      </w:pPr>
      <w:hyperlink r:id="rId14" w:history="1">
        <w:r w:rsidR="004E7295" w:rsidRPr="004E7295">
          <w:rPr>
            <w:rStyle w:val="Hyperlink"/>
          </w:rPr>
          <w:t>The $http service</w:t>
        </w:r>
      </w:hyperlink>
      <w:r w:rsidR="004E7295">
        <w:rPr>
          <w:rStyle w:val="ListParagraphChar"/>
        </w:rPr>
        <w:t>.</w:t>
      </w:r>
    </w:p>
    <w:p w:rsidR="00794850" w:rsidRPr="001F0846" w:rsidRDefault="00794850" w:rsidP="00794850">
      <w:pPr>
        <w:pStyle w:val="PartHeader"/>
      </w:pPr>
      <w:r w:rsidRPr="001F0846">
        <w:t>Steps:</w:t>
      </w:r>
    </w:p>
    <w:p w:rsidR="004E7295" w:rsidRPr="001F0846" w:rsidRDefault="004E7295" w:rsidP="004E7295">
      <w:pPr>
        <w:pStyle w:val="LabSteps"/>
        <w:rPr>
          <w:rStyle w:val="ListParagraphChar"/>
        </w:rPr>
      </w:pPr>
      <w:r w:rsidRPr="001F0846">
        <w:rPr>
          <w:rStyle w:val="ListParagraphChar"/>
        </w:rPr>
        <w:t>Run and test</w:t>
      </w:r>
      <w:r>
        <w:rPr>
          <w:rStyle w:val="ListParagraphChar"/>
        </w:rPr>
        <w:t xml:space="preserve"> the</w:t>
      </w:r>
      <w:r w:rsidRPr="001F0846">
        <w:rPr>
          <w:rStyle w:val="ListParagraphChar"/>
        </w:rPr>
        <w:t xml:space="preserve"> application.</w:t>
      </w:r>
      <w:r>
        <w:rPr>
          <w:rStyle w:val="ListParagraphChar"/>
        </w:rPr>
        <w:t xml:space="preserve"> It should be completely functional with the exception </w:t>
      </w:r>
      <w:r w:rsidR="00016604">
        <w:rPr>
          <w:rStyle w:val="ListParagraphChar"/>
        </w:rPr>
        <w:t>o</w:t>
      </w:r>
      <w:r>
        <w:rPr>
          <w:rStyle w:val="ListParagraphChar"/>
        </w:rPr>
        <w:t>f loading the resources from the REST services.</w:t>
      </w:r>
    </w:p>
    <w:p w:rsidR="004E7295" w:rsidRDefault="004E7295" w:rsidP="004E7295">
      <w:pPr>
        <w:pStyle w:val="LabSteps"/>
        <w:rPr>
          <w:rStyle w:val="ListParagraphChar"/>
        </w:rPr>
      </w:pPr>
      <w:r>
        <w:rPr>
          <w:rStyle w:val="ListParagraphChar"/>
        </w:rPr>
        <w:t>Open the “</w:t>
      </w:r>
      <w:r w:rsidRPr="004E7295">
        <w:rPr>
          <w:rStyle w:val="ListParagraphChar"/>
        </w:rPr>
        <w:t>Countries.js</w:t>
      </w:r>
      <w:r>
        <w:rPr>
          <w:rStyle w:val="ListParagraphChar"/>
        </w:rPr>
        <w:t>” and locate the “</w:t>
      </w:r>
      <w:r w:rsidRPr="004E7295">
        <w:rPr>
          <w:rStyle w:val="ListParagraphChar"/>
        </w:rPr>
        <w:t>countryLoader</w:t>
      </w:r>
      <w:r>
        <w:rPr>
          <w:rStyle w:val="ListParagraphChar"/>
        </w:rPr>
        <w:t xml:space="preserve">” service. </w:t>
      </w:r>
      <w:r w:rsidR="00141F5B">
        <w:rPr>
          <w:rStyle w:val="ListParagraphChar"/>
        </w:rPr>
        <w:t>Currently this service contains a hardcoded list of country codes.</w:t>
      </w:r>
    </w:p>
    <w:p w:rsidR="00141F5B" w:rsidRDefault="00141F5B" w:rsidP="00141F5B">
      <w:pPr>
        <w:pStyle w:val="LabSteps"/>
        <w:rPr>
          <w:rStyle w:val="ListParagraphChar"/>
        </w:rPr>
      </w:pPr>
      <w:r>
        <w:rPr>
          <w:rStyle w:val="ListParagraphChar"/>
        </w:rPr>
        <w:t>Update this service to use the “$http” service to load the country data from the REST country service. The URL for this REST service is “</w:t>
      </w:r>
      <w:r w:rsidRPr="00141F5B">
        <w:rPr>
          <w:rStyle w:val="ListParagraphChar"/>
        </w:rPr>
        <w:t>/api/countries</w:t>
      </w:r>
      <w:r>
        <w:rPr>
          <w:rStyle w:val="ListParagraphChar"/>
        </w:rPr>
        <w:t>”. You should not need to make any changes to the “</w:t>
      </w:r>
      <w:r w:rsidRPr="00141F5B">
        <w:rPr>
          <w:rStyle w:val="ListParagraphChar"/>
        </w:rPr>
        <w:t>ContactsEditorCtrl</w:t>
      </w:r>
      <w:r>
        <w:rPr>
          <w:rStyle w:val="ListParagraphChar"/>
        </w:rPr>
        <w:t>” for this change.</w:t>
      </w:r>
    </w:p>
    <w:p w:rsidR="00141F5B" w:rsidRDefault="00141F5B" w:rsidP="00141F5B">
      <w:pPr>
        <w:pStyle w:val="LabSteps"/>
        <w:rPr>
          <w:rStyle w:val="ListParagraphChar"/>
        </w:rPr>
      </w:pPr>
      <w:r>
        <w:rPr>
          <w:rStyle w:val="ListParagraphChar"/>
        </w:rPr>
        <w:t>As an AngularJS service is a singleton you should make sure that the data is only loaded once when the application starts.</w:t>
      </w:r>
    </w:p>
    <w:p w:rsidR="0075611D" w:rsidRPr="001F0846" w:rsidRDefault="0075611D" w:rsidP="007A6186">
      <w:pPr>
        <w:pStyle w:val="LabSteps"/>
        <w:rPr>
          <w:rStyle w:val="ListParagraphChar"/>
        </w:rPr>
      </w:pPr>
      <w:r w:rsidRPr="001F0846">
        <w:rPr>
          <w:rStyle w:val="ListParagraphChar"/>
        </w:rPr>
        <w:t>Run and test your application</w:t>
      </w:r>
      <w:r w:rsidR="00940E47" w:rsidRPr="001F0846">
        <w:rPr>
          <w:rStyle w:val="ListParagraphChar"/>
        </w:rPr>
        <w:t>.</w:t>
      </w:r>
    </w:p>
    <w:p w:rsidR="00736C42" w:rsidRPr="001F0846" w:rsidRDefault="00736C42" w:rsidP="00C62326">
      <w:pPr>
        <w:pStyle w:val="LabSteps"/>
        <w:numPr>
          <w:ilvl w:val="0"/>
          <w:numId w:val="0"/>
        </w:numPr>
        <w:rPr>
          <w:rStyle w:val="ListParagraphChar"/>
        </w:rPr>
      </w:pPr>
      <w:r w:rsidRPr="001F0846">
        <w:rPr>
          <w:rStyle w:val="ListParagraphChar"/>
        </w:rPr>
        <w:t>.</w:t>
      </w:r>
    </w:p>
    <w:p w:rsidR="001D6BD5" w:rsidRPr="001F0846" w:rsidRDefault="00141F5B" w:rsidP="001D6BD5">
      <w:pPr>
        <w:pStyle w:val="PartTitle"/>
      </w:pPr>
      <w:r>
        <w:rPr>
          <w:rStyle w:val="PartTitleChar"/>
        </w:rPr>
        <w:t xml:space="preserve">Update the </w:t>
      </w:r>
      <w:r w:rsidRPr="00141F5B">
        <w:rPr>
          <w:rStyle w:val="PartTitleChar"/>
        </w:rPr>
        <w:t>peopleLoader</w:t>
      </w:r>
      <w:r>
        <w:rPr>
          <w:rStyle w:val="PartTitleChar"/>
        </w:rPr>
        <w:t xml:space="preserve"> service to use AJAX</w:t>
      </w:r>
    </w:p>
    <w:p w:rsidR="001D6BD5" w:rsidRPr="00016604" w:rsidRDefault="001D6BD5" w:rsidP="00016604">
      <w:pPr>
        <w:pStyle w:val="PartIntroParagraph"/>
        <w:rPr>
          <w:rStyle w:val="ListParagraphChar"/>
          <w:sz w:val="22"/>
        </w:rPr>
      </w:pPr>
      <w:r w:rsidRPr="001F0846">
        <w:rPr>
          <w:rStyle w:val="TextChar"/>
          <w:sz w:val="22"/>
        </w:rPr>
        <w:t xml:space="preserve">In this part of the lab, </w:t>
      </w:r>
      <w:r w:rsidR="009C7E95" w:rsidRPr="001F0846">
        <w:rPr>
          <w:rStyle w:val="TextChar"/>
          <w:sz w:val="22"/>
        </w:rPr>
        <w:t xml:space="preserve">you will </w:t>
      </w:r>
      <w:r w:rsidR="00141F5B">
        <w:rPr>
          <w:rStyle w:val="TextChar"/>
          <w:sz w:val="22"/>
        </w:rPr>
        <w:t>update the “</w:t>
      </w:r>
      <w:r w:rsidR="00141F5B" w:rsidRPr="00141F5B">
        <w:rPr>
          <w:rStyle w:val="TextChar"/>
          <w:sz w:val="22"/>
        </w:rPr>
        <w:t>peopleLoader</w:t>
      </w:r>
      <w:r w:rsidR="00141F5B">
        <w:rPr>
          <w:rStyle w:val="TextChar"/>
          <w:sz w:val="22"/>
        </w:rPr>
        <w:t xml:space="preserve">” service to use the People REST service. Because we are going to load as well as update data we are going to use the $resource </w:t>
      </w:r>
      <w:r w:rsidR="00016604">
        <w:rPr>
          <w:rStyle w:val="TextChar"/>
          <w:sz w:val="22"/>
        </w:rPr>
        <w:t>.</w:t>
      </w:r>
    </w:p>
    <w:p w:rsidR="00C62326" w:rsidRPr="001F0846" w:rsidRDefault="00C62326" w:rsidP="00C62326">
      <w:pPr>
        <w:pStyle w:val="LabSteps"/>
        <w:numPr>
          <w:ilvl w:val="0"/>
          <w:numId w:val="0"/>
        </w:numPr>
        <w:rPr>
          <w:rStyle w:val="ListParagraphChar"/>
          <w:b/>
        </w:rPr>
      </w:pPr>
      <w:r w:rsidRPr="001F0846">
        <w:rPr>
          <w:rStyle w:val="ListParagraphChar"/>
          <w:b/>
        </w:rPr>
        <w:t>Helpful links:</w:t>
      </w:r>
    </w:p>
    <w:p w:rsidR="00C62326" w:rsidRPr="001F0846" w:rsidRDefault="007E5500" w:rsidP="00B95A1B">
      <w:pPr>
        <w:pStyle w:val="LabSteps"/>
        <w:numPr>
          <w:ilvl w:val="0"/>
          <w:numId w:val="1"/>
        </w:numPr>
        <w:rPr>
          <w:rStyle w:val="ListParagraphChar"/>
        </w:rPr>
      </w:pPr>
      <w:hyperlink r:id="rId15" w:history="1">
        <w:r w:rsidR="00141F5B" w:rsidRPr="00141F5B">
          <w:rPr>
            <w:rStyle w:val="Hyperlink"/>
          </w:rPr>
          <w:t>The AngularJS $resource service</w:t>
        </w:r>
      </w:hyperlink>
      <w:r w:rsidR="00B95A1B" w:rsidRPr="001F0846">
        <w:rPr>
          <w:rStyle w:val="ListParagraphChar"/>
        </w:rPr>
        <w:t>.</w:t>
      </w:r>
    </w:p>
    <w:p w:rsidR="001D6BD5" w:rsidRPr="001F0846" w:rsidRDefault="001D6BD5" w:rsidP="001D6BD5">
      <w:pPr>
        <w:pStyle w:val="PartHeader"/>
      </w:pPr>
      <w:r w:rsidRPr="001F0846">
        <w:t>Steps:</w:t>
      </w:r>
    </w:p>
    <w:p w:rsidR="00141F5B" w:rsidRDefault="00141F5B" w:rsidP="00141F5B">
      <w:pPr>
        <w:pStyle w:val="LabSteps"/>
        <w:numPr>
          <w:ilvl w:val="0"/>
          <w:numId w:val="18"/>
        </w:numPr>
        <w:rPr>
          <w:rStyle w:val="ListParagraphChar"/>
        </w:rPr>
      </w:pPr>
      <w:r>
        <w:rPr>
          <w:rStyle w:val="ListParagraphChar"/>
        </w:rPr>
        <w:t>Open the “</w:t>
      </w:r>
      <w:r w:rsidRPr="00141F5B">
        <w:rPr>
          <w:rStyle w:val="ListParagraphChar"/>
        </w:rPr>
        <w:t>People</w:t>
      </w:r>
      <w:r w:rsidRPr="004E7295">
        <w:rPr>
          <w:rStyle w:val="ListParagraphChar"/>
        </w:rPr>
        <w:t>.js</w:t>
      </w:r>
      <w:r>
        <w:rPr>
          <w:rStyle w:val="ListParagraphChar"/>
        </w:rPr>
        <w:t>” and locate the “people</w:t>
      </w:r>
      <w:r w:rsidRPr="004E7295">
        <w:rPr>
          <w:rStyle w:val="ListParagraphChar"/>
        </w:rPr>
        <w:t>Loader</w:t>
      </w:r>
      <w:r>
        <w:rPr>
          <w:rStyle w:val="ListParagraphChar"/>
        </w:rPr>
        <w:t>” service. Currently this service contains a hardcoded list of people.</w:t>
      </w:r>
    </w:p>
    <w:p w:rsidR="00141F5B" w:rsidRDefault="00141F5B" w:rsidP="00141F5B">
      <w:pPr>
        <w:pStyle w:val="LabSteps"/>
        <w:numPr>
          <w:ilvl w:val="0"/>
          <w:numId w:val="18"/>
        </w:numPr>
        <w:rPr>
          <w:rStyle w:val="ListParagraphChar"/>
        </w:rPr>
      </w:pPr>
      <w:r>
        <w:rPr>
          <w:rStyle w:val="ListParagraphChar"/>
        </w:rPr>
        <w:t>Remove this hard coded list of people and replace this with a call to “$resource()” to create a REST resource service. The URL for the WebAPI REST service is “</w:t>
      </w:r>
      <w:r w:rsidRPr="00141F5B">
        <w:rPr>
          <w:rStyle w:val="ListParagraphChar"/>
        </w:rPr>
        <w:t>api/people/</w:t>
      </w:r>
      <w:r>
        <w:rPr>
          <w:rStyle w:val="ListParagraphChar"/>
        </w:rPr>
        <w:t>”.</w:t>
      </w:r>
    </w:p>
    <w:p w:rsidR="00141F5B" w:rsidRDefault="00141F5B" w:rsidP="00141F5B">
      <w:pPr>
        <w:pStyle w:val="LabSteps"/>
        <w:numPr>
          <w:ilvl w:val="0"/>
          <w:numId w:val="18"/>
        </w:numPr>
        <w:rPr>
          <w:rStyle w:val="ListParagraphChar"/>
        </w:rPr>
      </w:pPr>
      <w:r>
        <w:rPr>
          <w:rStyle w:val="ListParagraphChar"/>
        </w:rPr>
        <w:t>Update the “</w:t>
      </w:r>
      <w:r w:rsidRPr="00141F5B">
        <w:rPr>
          <w:rStyle w:val="ListParagraphChar"/>
        </w:rPr>
        <w:t>ContactsEditorCtrl</w:t>
      </w:r>
      <w:r>
        <w:rPr>
          <w:rStyle w:val="ListParagraphChar"/>
        </w:rPr>
        <w:t xml:space="preserve">” </w:t>
      </w:r>
      <w:r w:rsidR="00EF1B63">
        <w:rPr>
          <w:rStyle w:val="ListParagraphChar"/>
        </w:rPr>
        <w:t xml:space="preserve">constructor </w:t>
      </w:r>
      <w:r>
        <w:rPr>
          <w:rStyle w:val="ListParagraphChar"/>
        </w:rPr>
        <w:t xml:space="preserve">to use the updated </w:t>
      </w:r>
      <w:r w:rsidR="00EF1B63">
        <w:rPr>
          <w:rStyle w:val="ListParagraphChar"/>
        </w:rPr>
        <w:t>“people</w:t>
      </w:r>
      <w:r w:rsidR="00EF1B63" w:rsidRPr="004E7295">
        <w:rPr>
          <w:rStyle w:val="ListParagraphChar"/>
        </w:rPr>
        <w:t>Loader</w:t>
      </w:r>
      <w:r w:rsidR="00EF1B63">
        <w:rPr>
          <w:rStyle w:val="ListParagraphChar"/>
        </w:rPr>
        <w:t>” service. Note that the copy action is no longer needed, this was only required for the undo action with local contacts.</w:t>
      </w:r>
    </w:p>
    <w:p w:rsidR="00EF1B63" w:rsidRDefault="00EF1B63" w:rsidP="00141F5B">
      <w:pPr>
        <w:pStyle w:val="LabSteps"/>
        <w:numPr>
          <w:ilvl w:val="0"/>
          <w:numId w:val="18"/>
        </w:numPr>
        <w:rPr>
          <w:rStyle w:val="ListParagraphChar"/>
        </w:rPr>
      </w:pPr>
      <w:r>
        <w:rPr>
          <w:rStyle w:val="ListParagraphChar"/>
        </w:rPr>
        <w:t>Update the “save()” function to use the updated “people</w:t>
      </w:r>
      <w:r w:rsidRPr="004E7295">
        <w:rPr>
          <w:rStyle w:val="ListParagraphChar"/>
        </w:rPr>
        <w:t>Loader</w:t>
      </w:r>
      <w:r>
        <w:rPr>
          <w:rStyle w:val="ListParagraphChar"/>
        </w:rPr>
        <w:t>” service to save changes. Make sure to redi</w:t>
      </w:r>
      <w:r w:rsidR="00016604">
        <w:rPr>
          <w:rStyle w:val="ListParagraphChar"/>
        </w:rPr>
        <w:t>rect to the contacts list only i</w:t>
      </w:r>
      <w:r>
        <w:rPr>
          <w:rStyle w:val="ListParagraphChar"/>
        </w:rPr>
        <w:t>f the update on the server was successful and to display the error message returned if the updated failed. Note you can test this using the first and last name properties as both are required.</w:t>
      </w:r>
    </w:p>
    <w:p w:rsidR="00681B5B" w:rsidRPr="001F0846" w:rsidRDefault="00681B5B" w:rsidP="00681B5B">
      <w:pPr>
        <w:pStyle w:val="LabSteps"/>
        <w:numPr>
          <w:ilvl w:val="0"/>
          <w:numId w:val="18"/>
        </w:numPr>
        <w:rPr>
          <w:rStyle w:val="ListParagraphChar"/>
        </w:rPr>
      </w:pPr>
      <w:r w:rsidRPr="001F0846">
        <w:rPr>
          <w:rStyle w:val="ListParagraphChar"/>
        </w:rPr>
        <w:t>Run and test your application.</w:t>
      </w:r>
    </w:p>
    <w:p w:rsidR="00EF1B63" w:rsidRDefault="00EF1B63" w:rsidP="00EF1B63">
      <w:pPr>
        <w:pStyle w:val="LabSteps"/>
        <w:numPr>
          <w:ilvl w:val="0"/>
          <w:numId w:val="0"/>
        </w:numPr>
        <w:ind w:left="360" w:hanging="360"/>
        <w:rPr>
          <w:rStyle w:val="ListParagraphChar"/>
        </w:rPr>
      </w:pPr>
    </w:p>
    <w:p w:rsidR="00EF1B63" w:rsidRDefault="00EF1B63" w:rsidP="00EF1B63">
      <w:pPr>
        <w:pStyle w:val="PartTitle"/>
        <w:rPr>
          <w:rStyle w:val="PartTitleChar"/>
        </w:rPr>
      </w:pPr>
      <w:r>
        <w:rPr>
          <w:rStyle w:val="PartTitleChar"/>
        </w:rPr>
        <w:t>Optional: Add actions to add new contacts or delete existing ones.</w:t>
      </w:r>
    </w:p>
    <w:p w:rsidR="00EF1B63" w:rsidRPr="001F0846" w:rsidRDefault="00EF1B63" w:rsidP="00EF1B63">
      <w:pPr>
        <w:pStyle w:val="PartIntroParagraph"/>
        <w:rPr>
          <w:rStyle w:val="TextChar"/>
          <w:sz w:val="22"/>
        </w:rPr>
      </w:pPr>
      <w:r w:rsidRPr="001F0846">
        <w:rPr>
          <w:rStyle w:val="TextChar"/>
          <w:sz w:val="22"/>
        </w:rPr>
        <w:t xml:space="preserve">In this part of the lab, you </w:t>
      </w:r>
      <w:r>
        <w:rPr>
          <w:rStyle w:val="TextChar"/>
          <w:sz w:val="22"/>
        </w:rPr>
        <w:t xml:space="preserve">update the application to support adding new contacts </w:t>
      </w:r>
      <w:r w:rsidR="00016604">
        <w:rPr>
          <w:rStyle w:val="TextChar"/>
          <w:sz w:val="22"/>
        </w:rPr>
        <w:t>and deleting existing ones.</w:t>
      </w:r>
    </w:p>
    <w:p w:rsidR="00EF1B63" w:rsidRPr="001F0846" w:rsidRDefault="00EF1B63" w:rsidP="00EF1B63">
      <w:pPr>
        <w:pStyle w:val="LabSteps"/>
        <w:numPr>
          <w:ilvl w:val="0"/>
          <w:numId w:val="0"/>
        </w:numPr>
        <w:ind w:left="720"/>
        <w:rPr>
          <w:rStyle w:val="ListParagraphChar"/>
        </w:rPr>
      </w:pPr>
    </w:p>
    <w:p w:rsidR="00EF1B63" w:rsidRPr="001F0846" w:rsidRDefault="00EF1B63" w:rsidP="00EF1B63">
      <w:pPr>
        <w:pStyle w:val="PartHeader"/>
      </w:pPr>
      <w:r w:rsidRPr="001F0846">
        <w:t>Steps:</w:t>
      </w:r>
    </w:p>
    <w:p w:rsidR="00EF1B63" w:rsidRDefault="00EF1B63" w:rsidP="00EF1B63">
      <w:pPr>
        <w:pStyle w:val="LabSteps"/>
        <w:numPr>
          <w:ilvl w:val="0"/>
          <w:numId w:val="20"/>
        </w:numPr>
        <w:rPr>
          <w:rStyle w:val="ListParagraphChar"/>
        </w:rPr>
      </w:pPr>
      <w:r>
        <w:rPr>
          <w:rStyle w:val="ListParagraphChar"/>
        </w:rPr>
        <w:t>Implement the insert and delete functionality.</w:t>
      </w:r>
    </w:p>
    <w:p w:rsidR="00EF1B63" w:rsidRPr="001F0846" w:rsidRDefault="00EF1B63" w:rsidP="00EF1B63">
      <w:pPr>
        <w:pStyle w:val="LabSteps"/>
        <w:numPr>
          <w:ilvl w:val="0"/>
          <w:numId w:val="18"/>
        </w:numPr>
        <w:rPr>
          <w:rStyle w:val="ListParagraphChar"/>
        </w:rPr>
      </w:pPr>
      <w:r w:rsidRPr="001F0846">
        <w:rPr>
          <w:rStyle w:val="ListParagraphChar"/>
        </w:rPr>
        <w:t>Run and test your application.</w:t>
      </w:r>
    </w:p>
    <w:p w:rsidR="00EF1B63" w:rsidRDefault="00EF1B63" w:rsidP="00EF1B63">
      <w:pPr>
        <w:pStyle w:val="LabSteps"/>
        <w:numPr>
          <w:ilvl w:val="0"/>
          <w:numId w:val="0"/>
        </w:numPr>
        <w:ind w:left="720"/>
        <w:rPr>
          <w:rStyle w:val="ListParagraphChar"/>
        </w:rPr>
      </w:pPr>
    </w:p>
    <w:p w:rsidR="00EF1B63" w:rsidRPr="001F0846" w:rsidRDefault="00EF1B63" w:rsidP="00EF1B63">
      <w:pPr>
        <w:pStyle w:val="LabSteps"/>
        <w:numPr>
          <w:ilvl w:val="0"/>
          <w:numId w:val="0"/>
        </w:numPr>
        <w:ind w:left="360" w:hanging="360"/>
        <w:rPr>
          <w:rStyle w:val="ListParagraphChar"/>
        </w:rPr>
      </w:pPr>
    </w:p>
    <w:p w:rsidR="00E57387" w:rsidRPr="001F0846" w:rsidRDefault="00E57387" w:rsidP="00883D4E">
      <w:pPr>
        <w:pStyle w:val="SolutionHeader"/>
      </w:pPr>
      <w:r w:rsidRPr="001F0846">
        <w:t>Solutions:</w:t>
      </w:r>
    </w:p>
    <w:p w:rsidR="00B52F89" w:rsidRPr="001F0846" w:rsidRDefault="00144F64" w:rsidP="00022512">
      <w:pPr>
        <w:pStyle w:val="ListParagraph"/>
      </w:pPr>
      <w:r w:rsidRPr="001F0846">
        <w:t xml:space="preserve">The final solution for this lab is available </w:t>
      </w:r>
      <w:r w:rsidR="0075707F" w:rsidRPr="001F0846">
        <w:t xml:space="preserve">in the </w:t>
      </w:r>
      <w:r w:rsidR="0075707F" w:rsidRPr="001F0846">
        <w:rPr>
          <w:rStyle w:val="CodeChar"/>
          <w:rFonts w:eastAsiaTheme="minorHAnsi"/>
        </w:rPr>
        <w:t>~/</w:t>
      </w:r>
      <w:r w:rsidRPr="001F0846">
        <w:rPr>
          <w:rStyle w:val="CodeChar"/>
          <w:rFonts w:eastAsiaTheme="minorHAnsi"/>
        </w:rPr>
        <w:t>after</w:t>
      </w:r>
      <w:r w:rsidR="0075707F" w:rsidRPr="001F0846">
        <w:rPr>
          <w:rStyle w:val="TextChar"/>
        </w:rPr>
        <w:t xml:space="preserve"> directory</w:t>
      </w:r>
      <w:r w:rsidR="0072102A" w:rsidRPr="001F0846">
        <w:rPr>
          <w:rStyle w:val="TextChar"/>
        </w:rPr>
        <w:t>.</w:t>
      </w:r>
    </w:p>
    <w:sectPr w:rsidR="00B52F89" w:rsidRPr="001F0846" w:rsidSect="00DB46D4">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500" w:rsidRDefault="007E5500" w:rsidP="003E74B5">
      <w:pPr>
        <w:spacing w:after="0" w:line="240" w:lineRule="auto"/>
      </w:pPr>
      <w:r>
        <w:separator/>
      </w:r>
    </w:p>
  </w:endnote>
  <w:endnote w:type="continuationSeparator" w:id="0">
    <w:p w:rsidR="007E5500" w:rsidRDefault="007E5500" w:rsidP="003E7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EDF" w:rsidRDefault="00352ED5">
    <w:pPr>
      <w:pStyle w:val="Voettekst"/>
    </w:pPr>
    <w:r>
      <w:t>© 20</w:t>
    </w:r>
    <w:r w:rsidR="00F2497D">
      <w:t>1</w:t>
    </w:r>
    <w:r w:rsidR="004E1E7A">
      <w:t>1</w:t>
    </w:r>
    <w:r>
      <w:t xml:space="preserve"> </w:t>
    </w:r>
    <w:r w:rsidR="009B7C7A">
      <w:t>Digital Age Learning</w:t>
    </w:r>
    <w:r>
      <w:t>, Inc.  All rights reserved</w:t>
    </w:r>
    <w:r w:rsidR="00000EDF">
      <w:ptab w:relativeTo="margin" w:alignment="right" w:leader="none"/>
    </w:r>
    <w:r w:rsidR="00000EDF">
      <w:t xml:space="preserve">Page </w:t>
    </w:r>
    <w:r w:rsidR="00F244D0">
      <w:fldChar w:fldCharType="begin"/>
    </w:r>
    <w:r w:rsidR="00F244D0">
      <w:instrText xml:space="preserve"> PAGE   \* MERGEFORMAT </w:instrText>
    </w:r>
    <w:r w:rsidR="00F244D0">
      <w:fldChar w:fldCharType="separate"/>
    </w:r>
    <w:r w:rsidR="004E0CD4">
      <w:rPr>
        <w:noProof/>
      </w:rPr>
      <w:t>1</w:t>
    </w:r>
    <w:r w:rsidR="00F244D0">
      <w:rPr>
        <w:noProof/>
      </w:rPr>
      <w:fldChar w:fldCharType="end"/>
    </w:r>
    <w:r w:rsidR="00000EDF">
      <w:t xml:space="preserve"> of </w:t>
    </w:r>
    <w:r w:rsidR="007E5500">
      <w:fldChar w:fldCharType="begin"/>
    </w:r>
    <w:r w:rsidR="007E5500">
      <w:instrText xml:space="preserve"> NUMPAGES   \* MERGEFORMAT </w:instrText>
    </w:r>
    <w:r w:rsidR="007E5500">
      <w:fldChar w:fldCharType="separate"/>
    </w:r>
    <w:r w:rsidR="004E0CD4">
      <w:rPr>
        <w:noProof/>
      </w:rPr>
      <w:t>1</w:t>
    </w:r>
    <w:r w:rsidR="007E550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500" w:rsidRDefault="007E5500" w:rsidP="003E74B5">
      <w:pPr>
        <w:spacing w:after="0" w:line="240" w:lineRule="auto"/>
      </w:pPr>
      <w:r>
        <w:separator/>
      </w:r>
    </w:p>
  </w:footnote>
  <w:footnote w:type="continuationSeparator" w:id="0">
    <w:p w:rsidR="007E5500" w:rsidRDefault="007E5500" w:rsidP="003E74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E7FBB"/>
    <w:multiLevelType w:val="hybridMultilevel"/>
    <w:tmpl w:val="DE04D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3F114F"/>
    <w:multiLevelType w:val="hybridMultilevel"/>
    <w:tmpl w:val="CB32E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1D30E6"/>
    <w:multiLevelType w:val="hybridMultilevel"/>
    <w:tmpl w:val="98BE5F3A"/>
    <w:lvl w:ilvl="0" w:tplc="FA24F3AE">
      <w:start w:val="1"/>
      <w:numFmt w:val="decimal"/>
      <w:pStyle w:val="LabSteps"/>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2A4D96"/>
    <w:multiLevelType w:val="hybridMultilevel"/>
    <w:tmpl w:val="4CE41F62"/>
    <w:lvl w:ilvl="0" w:tplc="7730D8D8">
      <w:start w:val="1"/>
      <w:numFmt w:val="bullet"/>
      <w:pStyle w:val="Goal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0C6145"/>
    <w:multiLevelType w:val="hybridMultilevel"/>
    <w:tmpl w:val="DFBA62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2"/>
  </w:num>
  <w:num w:numId="4">
    <w:abstractNumId w:val="2"/>
  </w:num>
  <w:num w:numId="5">
    <w:abstractNumId w:val="0"/>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num>
  <w:num w:numId="18">
    <w:abstractNumId w:val="2"/>
    <w:lvlOverride w:ilvl="0">
      <w:startOverride w:val="1"/>
    </w:lvlOverride>
  </w:num>
  <w:num w:numId="19">
    <w:abstractNumId w:val="4"/>
  </w:num>
  <w:num w:numId="20">
    <w:abstractNumId w:val="2"/>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065D5"/>
    <w:rsid w:val="00000EDF"/>
    <w:rsid w:val="00001655"/>
    <w:rsid w:val="0000248B"/>
    <w:rsid w:val="00002ADC"/>
    <w:rsid w:val="00003AD4"/>
    <w:rsid w:val="00003F18"/>
    <w:rsid w:val="000048A9"/>
    <w:rsid w:val="00004B30"/>
    <w:rsid w:val="00005846"/>
    <w:rsid w:val="0000679F"/>
    <w:rsid w:val="00007553"/>
    <w:rsid w:val="0001006D"/>
    <w:rsid w:val="000100D2"/>
    <w:rsid w:val="00011367"/>
    <w:rsid w:val="000127D6"/>
    <w:rsid w:val="000128DC"/>
    <w:rsid w:val="00016604"/>
    <w:rsid w:val="00016FB4"/>
    <w:rsid w:val="0001701D"/>
    <w:rsid w:val="00017754"/>
    <w:rsid w:val="00017DCA"/>
    <w:rsid w:val="000206E9"/>
    <w:rsid w:val="0002221F"/>
    <w:rsid w:val="00022512"/>
    <w:rsid w:val="0002256A"/>
    <w:rsid w:val="000226B9"/>
    <w:rsid w:val="00022CD9"/>
    <w:rsid w:val="00024B24"/>
    <w:rsid w:val="00026BC1"/>
    <w:rsid w:val="000304FF"/>
    <w:rsid w:val="00030A0F"/>
    <w:rsid w:val="00031207"/>
    <w:rsid w:val="00031255"/>
    <w:rsid w:val="00033519"/>
    <w:rsid w:val="0003386E"/>
    <w:rsid w:val="0003392C"/>
    <w:rsid w:val="00033CC4"/>
    <w:rsid w:val="00034060"/>
    <w:rsid w:val="000343AB"/>
    <w:rsid w:val="00034937"/>
    <w:rsid w:val="00035A9D"/>
    <w:rsid w:val="00036004"/>
    <w:rsid w:val="00037AD1"/>
    <w:rsid w:val="00041405"/>
    <w:rsid w:val="00041436"/>
    <w:rsid w:val="0004150D"/>
    <w:rsid w:val="00042E58"/>
    <w:rsid w:val="00042F50"/>
    <w:rsid w:val="000448A7"/>
    <w:rsid w:val="000450DE"/>
    <w:rsid w:val="000475CA"/>
    <w:rsid w:val="0005024E"/>
    <w:rsid w:val="0005102D"/>
    <w:rsid w:val="0005115D"/>
    <w:rsid w:val="000511EA"/>
    <w:rsid w:val="00051595"/>
    <w:rsid w:val="00052E9C"/>
    <w:rsid w:val="000530F9"/>
    <w:rsid w:val="00053D0D"/>
    <w:rsid w:val="00054E65"/>
    <w:rsid w:val="00054EC5"/>
    <w:rsid w:val="0005530C"/>
    <w:rsid w:val="00055A35"/>
    <w:rsid w:val="000579B5"/>
    <w:rsid w:val="000601AF"/>
    <w:rsid w:val="00061423"/>
    <w:rsid w:val="000614FC"/>
    <w:rsid w:val="0006155A"/>
    <w:rsid w:val="00061E1B"/>
    <w:rsid w:val="0006205F"/>
    <w:rsid w:val="000634FC"/>
    <w:rsid w:val="00063799"/>
    <w:rsid w:val="000638EA"/>
    <w:rsid w:val="00063A13"/>
    <w:rsid w:val="00063CBF"/>
    <w:rsid w:val="0006452B"/>
    <w:rsid w:val="00064CB8"/>
    <w:rsid w:val="00065077"/>
    <w:rsid w:val="00067899"/>
    <w:rsid w:val="000707DE"/>
    <w:rsid w:val="00071863"/>
    <w:rsid w:val="00071FFC"/>
    <w:rsid w:val="00072D24"/>
    <w:rsid w:val="00073CE6"/>
    <w:rsid w:val="00073DE5"/>
    <w:rsid w:val="00075949"/>
    <w:rsid w:val="00080101"/>
    <w:rsid w:val="00080485"/>
    <w:rsid w:val="00080B17"/>
    <w:rsid w:val="00080F35"/>
    <w:rsid w:val="0008152F"/>
    <w:rsid w:val="00081E5E"/>
    <w:rsid w:val="000821A5"/>
    <w:rsid w:val="000823AC"/>
    <w:rsid w:val="00082414"/>
    <w:rsid w:val="000827FC"/>
    <w:rsid w:val="000837EE"/>
    <w:rsid w:val="000847E0"/>
    <w:rsid w:val="00085679"/>
    <w:rsid w:val="00085DB2"/>
    <w:rsid w:val="0008715D"/>
    <w:rsid w:val="00090129"/>
    <w:rsid w:val="00090661"/>
    <w:rsid w:val="00091557"/>
    <w:rsid w:val="000916D4"/>
    <w:rsid w:val="00091979"/>
    <w:rsid w:val="00095535"/>
    <w:rsid w:val="0009562E"/>
    <w:rsid w:val="00095F38"/>
    <w:rsid w:val="00097E49"/>
    <w:rsid w:val="000A0FA6"/>
    <w:rsid w:val="000A1ACC"/>
    <w:rsid w:val="000A1E0A"/>
    <w:rsid w:val="000A2210"/>
    <w:rsid w:val="000A225D"/>
    <w:rsid w:val="000A2831"/>
    <w:rsid w:val="000A2F1B"/>
    <w:rsid w:val="000A319C"/>
    <w:rsid w:val="000A31E2"/>
    <w:rsid w:val="000A3E9F"/>
    <w:rsid w:val="000A4600"/>
    <w:rsid w:val="000A52B4"/>
    <w:rsid w:val="000A563C"/>
    <w:rsid w:val="000A634A"/>
    <w:rsid w:val="000A636E"/>
    <w:rsid w:val="000A6CEA"/>
    <w:rsid w:val="000A76B4"/>
    <w:rsid w:val="000B0102"/>
    <w:rsid w:val="000B01D7"/>
    <w:rsid w:val="000B1C34"/>
    <w:rsid w:val="000B25BE"/>
    <w:rsid w:val="000B349D"/>
    <w:rsid w:val="000B43B2"/>
    <w:rsid w:val="000B4EFB"/>
    <w:rsid w:val="000B5370"/>
    <w:rsid w:val="000B53C7"/>
    <w:rsid w:val="000B5F66"/>
    <w:rsid w:val="000B6C3B"/>
    <w:rsid w:val="000B7AEE"/>
    <w:rsid w:val="000C011F"/>
    <w:rsid w:val="000C0250"/>
    <w:rsid w:val="000C078B"/>
    <w:rsid w:val="000C1D61"/>
    <w:rsid w:val="000C2C01"/>
    <w:rsid w:val="000C31D8"/>
    <w:rsid w:val="000C5531"/>
    <w:rsid w:val="000C57E1"/>
    <w:rsid w:val="000C5F06"/>
    <w:rsid w:val="000C63FB"/>
    <w:rsid w:val="000C6AD7"/>
    <w:rsid w:val="000C6BA3"/>
    <w:rsid w:val="000C71B8"/>
    <w:rsid w:val="000D0C09"/>
    <w:rsid w:val="000D101F"/>
    <w:rsid w:val="000D1BDA"/>
    <w:rsid w:val="000D3833"/>
    <w:rsid w:val="000D520B"/>
    <w:rsid w:val="000D58B3"/>
    <w:rsid w:val="000D753D"/>
    <w:rsid w:val="000D7636"/>
    <w:rsid w:val="000D791C"/>
    <w:rsid w:val="000D7E8B"/>
    <w:rsid w:val="000E00B5"/>
    <w:rsid w:val="000E1F31"/>
    <w:rsid w:val="000E4388"/>
    <w:rsid w:val="000E4ACA"/>
    <w:rsid w:val="000E59F4"/>
    <w:rsid w:val="000E6491"/>
    <w:rsid w:val="000E7488"/>
    <w:rsid w:val="000F0E1F"/>
    <w:rsid w:val="000F0E49"/>
    <w:rsid w:val="000F2FA2"/>
    <w:rsid w:val="000F3067"/>
    <w:rsid w:val="000F325A"/>
    <w:rsid w:val="000F50F1"/>
    <w:rsid w:val="000F5468"/>
    <w:rsid w:val="000F56BC"/>
    <w:rsid w:val="000F5AC4"/>
    <w:rsid w:val="000F65A1"/>
    <w:rsid w:val="00100B4E"/>
    <w:rsid w:val="001012AE"/>
    <w:rsid w:val="00101553"/>
    <w:rsid w:val="00101BAD"/>
    <w:rsid w:val="001026D7"/>
    <w:rsid w:val="00102BF0"/>
    <w:rsid w:val="001031A1"/>
    <w:rsid w:val="001033CC"/>
    <w:rsid w:val="001046F2"/>
    <w:rsid w:val="001052FE"/>
    <w:rsid w:val="00105E1B"/>
    <w:rsid w:val="001065F9"/>
    <w:rsid w:val="001070CD"/>
    <w:rsid w:val="001077D3"/>
    <w:rsid w:val="00107BBF"/>
    <w:rsid w:val="00110B3D"/>
    <w:rsid w:val="00110DD2"/>
    <w:rsid w:val="0011170E"/>
    <w:rsid w:val="0011267D"/>
    <w:rsid w:val="0011338D"/>
    <w:rsid w:val="00114859"/>
    <w:rsid w:val="001156B5"/>
    <w:rsid w:val="001163E6"/>
    <w:rsid w:val="001178C8"/>
    <w:rsid w:val="001202D2"/>
    <w:rsid w:val="001208FB"/>
    <w:rsid w:val="0012199D"/>
    <w:rsid w:val="00121ABF"/>
    <w:rsid w:val="00121F6D"/>
    <w:rsid w:val="00122268"/>
    <w:rsid w:val="001234A1"/>
    <w:rsid w:val="001234B6"/>
    <w:rsid w:val="00125107"/>
    <w:rsid w:val="0012515C"/>
    <w:rsid w:val="00125C82"/>
    <w:rsid w:val="001265B8"/>
    <w:rsid w:val="0012676D"/>
    <w:rsid w:val="00126AFE"/>
    <w:rsid w:val="00127EEA"/>
    <w:rsid w:val="00131496"/>
    <w:rsid w:val="00131527"/>
    <w:rsid w:val="001316B6"/>
    <w:rsid w:val="00131F08"/>
    <w:rsid w:val="00133812"/>
    <w:rsid w:val="00133F97"/>
    <w:rsid w:val="00134855"/>
    <w:rsid w:val="00134ADB"/>
    <w:rsid w:val="00135450"/>
    <w:rsid w:val="00135463"/>
    <w:rsid w:val="001359A6"/>
    <w:rsid w:val="001360D8"/>
    <w:rsid w:val="00140534"/>
    <w:rsid w:val="0014061B"/>
    <w:rsid w:val="00140AB2"/>
    <w:rsid w:val="00141BC8"/>
    <w:rsid w:val="00141F5B"/>
    <w:rsid w:val="00142DE0"/>
    <w:rsid w:val="00143B8D"/>
    <w:rsid w:val="00143C98"/>
    <w:rsid w:val="00143FDD"/>
    <w:rsid w:val="001440B5"/>
    <w:rsid w:val="001443F8"/>
    <w:rsid w:val="00144F3F"/>
    <w:rsid w:val="00144F64"/>
    <w:rsid w:val="001459BC"/>
    <w:rsid w:val="00146A36"/>
    <w:rsid w:val="00146BF6"/>
    <w:rsid w:val="0014759E"/>
    <w:rsid w:val="00147769"/>
    <w:rsid w:val="00147E1D"/>
    <w:rsid w:val="00150434"/>
    <w:rsid w:val="00150618"/>
    <w:rsid w:val="0015087F"/>
    <w:rsid w:val="00150CED"/>
    <w:rsid w:val="00151B84"/>
    <w:rsid w:val="001522FF"/>
    <w:rsid w:val="00153A23"/>
    <w:rsid w:val="00153BD1"/>
    <w:rsid w:val="00154099"/>
    <w:rsid w:val="0015490A"/>
    <w:rsid w:val="001553FC"/>
    <w:rsid w:val="001562B8"/>
    <w:rsid w:val="00156B66"/>
    <w:rsid w:val="001601EA"/>
    <w:rsid w:val="001605B3"/>
    <w:rsid w:val="00161052"/>
    <w:rsid w:val="001615B1"/>
    <w:rsid w:val="0016251D"/>
    <w:rsid w:val="00162DAB"/>
    <w:rsid w:val="001646FB"/>
    <w:rsid w:val="00164CA5"/>
    <w:rsid w:val="00164D42"/>
    <w:rsid w:val="00164EDF"/>
    <w:rsid w:val="001654B5"/>
    <w:rsid w:val="00165943"/>
    <w:rsid w:val="00165F49"/>
    <w:rsid w:val="00166C7E"/>
    <w:rsid w:val="0016718F"/>
    <w:rsid w:val="001672B1"/>
    <w:rsid w:val="00170778"/>
    <w:rsid w:val="0017288F"/>
    <w:rsid w:val="00172B79"/>
    <w:rsid w:val="00176432"/>
    <w:rsid w:val="00177380"/>
    <w:rsid w:val="001803B2"/>
    <w:rsid w:val="00182784"/>
    <w:rsid w:val="0018286A"/>
    <w:rsid w:val="00183196"/>
    <w:rsid w:val="00183924"/>
    <w:rsid w:val="001846FB"/>
    <w:rsid w:val="0018501F"/>
    <w:rsid w:val="00185127"/>
    <w:rsid w:val="0018572B"/>
    <w:rsid w:val="001871AC"/>
    <w:rsid w:val="0019139B"/>
    <w:rsid w:val="00191F66"/>
    <w:rsid w:val="00192A37"/>
    <w:rsid w:val="0019575A"/>
    <w:rsid w:val="001958F9"/>
    <w:rsid w:val="0019613E"/>
    <w:rsid w:val="0019619D"/>
    <w:rsid w:val="001964F5"/>
    <w:rsid w:val="0019775D"/>
    <w:rsid w:val="00197F3A"/>
    <w:rsid w:val="001A01C5"/>
    <w:rsid w:val="001A0B54"/>
    <w:rsid w:val="001A10F3"/>
    <w:rsid w:val="001A2725"/>
    <w:rsid w:val="001A397A"/>
    <w:rsid w:val="001A3F97"/>
    <w:rsid w:val="001A559D"/>
    <w:rsid w:val="001A6A3D"/>
    <w:rsid w:val="001B0259"/>
    <w:rsid w:val="001B1260"/>
    <w:rsid w:val="001B3053"/>
    <w:rsid w:val="001B3896"/>
    <w:rsid w:val="001B3CB2"/>
    <w:rsid w:val="001B3CD7"/>
    <w:rsid w:val="001B4072"/>
    <w:rsid w:val="001B49EF"/>
    <w:rsid w:val="001B504B"/>
    <w:rsid w:val="001B5B24"/>
    <w:rsid w:val="001B624E"/>
    <w:rsid w:val="001B6550"/>
    <w:rsid w:val="001B65D4"/>
    <w:rsid w:val="001B6AF0"/>
    <w:rsid w:val="001B7723"/>
    <w:rsid w:val="001B79B1"/>
    <w:rsid w:val="001B79B3"/>
    <w:rsid w:val="001B7A01"/>
    <w:rsid w:val="001C007A"/>
    <w:rsid w:val="001C174C"/>
    <w:rsid w:val="001C2142"/>
    <w:rsid w:val="001C2C04"/>
    <w:rsid w:val="001C30A0"/>
    <w:rsid w:val="001C3B4E"/>
    <w:rsid w:val="001C418A"/>
    <w:rsid w:val="001C4BA3"/>
    <w:rsid w:val="001C5301"/>
    <w:rsid w:val="001C65D3"/>
    <w:rsid w:val="001C6796"/>
    <w:rsid w:val="001C6FC6"/>
    <w:rsid w:val="001C70F4"/>
    <w:rsid w:val="001C7120"/>
    <w:rsid w:val="001C7A57"/>
    <w:rsid w:val="001C7A72"/>
    <w:rsid w:val="001C7E78"/>
    <w:rsid w:val="001C7F8F"/>
    <w:rsid w:val="001D0838"/>
    <w:rsid w:val="001D1CED"/>
    <w:rsid w:val="001D2C4B"/>
    <w:rsid w:val="001D32CA"/>
    <w:rsid w:val="001D3A1E"/>
    <w:rsid w:val="001D3E3E"/>
    <w:rsid w:val="001D3F56"/>
    <w:rsid w:val="001D4E4A"/>
    <w:rsid w:val="001D56D4"/>
    <w:rsid w:val="001D5BB4"/>
    <w:rsid w:val="001D65D6"/>
    <w:rsid w:val="001D6BD5"/>
    <w:rsid w:val="001E0A2C"/>
    <w:rsid w:val="001E13A1"/>
    <w:rsid w:val="001E2806"/>
    <w:rsid w:val="001E43EB"/>
    <w:rsid w:val="001E46F8"/>
    <w:rsid w:val="001E4B63"/>
    <w:rsid w:val="001E53E3"/>
    <w:rsid w:val="001E574A"/>
    <w:rsid w:val="001E59FF"/>
    <w:rsid w:val="001E5BE8"/>
    <w:rsid w:val="001E6209"/>
    <w:rsid w:val="001E69FB"/>
    <w:rsid w:val="001E6B75"/>
    <w:rsid w:val="001E742B"/>
    <w:rsid w:val="001E7D84"/>
    <w:rsid w:val="001E7F7D"/>
    <w:rsid w:val="001F025C"/>
    <w:rsid w:val="001F0846"/>
    <w:rsid w:val="001F1B96"/>
    <w:rsid w:val="001F2232"/>
    <w:rsid w:val="001F26C8"/>
    <w:rsid w:val="001F2A27"/>
    <w:rsid w:val="001F2E17"/>
    <w:rsid w:val="001F3A2A"/>
    <w:rsid w:val="001F4050"/>
    <w:rsid w:val="001F6C24"/>
    <w:rsid w:val="001F7207"/>
    <w:rsid w:val="001F7A50"/>
    <w:rsid w:val="001F7C1E"/>
    <w:rsid w:val="001F7C7F"/>
    <w:rsid w:val="00202678"/>
    <w:rsid w:val="002028A0"/>
    <w:rsid w:val="00203486"/>
    <w:rsid w:val="00203597"/>
    <w:rsid w:val="00206E1F"/>
    <w:rsid w:val="00207930"/>
    <w:rsid w:val="0021005A"/>
    <w:rsid w:val="00210333"/>
    <w:rsid w:val="00210FF0"/>
    <w:rsid w:val="00211C8F"/>
    <w:rsid w:val="00212BC8"/>
    <w:rsid w:val="002137BF"/>
    <w:rsid w:val="00215863"/>
    <w:rsid w:val="00215D18"/>
    <w:rsid w:val="0021610A"/>
    <w:rsid w:val="00216DBB"/>
    <w:rsid w:val="002172E1"/>
    <w:rsid w:val="00217320"/>
    <w:rsid w:val="00217834"/>
    <w:rsid w:val="00217B6C"/>
    <w:rsid w:val="00217CCD"/>
    <w:rsid w:val="00217FA1"/>
    <w:rsid w:val="002205D8"/>
    <w:rsid w:val="002205EB"/>
    <w:rsid w:val="00220757"/>
    <w:rsid w:val="002207D4"/>
    <w:rsid w:val="00221800"/>
    <w:rsid w:val="002218A7"/>
    <w:rsid w:val="00221958"/>
    <w:rsid w:val="0022327E"/>
    <w:rsid w:val="002237F0"/>
    <w:rsid w:val="00223D7E"/>
    <w:rsid w:val="00225C3E"/>
    <w:rsid w:val="00226041"/>
    <w:rsid w:val="002267BE"/>
    <w:rsid w:val="00226A03"/>
    <w:rsid w:val="00227494"/>
    <w:rsid w:val="002275E1"/>
    <w:rsid w:val="00227929"/>
    <w:rsid w:val="00231238"/>
    <w:rsid w:val="00231936"/>
    <w:rsid w:val="00233749"/>
    <w:rsid w:val="00234D32"/>
    <w:rsid w:val="002363B3"/>
    <w:rsid w:val="002401AA"/>
    <w:rsid w:val="00240D0B"/>
    <w:rsid w:val="00241092"/>
    <w:rsid w:val="00241C29"/>
    <w:rsid w:val="00241CF6"/>
    <w:rsid w:val="00242492"/>
    <w:rsid w:val="00242784"/>
    <w:rsid w:val="00242A17"/>
    <w:rsid w:val="00243AEA"/>
    <w:rsid w:val="0024463C"/>
    <w:rsid w:val="00244BE2"/>
    <w:rsid w:val="0024501B"/>
    <w:rsid w:val="002453BF"/>
    <w:rsid w:val="002458A3"/>
    <w:rsid w:val="00245EC3"/>
    <w:rsid w:val="00247234"/>
    <w:rsid w:val="00247AF7"/>
    <w:rsid w:val="0025067F"/>
    <w:rsid w:val="00250C4C"/>
    <w:rsid w:val="0025224C"/>
    <w:rsid w:val="0025276B"/>
    <w:rsid w:val="00252F4E"/>
    <w:rsid w:val="0025360D"/>
    <w:rsid w:val="00253B1C"/>
    <w:rsid w:val="00254483"/>
    <w:rsid w:val="00254CB1"/>
    <w:rsid w:val="002565A3"/>
    <w:rsid w:val="002565BA"/>
    <w:rsid w:val="00256792"/>
    <w:rsid w:val="00256A2B"/>
    <w:rsid w:val="002610E5"/>
    <w:rsid w:val="00261380"/>
    <w:rsid w:val="00261975"/>
    <w:rsid w:val="00262554"/>
    <w:rsid w:val="00263606"/>
    <w:rsid w:val="0026558D"/>
    <w:rsid w:val="002659AD"/>
    <w:rsid w:val="002661E6"/>
    <w:rsid w:val="002666D4"/>
    <w:rsid w:val="00266C08"/>
    <w:rsid w:val="00266E4B"/>
    <w:rsid w:val="002671BC"/>
    <w:rsid w:val="0026746C"/>
    <w:rsid w:val="00270CFD"/>
    <w:rsid w:val="002713CA"/>
    <w:rsid w:val="002727B6"/>
    <w:rsid w:val="00272E4D"/>
    <w:rsid w:val="00276461"/>
    <w:rsid w:val="002767D9"/>
    <w:rsid w:val="00276EF3"/>
    <w:rsid w:val="00277EF9"/>
    <w:rsid w:val="0028076E"/>
    <w:rsid w:val="002816F4"/>
    <w:rsid w:val="00281FDA"/>
    <w:rsid w:val="002822B5"/>
    <w:rsid w:val="00282C94"/>
    <w:rsid w:val="0028346D"/>
    <w:rsid w:val="00283A88"/>
    <w:rsid w:val="00284883"/>
    <w:rsid w:val="00286F0D"/>
    <w:rsid w:val="00287401"/>
    <w:rsid w:val="002876D4"/>
    <w:rsid w:val="00287E18"/>
    <w:rsid w:val="00290492"/>
    <w:rsid w:val="00290795"/>
    <w:rsid w:val="0029111A"/>
    <w:rsid w:val="00291D07"/>
    <w:rsid w:val="00292284"/>
    <w:rsid w:val="00292580"/>
    <w:rsid w:val="002944B8"/>
    <w:rsid w:val="002947AB"/>
    <w:rsid w:val="00294B70"/>
    <w:rsid w:val="00296818"/>
    <w:rsid w:val="00297C33"/>
    <w:rsid w:val="00297E6E"/>
    <w:rsid w:val="002A0F07"/>
    <w:rsid w:val="002A15C8"/>
    <w:rsid w:val="002A2ADE"/>
    <w:rsid w:val="002A31EB"/>
    <w:rsid w:val="002A3F82"/>
    <w:rsid w:val="002A40F8"/>
    <w:rsid w:val="002A4752"/>
    <w:rsid w:val="002A546C"/>
    <w:rsid w:val="002A5C99"/>
    <w:rsid w:val="002A64E9"/>
    <w:rsid w:val="002A6952"/>
    <w:rsid w:val="002A71D7"/>
    <w:rsid w:val="002A734D"/>
    <w:rsid w:val="002A740D"/>
    <w:rsid w:val="002A7E36"/>
    <w:rsid w:val="002B0506"/>
    <w:rsid w:val="002B0A76"/>
    <w:rsid w:val="002B0D4E"/>
    <w:rsid w:val="002B1623"/>
    <w:rsid w:val="002B16BC"/>
    <w:rsid w:val="002B16D4"/>
    <w:rsid w:val="002B1A52"/>
    <w:rsid w:val="002B1A7A"/>
    <w:rsid w:val="002B24F1"/>
    <w:rsid w:val="002B363C"/>
    <w:rsid w:val="002B469F"/>
    <w:rsid w:val="002B4AD2"/>
    <w:rsid w:val="002B5FD8"/>
    <w:rsid w:val="002C0CDC"/>
    <w:rsid w:val="002C1102"/>
    <w:rsid w:val="002C40B7"/>
    <w:rsid w:val="002C5B74"/>
    <w:rsid w:val="002C65B9"/>
    <w:rsid w:val="002D026E"/>
    <w:rsid w:val="002D03BD"/>
    <w:rsid w:val="002D03F6"/>
    <w:rsid w:val="002D2A40"/>
    <w:rsid w:val="002D335D"/>
    <w:rsid w:val="002D3377"/>
    <w:rsid w:val="002D38C1"/>
    <w:rsid w:val="002D3AF9"/>
    <w:rsid w:val="002D439C"/>
    <w:rsid w:val="002D4B56"/>
    <w:rsid w:val="002D4C31"/>
    <w:rsid w:val="002D55C9"/>
    <w:rsid w:val="002D5675"/>
    <w:rsid w:val="002D59EF"/>
    <w:rsid w:val="002D6232"/>
    <w:rsid w:val="002D7975"/>
    <w:rsid w:val="002E3047"/>
    <w:rsid w:val="002E3C38"/>
    <w:rsid w:val="002E3CED"/>
    <w:rsid w:val="002E4B29"/>
    <w:rsid w:val="002E5926"/>
    <w:rsid w:val="002E602D"/>
    <w:rsid w:val="002E7D64"/>
    <w:rsid w:val="002F1A02"/>
    <w:rsid w:val="002F1B24"/>
    <w:rsid w:val="002F1B41"/>
    <w:rsid w:val="002F1FA6"/>
    <w:rsid w:val="002F2B17"/>
    <w:rsid w:val="002F3DFE"/>
    <w:rsid w:val="002F4FE6"/>
    <w:rsid w:val="002F649A"/>
    <w:rsid w:val="002F668A"/>
    <w:rsid w:val="002F6F4E"/>
    <w:rsid w:val="002F7293"/>
    <w:rsid w:val="00300359"/>
    <w:rsid w:val="00300676"/>
    <w:rsid w:val="00301711"/>
    <w:rsid w:val="00301F2A"/>
    <w:rsid w:val="003027EA"/>
    <w:rsid w:val="00302A77"/>
    <w:rsid w:val="00303DB0"/>
    <w:rsid w:val="00303E49"/>
    <w:rsid w:val="00303FF3"/>
    <w:rsid w:val="00304691"/>
    <w:rsid w:val="003055B8"/>
    <w:rsid w:val="003064C9"/>
    <w:rsid w:val="00306507"/>
    <w:rsid w:val="00306CCA"/>
    <w:rsid w:val="003070F7"/>
    <w:rsid w:val="0030798E"/>
    <w:rsid w:val="00310486"/>
    <w:rsid w:val="00310A6B"/>
    <w:rsid w:val="0031184A"/>
    <w:rsid w:val="00311C2A"/>
    <w:rsid w:val="00312472"/>
    <w:rsid w:val="003125CA"/>
    <w:rsid w:val="003127D2"/>
    <w:rsid w:val="0031291F"/>
    <w:rsid w:val="00312CDE"/>
    <w:rsid w:val="00313275"/>
    <w:rsid w:val="00313697"/>
    <w:rsid w:val="003139C7"/>
    <w:rsid w:val="00313E14"/>
    <w:rsid w:val="00313E33"/>
    <w:rsid w:val="003149F8"/>
    <w:rsid w:val="00315630"/>
    <w:rsid w:val="00315768"/>
    <w:rsid w:val="00315AA8"/>
    <w:rsid w:val="00315BD9"/>
    <w:rsid w:val="00320175"/>
    <w:rsid w:val="00320348"/>
    <w:rsid w:val="00320560"/>
    <w:rsid w:val="003205DB"/>
    <w:rsid w:val="0032092D"/>
    <w:rsid w:val="00320A6F"/>
    <w:rsid w:val="00320C0D"/>
    <w:rsid w:val="00322C6C"/>
    <w:rsid w:val="00323D21"/>
    <w:rsid w:val="0032534E"/>
    <w:rsid w:val="003266AD"/>
    <w:rsid w:val="00326987"/>
    <w:rsid w:val="00327559"/>
    <w:rsid w:val="00327E1C"/>
    <w:rsid w:val="00330994"/>
    <w:rsid w:val="00330D8A"/>
    <w:rsid w:val="00331BF7"/>
    <w:rsid w:val="003329F1"/>
    <w:rsid w:val="00332F7C"/>
    <w:rsid w:val="00333F2B"/>
    <w:rsid w:val="00334A19"/>
    <w:rsid w:val="003355FD"/>
    <w:rsid w:val="00336A42"/>
    <w:rsid w:val="00337804"/>
    <w:rsid w:val="0033793C"/>
    <w:rsid w:val="00337A1C"/>
    <w:rsid w:val="00337A67"/>
    <w:rsid w:val="00341345"/>
    <w:rsid w:val="003414E7"/>
    <w:rsid w:val="00341B6A"/>
    <w:rsid w:val="00341E1F"/>
    <w:rsid w:val="00342CD4"/>
    <w:rsid w:val="0034489A"/>
    <w:rsid w:val="00345A31"/>
    <w:rsid w:val="00345A40"/>
    <w:rsid w:val="00345F11"/>
    <w:rsid w:val="00346024"/>
    <w:rsid w:val="00346350"/>
    <w:rsid w:val="00350665"/>
    <w:rsid w:val="003506A5"/>
    <w:rsid w:val="003511C5"/>
    <w:rsid w:val="0035199E"/>
    <w:rsid w:val="003524E0"/>
    <w:rsid w:val="00352919"/>
    <w:rsid w:val="00352E09"/>
    <w:rsid w:val="00352ED5"/>
    <w:rsid w:val="00353BDD"/>
    <w:rsid w:val="00354237"/>
    <w:rsid w:val="00354B40"/>
    <w:rsid w:val="00355180"/>
    <w:rsid w:val="0035552C"/>
    <w:rsid w:val="00355610"/>
    <w:rsid w:val="00355DEC"/>
    <w:rsid w:val="00355EF1"/>
    <w:rsid w:val="00356078"/>
    <w:rsid w:val="0035734A"/>
    <w:rsid w:val="00361A12"/>
    <w:rsid w:val="00361D48"/>
    <w:rsid w:val="00362607"/>
    <w:rsid w:val="00362C99"/>
    <w:rsid w:val="00363FFE"/>
    <w:rsid w:val="003646E3"/>
    <w:rsid w:val="00365809"/>
    <w:rsid w:val="00365C0B"/>
    <w:rsid w:val="003664A2"/>
    <w:rsid w:val="0036750A"/>
    <w:rsid w:val="003713EB"/>
    <w:rsid w:val="00371BFB"/>
    <w:rsid w:val="00371C74"/>
    <w:rsid w:val="003720E7"/>
    <w:rsid w:val="00372D40"/>
    <w:rsid w:val="00373230"/>
    <w:rsid w:val="00374945"/>
    <w:rsid w:val="00375CCA"/>
    <w:rsid w:val="00376062"/>
    <w:rsid w:val="00376A9A"/>
    <w:rsid w:val="00377201"/>
    <w:rsid w:val="00377A21"/>
    <w:rsid w:val="00377BBD"/>
    <w:rsid w:val="00377D2A"/>
    <w:rsid w:val="00377F4B"/>
    <w:rsid w:val="0038041E"/>
    <w:rsid w:val="0038067C"/>
    <w:rsid w:val="00380D67"/>
    <w:rsid w:val="00380E41"/>
    <w:rsid w:val="00380ECA"/>
    <w:rsid w:val="0038191E"/>
    <w:rsid w:val="00381D3E"/>
    <w:rsid w:val="00381F2E"/>
    <w:rsid w:val="00382290"/>
    <w:rsid w:val="00383072"/>
    <w:rsid w:val="003840C8"/>
    <w:rsid w:val="003843BC"/>
    <w:rsid w:val="00384B9D"/>
    <w:rsid w:val="003856C7"/>
    <w:rsid w:val="00386563"/>
    <w:rsid w:val="00387344"/>
    <w:rsid w:val="00390BFB"/>
    <w:rsid w:val="00390F3A"/>
    <w:rsid w:val="00391631"/>
    <w:rsid w:val="00391CDF"/>
    <w:rsid w:val="0039256E"/>
    <w:rsid w:val="00392D8C"/>
    <w:rsid w:val="00394B35"/>
    <w:rsid w:val="00395F1B"/>
    <w:rsid w:val="0039790F"/>
    <w:rsid w:val="00397C25"/>
    <w:rsid w:val="003A134D"/>
    <w:rsid w:val="003A165A"/>
    <w:rsid w:val="003A3F45"/>
    <w:rsid w:val="003A56BA"/>
    <w:rsid w:val="003A5877"/>
    <w:rsid w:val="003B025D"/>
    <w:rsid w:val="003B17C4"/>
    <w:rsid w:val="003B1CC3"/>
    <w:rsid w:val="003B2B31"/>
    <w:rsid w:val="003B3AFA"/>
    <w:rsid w:val="003B43B4"/>
    <w:rsid w:val="003B4624"/>
    <w:rsid w:val="003B4836"/>
    <w:rsid w:val="003B79F6"/>
    <w:rsid w:val="003B7E77"/>
    <w:rsid w:val="003C0712"/>
    <w:rsid w:val="003C0E4A"/>
    <w:rsid w:val="003C1873"/>
    <w:rsid w:val="003C199C"/>
    <w:rsid w:val="003C1C40"/>
    <w:rsid w:val="003C20F3"/>
    <w:rsid w:val="003C33C1"/>
    <w:rsid w:val="003C3BF9"/>
    <w:rsid w:val="003C3D78"/>
    <w:rsid w:val="003C567E"/>
    <w:rsid w:val="003C59E9"/>
    <w:rsid w:val="003C62E0"/>
    <w:rsid w:val="003C716B"/>
    <w:rsid w:val="003C7A45"/>
    <w:rsid w:val="003C7AF3"/>
    <w:rsid w:val="003C7BDA"/>
    <w:rsid w:val="003D1C4D"/>
    <w:rsid w:val="003D2348"/>
    <w:rsid w:val="003D2550"/>
    <w:rsid w:val="003D2BE1"/>
    <w:rsid w:val="003D2D75"/>
    <w:rsid w:val="003D3288"/>
    <w:rsid w:val="003D4221"/>
    <w:rsid w:val="003D64AD"/>
    <w:rsid w:val="003D65C6"/>
    <w:rsid w:val="003D684E"/>
    <w:rsid w:val="003E0D2C"/>
    <w:rsid w:val="003E198C"/>
    <w:rsid w:val="003E2ADA"/>
    <w:rsid w:val="003E2CC3"/>
    <w:rsid w:val="003E304C"/>
    <w:rsid w:val="003E311C"/>
    <w:rsid w:val="003E37A1"/>
    <w:rsid w:val="003E4568"/>
    <w:rsid w:val="003E48FD"/>
    <w:rsid w:val="003E5FE9"/>
    <w:rsid w:val="003E6674"/>
    <w:rsid w:val="003E74B5"/>
    <w:rsid w:val="003E761A"/>
    <w:rsid w:val="003F152E"/>
    <w:rsid w:val="003F274B"/>
    <w:rsid w:val="003F4C83"/>
    <w:rsid w:val="003F5267"/>
    <w:rsid w:val="003F5B08"/>
    <w:rsid w:val="003F6436"/>
    <w:rsid w:val="003F6596"/>
    <w:rsid w:val="003F7687"/>
    <w:rsid w:val="003F78D6"/>
    <w:rsid w:val="003F7B68"/>
    <w:rsid w:val="00400001"/>
    <w:rsid w:val="00402597"/>
    <w:rsid w:val="00404112"/>
    <w:rsid w:val="00405E31"/>
    <w:rsid w:val="004061BA"/>
    <w:rsid w:val="00407326"/>
    <w:rsid w:val="00407D25"/>
    <w:rsid w:val="004106FC"/>
    <w:rsid w:val="00411482"/>
    <w:rsid w:val="00411CD0"/>
    <w:rsid w:val="004120E2"/>
    <w:rsid w:val="00412EB2"/>
    <w:rsid w:val="00413091"/>
    <w:rsid w:val="004134FF"/>
    <w:rsid w:val="0041399B"/>
    <w:rsid w:val="00413F12"/>
    <w:rsid w:val="00414CF9"/>
    <w:rsid w:val="00414DED"/>
    <w:rsid w:val="00416302"/>
    <w:rsid w:val="00416EDA"/>
    <w:rsid w:val="00417676"/>
    <w:rsid w:val="004179C1"/>
    <w:rsid w:val="00420467"/>
    <w:rsid w:val="0042123F"/>
    <w:rsid w:val="0042130C"/>
    <w:rsid w:val="00421F1F"/>
    <w:rsid w:val="0042246B"/>
    <w:rsid w:val="004236B9"/>
    <w:rsid w:val="004236E6"/>
    <w:rsid w:val="00423789"/>
    <w:rsid w:val="004248CD"/>
    <w:rsid w:val="004250AA"/>
    <w:rsid w:val="0042665D"/>
    <w:rsid w:val="004267D1"/>
    <w:rsid w:val="00426892"/>
    <w:rsid w:val="00430215"/>
    <w:rsid w:val="00430B73"/>
    <w:rsid w:val="004323DC"/>
    <w:rsid w:val="0043354E"/>
    <w:rsid w:val="00433556"/>
    <w:rsid w:val="004358E7"/>
    <w:rsid w:val="00435A4B"/>
    <w:rsid w:val="004364CA"/>
    <w:rsid w:val="004365CB"/>
    <w:rsid w:val="00436ACD"/>
    <w:rsid w:val="00436C8D"/>
    <w:rsid w:val="00436C9E"/>
    <w:rsid w:val="00440162"/>
    <w:rsid w:val="004404C1"/>
    <w:rsid w:val="00442654"/>
    <w:rsid w:val="00442911"/>
    <w:rsid w:val="00443252"/>
    <w:rsid w:val="00443879"/>
    <w:rsid w:val="00443E73"/>
    <w:rsid w:val="00446628"/>
    <w:rsid w:val="00447409"/>
    <w:rsid w:val="00447F16"/>
    <w:rsid w:val="004507EA"/>
    <w:rsid w:val="00452307"/>
    <w:rsid w:val="0045249E"/>
    <w:rsid w:val="004525AE"/>
    <w:rsid w:val="00452FAE"/>
    <w:rsid w:val="00453730"/>
    <w:rsid w:val="00453E86"/>
    <w:rsid w:val="00455006"/>
    <w:rsid w:val="00455122"/>
    <w:rsid w:val="0045597E"/>
    <w:rsid w:val="00456D3E"/>
    <w:rsid w:val="004578BE"/>
    <w:rsid w:val="00461335"/>
    <w:rsid w:val="00462881"/>
    <w:rsid w:val="0046297E"/>
    <w:rsid w:val="00465751"/>
    <w:rsid w:val="004657E0"/>
    <w:rsid w:val="00465C55"/>
    <w:rsid w:val="0046661F"/>
    <w:rsid w:val="00466CC4"/>
    <w:rsid w:val="00470861"/>
    <w:rsid w:val="00470BF9"/>
    <w:rsid w:val="00470D34"/>
    <w:rsid w:val="00471743"/>
    <w:rsid w:val="00471CDC"/>
    <w:rsid w:val="00471D6E"/>
    <w:rsid w:val="004726D7"/>
    <w:rsid w:val="00472B26"/>
    <w:rsid w:val="0047332F"/>
    <w:rsid w:val="004742F3"/>
    <w:rsid w:val="004750B0"/>
    <w:rsid w:val="0047527F"/>
    <w:rsid w:val="004763D8"/>
    <w:rsid w:val="00476D60"/>
    <w:rsid w:val="00476E25"/>
    <w:rsid w:val="0047756A"/>
    <w:rsid w:val="004775DD"/>
    <w:rsid w:val="004804A4"/>
    <w:rsid w:val="00480510"/>
    <w:rsid w:val="00481AEC"/>
    <w:rsid w:val="00482EC1"/>
    <w:rsid w:val="0048353B"/>
    <w:rsid w:val="00484782"/>
    <w:rsid w:val="00486AAD"/>
    <w:rsid w:val="00490D37"/>
    <w:rsid w:val="00491178"/>
    <w:rsid w:val="004919FE"/>
    <w:rsid w:val="00492909"/>
    <w:rsid w:val="004933F2"/>
    <w:rsid w:val="00493D99"/>
    <w:rsid w:val="00495350"/>
    <w:rsid w:val="0049553C"/>
    <w:rsid w:val="00496EF6"/>
    <w:rsid w:val="0049709E"/>
    <w:rsid w:val="004976CE"/>
    <w:rsid w:val="00497708"/>
    <w:rsid w:val="004A00D3"/>
    <w:rsid w:val="004A1CE7"/>
    <w:rsid w:val="004A2A88"/>
    <w:rsid w:val="004A5DD0"/>
    <w:rsid w:val="004A5FE8"/>
    <w:rsid w:val="004A6C33"/>
    <w:rsid w:val="004B0334"/>
    <w:rsid w:val="004B121F"/>
    <w:rsid w:val="004B130F"/>
    <w:rsid w:val="004B1435"/>
    <w:rsid w:val="004B2677"/>
    <w:rsid w:val="004B267B"/>
    <w:rsid w:val="004B26A7"/>
    <w:rsid w:val="004B3685"/>
    <w:rsid w:val="004B3A7D"/>
    <w:rsid w:val="004B6845"/>
    <w:rsid w:val="004B79C7"/>
    <w:rsid w:val="004C050A"/>
    <w:rsid w:val="004C0664"/>
    <w:rsid w:val="004C11F9"/>
    <w:rsid w:val="004C1C9C"/>
    <w:rsid w:val="004C4802"/>
    <w:rsid w:val="004C4C20"/>
    <w:rsid w:val="004C550F"/>
    <w:rsid w:val="004C55FB"/>
    <w:rsid w:val="004C6768"/>
    <w:rsid w:val="004C69D0"/>
    <w:rsid w:val="004C6C7B"/>
    <w:rsid w:val="004D08A8"/>
    <w:rsid w:val="004D0FE9"/>
    <w:rsid w:val="004D1816"/>
    <w:rsid w:val="004D2994"/>
    <w:rsid w:val="004D3D31"/>
    <w:rsid w:val="004D464D"/>
    <w:rsid w:val="004D49AE"/>
    <w:rsid w:val="004D4B5B"/>
    <w:rsid w:val="004D5DED"/>
    <w:rsid w:val="004D7802"/>
    <w:rsid w:val="004E0A66"/>
    <w:rsid w:val="004E0CD4"/>
    <w:rsid w:val="004E1D75"/>
    <w:rsid w:val="004E1E7A"/>
    <w:rsid w:val="004E2F35"/>
    <w:rsid w:val="004E4828"/>
    <w:rsid w:val="004E4869"/>
    <w:rsid w:val="004E4B21"/>
    <w:rsid w:val="004E5363"/>
    <w:rsid w:val="004E6145"/>
    <w:rsid w:val="004E6703"/>
    <w:rsid w:val="004E6936"/>
    <w:rsid w:val="004E7197"/>
    <w:rsid w:val="004E7295"/>
    <w:rsid w:val="004E7972"/>
    <w:rsid w:val="004F0A26"/>
    <w:rsid w:val="004F277E"/>
    <w:rsid w:val="004F2CB7"/>
    <w:rsid w:val="004F311E"/>
    <w:rsid w:val="004F321B"/>
    <w:rsid w:val="004F46EB"/>
    <w:rsid w:val="004F4A0C"/>
    <w:rsid w:val="004F4E59"/>
    <w:rsid w:val="004F7005"/>
    <w:rsid w:val="004F732C"/>
    <w:rsid w:val="004F7AC8"/>
    <w:rsid w:val="005004AD"/>
    <w:rsid w:val="00501A5D"/>
    <w:rsid w:val="00501B93"/>
    <w:rsid w:val="0050342D"/>
    <w:rsid w:val="00504CFF"/>
    <w:rsid w:val="00505387"/>
    <w:rsid w:val="005053F6"/>
    <w:rsid w:val="00507364"/>
    <w:rsid w:val="00507590"/>
    <w:rsid w:val="005138DD"/>
    <w:rsid w:val="005143C8"/>
    <w:rsid w:val="00514A2B"/>
    <w:rsid w:val="0051529A"/>
    <w:rsid w:val="0051556C"/>
    <w:rsid w:val="0051623F"/>
    <w:rsid w:val="00516490"/>
    <w:rsid w:val="00517D05"/>
    <w:rsid w:val="00520FC7"/>
    <w:rsid w:val="005219C6"/>
    <w:rsid w:val="00521EA1"/>
    <w:rsid w:val="00522961"/>
    <w:rsid w:val="005232EA"/>
    <w:rsid w:val="005235CC"/>
    <w:rsid w:val="005238FA"/>
    <w:rsid w:val="00524D79"/>
    <w:rsid w:val="00524EF0"/>
    <w:rsid w:val="00525CEB"/>
    <w:rsid w:val="00526788"/>
    <w:rsid w:val="005268A8"/>
    <w:rsid w:val="0052695F"/>
    <w:rsid w:val="00526C04"/>
    <w:rsid w:val="0052757C"/>
    <w:rsid w:val="00530427"/>
    <w:rsid w:val="00530B74"/>
    <w:rsid w:val="00530CBA"/>
    <w:rsid w:val="005321F2"/>
    <w:rsid w:val="00532BFA"/>
    <w:rsid w:val="00532C06"/>
    <w:rsid w:val="00533B6F"/>
    <w:rsid w:val="00533DA7"/>
    <w:rsid w:val="005344D7"/>
    <w:rsid w:val="0053569C"/>
    <w:rsid w:val="00535BF7"/>
    <w:rsid w:val="00537791"/>
    <w:rsid w:val="005377CB"/>
    <w:rsid w:val="00537E01"/>
    <w:rsid w:val="00540E81"/>
    <w:rsid w:val="00540EFD"/>
    <w:rsid w:val="0054118A"/>
    <w:rsid w:val="0054162D"/>
    <w:rsid w:val="00541C1D"/>
    <w:rsid w:val="00543685"/>
    <w:rsid w:val="00544134"/>
    <w:rsid w:val="00544700"/>
    <w:rsid w:val="00544F31"/>
    <w:rsid w:val="00545147"/>
    <w:rsid w:val="005458E0"/>
    <w:rsid w:val="005460E4"/>
    <w:rsid w:val="005463FA"/>
    <w:rsid w:val="00546E8B"/>
    <w:rsid w:val="005479CF"/>
    <w:rsid w:val="00547E46"/>
    <w:rsid w:val="0055004B"/>
    <w:rsid w:val="0055322E"/>
    <w:rsid w:val="00553BF5"/>
    <w:rsid w:val="00553D9C"/>
    <w:rsid w:val="00554858"/>
    <w:rsid w:val="00556C86"/>
    <w:rsid w:val="00556CE4"/>
    <w:rsid w:val="00557F53"/>
    <w:rsid w:val="005609D8"/>
    <w:rsid w:val="00561508"/>
    <w:rsid w:val="00562015"/>
    <w:rsid w:val="00562831"/>
    <w:rsid w:val="00562CA5"/>
    <w:rsid w:val="00562D7E"/>
    <w:rsid w:val="00563CD2"/>
    <w:rsid w:val="00565B50"/>
    <w:rsid w:val="00565D74"/>
    <w:rsid w:val="00565F52"/>
    <w:rsid w:val="0056779D"/>
    <w:rsid w:val="005710C1"/>
    <w:rsid w:val="00571847"/>
    <w:rsid w:val="00571B22"/>
    <w:rsid w:val="00571F09"/>
    <w:rsid w:val="00572576"/>
    <w:rsid w:val="005733C9"/>
    <w:rsid w:val="00573829"/>
    <w:rsid w:val="00573CC2"/>
    <w:rsid w:val="0057501B"/>
    <w:rsid w:val="005750F9"/>
    <w:rsid w:val="0057593D"/>
    <w:rsid w:val="00577BFA"/>
    <w:rsid w:val="00577FA4"/>
    <w:rsid w:val="00577FA9"/>
    <w:rsid w:val="00580087"/>
    <w:rsid w:val="00580BAC"/>
    <w:rsid w:val="00580C2A"/>
    <w:rsid w:val="005825A5"/>
    <w:rsid w:val="0058296D"/>
    <w:rsid w:val="00582D2A"/>
    <w:rsid w:val="00584202"/>
    <w:rsid w:val="00584B37"/>
    <w:rsid w:val="00584E4E"/>
    <w:rsid w:val="00585444"/>
    <w:rsid w:val="0058562C"/>
    <w:rsid w:val="0058649C"/>
    <w:rsid w:val="005869B9"/>
    <w:rsid w:val="00586D23"/>
    <w:rsid w:val="00587202"/>
    <w:rsid w:val="00591A65"/>
    <w:rsid w:val="00591D39"/>
    <w:rsid w:val="005920BB"/>
    <w:rsid w:val="00592BD2"/>
    <w:rsid w:val="00592C2E"/>
    <w:rsid w:val="0059317F"/>
    <w:rsid w:val="00593419"/>
    <w:rsid w:val="00593747"/>
    <w:rsid w:val="00593A96"/>
    <w:rsid w:val="00594010"/>
    <w:rsid w:val="0059438D"/>
    <w:rsid w:val="00594407"/>
    <w:rsid w:val="00594575"/>
    <w:rsid w:val="00595503"/>
    <w:rsid w:val="005974C5"/>
    <w:rsid w:val="005976F8"/>
    <w:rsid w:val="00597E5D"/>
    <w:rsid w:val="00597EC7"/>
    <w:rsid w:val="005A0087"/>
    <w:rsid w:val="005A0905"/>
    <w:rsid w:val="005A094B"/>
    <w:rsid w:val="005A1223"/>
    <w:rsid w:val="005A1378"/>
    <w:rsid w:val="005A1EDF"/>
    <w:rsid w:val="005A2032"/>
    <w:rsid w:val="005A2DB1"/>
    <w:rsid w:val="005A3055"/>
    <w:rsid w:val="005A3604"/>
    <w:rsid w:val="005A375C"/>
    <w:rsid w:val="005A4340"/>
    <w:rsid w:val="005A5449"/>
    <w:rsid w:val="005A590A"/>
    <w:rsid w:val="005A75AD"/>
    <w:rsid w:val="005A7ACC"/>
    <w:rsid w:val="005B0920"/>
    <w:rsid w:val="005B149D"/>
    <w:rsid w:val="005B1BF2"/>
    <w:rsid w:val="005B1C66"/>
    <w:rsid w:val="005B24BF"/>
    <w:rsid w:val="005B348F"/>
    <w:rsid w:val="005B3E77"/>
    <w:rsid w:val="005B46C2"/>
    <w:rsid w:val="005B4A8F"/>
    <w:rsid w:val="005B572A"/>
    <w:rsid w:val="005B666F"/>
    <w:rsid w:val="005B6A0E"/>
    <w:rsid w:val="005B6D80"/>
    <w:rsid w:val="005C16AC"/>
    <w:rsid w:val="005C1D33"/>
    <w:rsid w:val="005C3AC3"/>
    <w:rsid w:val="005C4530"/>
    <w:rsid w:val="005C51CE"/>
    <w:rsid w:val="005C545D"/>
    <w:rsid w:val="005C5C35"/>
    <w:rsid w:val="005C5F46"/>
    <w:rsid w:val="005C6037"/>
    <w:rsid w:val="005C6DE2"/>
    <w:rsid w:val="005C75BE"/>
    <w:rsid w:val="005D0869"/>
    <w:rsid w:val="005D20FC"/>
    <w:rsid w:val="005D2249"/>
    <w:rsid w:val="005D3CC1"/>
    <w:rsid w:val="005D64CA"/>
    <w:rsid w:val="005D65DA"/>
    <w:rsid w:val="005D6760"/>
    <w:rsid w:val="005D68C8"/>
    <w:rsid w:val="005D6A5B"/>
    <w:rsid w:val="005D76CD"/>
    <w:rsid w:val="005D7894"/>
    <w:rsid w:val="005E0556"/>
    <w:rsid w:val="005E057E"/>
    <w:rsid w:val="005E071D"/>
    <w:rsid w:val="005E149A"/>
    <w:rsid w:val="005E16F0"/>
    <w:rsid w:val="005E2643"/>
    <w:rsid w:val="005E2800"/>
    <w:rsid w:val="005E3C69"/>
    <w:rsid w:val="005E3D04"/>
    <w:rsid w:val="005E4B55"/>
    <w:rsid w:val="005E594D"/>
    <w:rsid w:val="005E69F1"/>
    <w:rsid w:val="005E78DF"/>
    <w:rsid w:val="005E7F4D"/>
    <w:rsid w:val="005F05EC"/>
    <w:rsid w:val="005F080C"/>
    <w:rsid w:val="005F171B"/>
    <w:rsid w:val="005F1AF4"/>
    <w:rsid w:val="005F1E2B"/>
    <w:rsid w:val="005F35C3"/>
    <w:rsid w:val="005F4690"/>
    <w:rsid w:val="005F51D8"/>
    <w:rsid w:val="005F5A26"/>
    <w:rsid w:val="005F5BCF"/>
    <w:rsid w:val="005F5CF1"/>
    <w:rsid w:val="005F5F06"/>
    <w:rsid w:val="005F61F4"/>
    <w:rsid w:val="005F7159"/>
    <w:rsid w:val="0060170C"/>
    <w:rsid w:val="006024B3"/>
    <w:rsid w:val="00603292"/>
    <w:rsid w:val="00603682"/>
    <w:rsid w:val="0060404D"/>
    <w:rsid w:val="00604A80"/>
    <w:rsid w:val="00604C02"/>
    <w:rsid w:val="00606538"/>
    <w:rsid w:val="006070E3"/>
    <w:rsid w:val="00607398"/>
    <w:rsid w:val="006079A9"/>
    <w:rsid w:val="00610BC3"/>
    <w:rsid w:val="00610C42"/>
    <w:rsid w:val="006124BB"/>
    <w:rsid w:val="00613267"/>
    <w:rsid w:val="00613560"/>
    <w:rsid w:val="00613E44"/>
    <w:rsid w:val="00614A82"/>
    <w:rsid w:val="00614D60"/>
    <w:rsid w:val="0061587E"/>
    <w:rsid w:val="00617C82"/>
    <w:rsid w:val="00620DDC"/>
    <w:rsid w:val="00623055"/>
    <w:rsid w:val="006230E7"/>
    <w:rsid w:val="00623A44"/>
    <w:rsid w:val="00623F83"/>
    <w:rsid w:val="0062459E"/>
    <w:rsid w:val="00624A00"/>
    <w:rsid w:val="006250BE"/>
    <w:rsid w:val="00625FE8"/>
    <w:rsid w:val="00626409"/>
    <w:rsid w:val="00627E55"/>
    <w:rsid w:val="0063048F"/>
    <w:rsid w:val="006304C2"/>
    <w:rsid w:val="0063070E"/>
    <w:rsid w:val="00630D05"/>
    <w:rsid w:val="0063136E"/>
    <w:rsid w:val="00631EEC"/>
    <w:rsid w:val="00632DBB"/>
    <w:rsid w:val="00632F50"/>
    <w:rsid w:val="00633458"/>
    <w:rsid w:val="006335CD"/>
    <w:rsid w:val="0063583D"/>
    <w:rsid w:val="00640EB0"/>
    <w:rsid w:val="00641654"/>
    <w:rsid w:val="00641CFA"/>
    <w:rsid w:val="00641D2E"/>
    <w:rsid w:val="00642E9C"/>
    <w:rsid w:val="00643A22"/>
    <w:rsid w:val="00643CDB"/>
    <w:rsid w:val="00644982"/>
    <w:rsid w:val="00644A54"/>
    <w:rsid w:val="006477F0"/>
    <w:rsid w:val="00650D55"/>
    <w:rsid w:val="00651F03"/>
    <w:rsid w:val="0065270B"/>
    <w:rsid w:val="00652B71"/>
    <w:rsid w:val="00653848"/>
    <w:rsid w:val="006554A4"/>
    <w:rsid w:val="0065579D"/>
    <w:rsid w:val="00655C8A"/>
    <w:rsid w:val="0065620B"/>
    <w:rsid w:val="00656913"/>
    <w:rsid w:val="00657831"/>
    <w:rsid w:val="00660C38"/>
    <w:rsid w:val="00661738"/>
    <w:rsid w:val="006628A9"/>
    <w:rsid w:val="0066405B"/>
    <w:rsid w:val="0066509F"/>
    <w:rsid w:val="00665E7B"/>
    <w:rsid w:val="00667099"/>
    <w:rsid w:val="00670E22"/>
    <w:rsid w:val="00670E6E"/>
    <w:rsid w:val="00671298"/>
    <w:rsid w:val="00671522"/>
    <w:rsid w:val="006721A6"/>
    <w:rsid w:val="006723CC"/>
    <w:rsid w:val="006729F4"/>
    <w:rsid w:val="00672A14"/>
    <w:rsid w:val="00672C26"/>
    <w:rsid w:val="00673556"/>
    <w:rsid w:val="00675550"/>
    <w:rsid w:val="00675829"/>
    <w:rsid w:val="006762A1"/>
    <w:rsid w:val="00676CF1"/>
    <w:rsid w:val="00677CFB"/>
    <w:rsid w:val="006801F8"/>
    <w:rsid w:val="00680995"/>
    <w:rsid w:val="00680ED9"/>
    <w:rsid w:val="00681063"/>
    <w:rsid w:val="00681417"/>
    <w:rsid w:val="006814D7"/>
    <w:rsid w:val="0068197C"/>
    <w:rsid w:val="00681B5B"/>
    <w:rsid w:val="00681C00"/>
    <w:rsid w:val="00682235"/>
    <w:rsid w:val="006823FD"/>
    <w:rsid w:val="0068480B"/>
    <w:rsid w:val="00684835"/>
    <w:rsid w:val="00685E02"/>
    <w:rsid w:val="00685E75"/>
    <w:rsid w:val="006867DF"/>
    <w:rsid w:val="00686B9A"/>
    <w:rsid w:val="00687FE6"/>
    <w:rsid w:val="006902CB"/>
    <w:rsid w:val="00690579"/>
    <w:rsid w:val="006908D4"/>
    <w:rsid w:val="00690E4B"/>
    <w:rsid w:val="00691B23"/>
    <w:rsid w:val="006923AC"/>
    <w:rsid w:val="00693062"/>
    <w:rsid w:val="006936F0"/>
    <w:rsid w:val="006A1198"/>
    <w:rsid w:val="006A2512"/>
    <w:rsid w:val="006A42A1"/>
    <w:rsid w:val="006A53E8"/>
    <w:rsid w:val="006A554B"/>
    <w:rsid w:val="006A5834"/>
    <w:rsid w:val="006A5EF4"/>
    <w:rsid w:val="006A6388"/>
    <w:rsid w:val="006B0CF7"/>
    <w:rsid w:val="006B1DCD"/>
    <w:rsid w:val="006B2CB0"/>
    <w:rsid w:val="006B3A48"/>
    <w:rsid w:val="006B3B79"/>
    <w:rsid w:val="006B5B51"/>
    <w:rsid w:val="006B5D18"/>
    <w:rsid w:val="006B6D4D"/>
    <w:rsid w:val="006B73EA"/>
    <w:rsid w:val="006B7665"/>
    <w:rsid w:val="006C0973"/>
    <w:rsid w:val="006C1372"/>
    <w:rsid w:val="006C1DE8"/>
    <w:rsid w:val="006C2EBC"/>
    <w:rsid w:val="006C3081"/>
    <w:rsid w:val="006C32D7"/>
    <w:rsid w:val="006C38B6"/>
    <w:rsid w:val="006C3A20"/>
    <w:rsid w:val="006C46B2"/>
    <w:rsid w:val="006C4E05"/>
    <w:rsid w:val="006C4EDD"/>
    <w:rsid w:val="006C510B"/>
    <w:rsid w:val="006C5745"/>
    <w:rsid w:val="006C59E8"/>
    <w:rsid w:val="006C5CB7"/>
    <w:rsid w:val="006C5F4E"/>
    <w:rsid w:val="006C6662"/>
    <w:rsid w:val="006D019C"/>
    <w:rsid w:val="006D09E0"/>
    <w:rsid w:val="006D1194"/>
    <w:rsid w:val="006D178D"/>
    <w:rsid w:val="006D23C3"/>
    <w:rsid w:val="006D33B8"/>
    <w:rsid w:val="006D3E68"/>
    <w:rsid w:val="006D43D5"/>
    <w:rsid w:val="006D4C83"/>
    <w:rsid w:val="006D5239"/>
    <w:rsid w:val="006D5245"/>
    <w:rsid w:val="006D6164"/>
    <w:rsid w:val="006E142A"/>
    <w:rsid w:val="006E14D5"/>
    <w:rsid w:val="006E27DE"/>
    <w:rsid w:val="006E2B17"/>
    <w:rsid w:val="006E2F95"/>
    <w:rsid w:val="006E3CEA"/>
    <w:rsid w:val="006E3D69"/>
    <w:rsid w:val="006E49EB"/>
    <w:rsid w:val="006E4D76"/>
    <w:rsid w:val="006E6421"/>
    <w:rsid w:val="006E68A9"/>
    <w:rsid w:val="006E7957"/>
    <w:rsid w:val="006F04B2"/>
    <w:rsid w:val="006F0FDA"/>
    <w:rsid w:val="006F1618"/>
    <w:rsid w:val="006F1ABD"/>
    <w:rsid w:val="006F1DA4"/>
    <w:rsid w:val="006F23EF"/>
    <w:rsid w:val="006F3783"/>
    <w:rsid w:val="006F3C97"/>
    <w:rsid w:val="006F42DC"/>
    <w:rsid w:val="006F492B"/>
    <w:rsid w:val="006F5161"/>
    <w:rsid w:val="006F5FDF"/>
    <w:rsid w:val="006F66D9"/>
    <w:rsid w:val="006F6C88"/>
    <w:rsid w:val="006F6F6D"/>
    <w:rsid w:val="006F705F"/>
    <w:rsid w:val="006F774E"/>
    <w:rsid w:val="006F7C9B"/>
    <w:rsid w:val="0070036F"/>
    <w:rsid w:val="00700C62"/>
    <w:rsid w:val="007012B6"/>
    <w:rsid w:val="007014C1"/>
    <w:rsid w:val="0070159D"/>
    <w:rsid w:val="00702394"/>
    <w:rsid w:val="007026E0"/>
    <w:rsid w:val="007028A9"/>
    <w:rsid w:val="00703046"/>
    <w:rsid w:val="00703E16"/>
    <w:rsid w:val="007047E3"/>
    <w:rsid w:val="0070610E"/>
    <w:rsid w:val="0070627A"/>
    <w:rsid w:val="007062EC"/>
    <w:rsid w:val="007069BF"/>
    <w:rsid w:val="00706CE8"/>
    <w:rsid w:val="00707925"/>
    <w:rsid w:val="007079C7"/>
    <w:rsid w:val="00707DF5"/>
    <w:rsid w:val="00710315"/>
    <w:rsid w:val="0071048E"/>
    <w:rsid w:val="00712560"/>
    <w:rsid w:val="00712DE5"/>
    <w:rsid w:val="00712F4F"/>
    <w:rsid w:val="007138DC"/>
    <w:rsid w:val="0071440E"/>
    <w:rsid w:val="0071514D"/>
    <w:rsid w:val="007159D0"/>
    <w:rsid w:val="007159E8"/>
    <w:rsid w:val="00716230"/>
    <w:rsid w:val="00716E90"/>
    <w:rsid w:val="007171E9"/>
    <w:rsid w:val="0072016E"/>
    <w:rsid w:val="0072102A"/>
    <w:rsid w:val="007210B2"/>
    <w:rsid w:val="007219B7"/>
    <w:rsid w:val="00722684"/>
    <w:rsid w:val="007234D4"/>
    <w:rsid w:val="00723975"/>
    <w:rsid w:val="00723C95"/>
    <w:rsid w:val="00723F6C"/>
    <w:rsid w:val="00725A72"/>
    <w:rsid w:val="00726E4C"/>
    <w:rsid w:val="00726EF8"/>
    <w:rsid w:val="00726F21"/>
    <w:rsid w:val="00727BD5"/>
    <w:rsid w:val="00730FDF"/>
    <w:rsid w:val="0073165D"/>
    <w:rsid w:val="007322C1"/>
    <w:rsid w:val="00732779"/>
    <w:rsid w:val="00733566"/>
    <w:rsid w:val="00733988"/>
    <w:rsid w:val="007347B0"/>
    <w:rsid w:val="007349DB"/>
    <w:rsid w:val="00735378"/>
    <w:rsid w:val="007363B7"/>
    <w:rsid w:val="00736C42"/>
    <w:rsid w:val="0073772D"/>
    <w:rsid w:val="00740984"/>
    <w:rsid w:val="00740A18"/>
    <w:rsid w:val="007412D7"/>
    <w:rsid w:val="007418BB"/>
    <w:rsid w:val="00742518"/>
    <w:rsid w:val="00742C7D"/>
    <w:rsid w:val="0074371A"/>
    <w:rsid w:val="007443D2"/>
    <w:rsid w:val="00745570"/>
    <w:rsid w:val="00745812"/>
    <w:rsid w:val="007463CE"/>
    <w:rsid w:val="00747FD4"/>
    <w:rsid w:val="007501EB"/>
    <w:rsid w:val="007515B1"/>
    <w:rsid w:val="007515F0"/>
    <w:rsid w:val="00751BB6"/>
    <w:rsid w:val="00752036"/>
    <w:rsid w:val="007527FA"/>
    <w:rsid w:val="00752CC6"/>
    <w:rsid w:val="00753C09"/>
    <w:rsid w:val="00753F8C"/>
    <w:rsid w:val="007540B6"/>
    <w:rsid w:val="00754C31"/>
    <w:rsid w:val="00755041"/>
    <w:rsid w:val="0075611D"/>
    <w:rsid w:val="007565E5"/>
    <w:rsid w:val="0075707F"/>
    <w:rsid w:val="0075793C"/>
    <w:rsid w:val="00757AEC"/>
    <w:rsid w:val="0076179D"/>
    <w:rsid w:val="00761C1A"/>
    <w:rsid w:val="007626C2"/>
    <w:rsid w:val="00763A7A"/>
    <w:rsid w:val="007644C9"/>
    <w:rsid w:val="00764640"/>
    <w:rsid w:val="007647AE"/>
    <w:rsid w:val="00765049"/>
    <w:rsid w:val="007654D5"/>
    <w:rsid w:val="007657F4"/>
    <w:rsid w:val="00765A7F"/>
    <w:rsid w:val="00765AA1"/>
    <w:rsid w:val="007660D7"/>
    <w:rsid w:val="00766721"/>
    <w:rsid w:val="00766DCB"/>
    <w:rsid w:val="00766F2B"/>
    <w:rsid w:val="00771334"/>
    <w:rsid w:val="00771F3F"/>
    <w:rsid w:val="00773E67"/>
    <w:rsid w:val="0077471A"/>
    <w:rsid w:val="007748E7"/>
    <w:rsid w:val="00775C5F"/>
    <w:rsid w:val="0077714F"/>
    <w:rsid w:val="007778FF"/>
    <w:rsid w:val="00777DD4"/>
    <w:rsid w:val="0078093C"/>
    <w:rsid w:val="00781776"/>
    <w:rsid w:val="007821DE"/>
    <w:rsid w:val="00783E3C"/>
    <w:rsid w:val="00784C21"/>
    <w:rsid w:val="00785BF9"/>
    <w:rsid w:val="007861DA"/>
    <w:rsid w:val="00786B3E"/>
    <w:rsid w:val="00786E5C"/>
    <w:rsid w:val="007876BF"/>
    <w:rsid w:val="007908F3"/>
    <w:rsid w:val="0079149D"/>
    <w:rsid w:val="00791765"/>
    <w:rsid w:val="00791771"/>
    <w:rsid w:val="00791A9C"/>
    <w:rsid w:val="00793476"/>
    <w:rsid w:val="00793852"/>
    <w:rsid w:val="00793ADD"/>
    <w:rsid w:val="00793FCF"/>
    <w:rsid w:val="00794850"/>
    <w:rsid w:val="00794DA6"/>
    <w:rsid w:val="007958CF"/>
    <w:rsid w:val="0079725B"/>
    <w:rsid w:val="007973C1"/>
    <w:rsid w:val="007A0382"/>
    <w:rsid w:val="007A19F9"/>
    <w:rsid w:val="007A24BB"/>
    <w:rsid w:val="007A2E63"/>
    <w:rsid w:val="007A3193"/>
    <w:rsid w:val="007A36C3"/>
    <w:rsid w:val="007A4946"/>
    <w:rsid w:val="007A5CBF"/>
    <w:rsid w:val="007A5D96"/>
    <w:rsid w:val="007A6096"/>
    <w:rsid w:val="007A6186"/>
    <w:rsid w:val="007A7291"/>
    <w:rsid w:val="007A7920"/>
    <w:rsid w:val="007A7AF0"/>
    <w:rsid w:val="007A7E1D"/>
    <w:rsid w:val="007B01E7"/>
    <w:rsid w:val="007B06BE"/>
    <w:rsid w:val="007B0BA1"/>
    <w:rsid w:val="007B1A4B"/>
    <w:rsid w:val="007B2CF7"/>
    <w:rsid w:val="007B605D"/>
    <w:rsid w:val="007B6707"/>
    <w:rsid w:val="007B71EE"/>
    <w:rsid w:val="007B7916"/>
    <w:rsid w:val="007B7967"/>
    <w:rsid w:val="007C1E19"/>
    <w:rsid w:val="007C23CB"/>
    <w:rsid w:val="007C2F01"/>
    <w:rsid w:val="007C42A6"/>
    <w:rsid w:val="007C54DC"/>
    <w:rsid w:val="007C56DF"/>
    <w:rsid w:val="007C6009"/>
    <w:rsid w:val="007C6232"/>
    <w:rsid w:val="007C67F9"/>
    <w:rsid w:val="007C67FC"/>
    <w:rsid w:val="007C6BC3"/>
    <w:rsid w:val="007C7165"/>
    <w:rsid w:val="007D0540"/>
    <w:rsid w:val="007D0554"/>
    <w:rsid w:val="007D0A12"/>
    <w:rsid w:val="007D3A1A"/>
    <w:rsid w:val="007D44B4"/>
    <w:rsid w:val="007D4C05"/>
    <w:rsid w:val="007D4D6B"/>
    <w:rsid w:val="007D5B93"/>
    <w:rsid w:val="007D6CE6"/>
    <w:rsid w:val="007D71F7"/>
    <w:rsid w:val="007D750E"/>
    <w:rsid w:val="007E1B64"/>
    <w:rsid w:val="007E21CD"/>
    <w:rsid w:val="007E26B8"/>
    <w:rsid w:val="007E3991"/>
    <w:rsid w:val="007E3E70"/>
    <w:rsid w:val="007E4128"/>
    <w:rsid w:val="007E427B"/>
    <w:rsid w:val="007E4C60"/>
    <w:rsid w:val="007E5500"/>
    <w:rsid w:val="007E6259"/>
    <w:rsid w:val="007E70EA"/>
    <w:rsid w:val="007E7762"/>
    <w:rsid w:val="007E7AE5"/>
    <w:rsid w:val="007F00AE"/>
    <w:rsid w:val="007F00F7"/>
    <w:rsid w:val="007F0789"/>
    <w:rsid w:val="007F086E"/>
    <w:rsid w:val="007F0F0A"/>
    <w:rsid w:val="007F1925"/>
    <w:rsid w:val="007F1FA4"/>
    <w:rsid w:val="007F26E6"/>
    <w:rsid w:val="007F3024"/>
    <w:rsid w:val="007F384A"/>
    <w:rsid w:val="007F3C07"/>
    <w:rsid w:val="007F4495"/>
    <w:rsid w:val="007F49D4"/>
    <w:rsid w:val="007F5CF0"/>
    <w:rsid w:val="007F7FC4"/>
    <w:rsid w:val="008000CC"/>
    <w:rsid w:val="00802DDB"/>
    <w:rsid w:val="00804259"/>
    <w:rsid w:val="00804B4C"/>
    <w:rsid w:val="00805BA7"/>
    <w:rsid w:val="00807B76"/>
    <w:rsid w:val="00807C85"/>
    <w:rsid w:val="00807F50"/>
    <w:rsid w:val="008107A2"/>
    <w:rsid w:val="008112E7"/>
    <w:rsid w:val="00811D5F"/>
    <w:rsid w:val="008120AB"/>
    <w:rsid w:val="00813062"/>
    <w:rsid w:val="008145CC"/>
    <w:rsid w:val="00814D03"/>
    <w:rsid w:val="0081522A"/>
    <w:rsid w:val="008157DD"/>
    <w:rsid w:val="00815846"/>
    <w:rsid w:val="00816783"/>
    <w:rsid w:val="00816A12"/>
    <w:rsid w:val="00816B54"/>
    <w:rsid w:val="0081727A"/>
    <w:rsid w:val="0081753E"/>
    <w:rsid w:val="008209BB"/>
    <w:rsid w:val="0082104B"/>
    <w:rsid w:val="00821C8E"/>
    <w:rsid w:val="00821EF8"/>
    <w:rsid w:val="00822751"/>
    <w:rsid w:val="008228E6"/>
    <w:rsid w:val="00822E79"/>
    <w:rsid w:val="0082417B"/>
    <w:rsid w:val="0082452E"/>
    <w:rsid w:val="00827CBF"/>
    <w:rsid w:val="00827DB1"/>
    <w:rsid w:val="00827EBE"/>
    <w:rsid w:val="0083031A"/>
    <w:rsid w:val="00831110"/>
    <w:rsid w:val="008316D6"/>
    <w:rsid w:val="00832FD7"/>
    <w:rsid w:val="008338AA"/>
    <w:rsid w:val="00833C97"/>
    <w:rsid w:val="00835460"/>
    <w:rsid w:val="00835A2C"/>
    <w:rsid w:val="0083670D"/>
    <w:rsid w:val="00836DA2"/>
    <w:rsid w:val="00836FF5"/>
    <w:rsid w:val="00837A4F"/>
    <w:rsid w:val="008408FD"/>
    <w:rsid w:val="00841379"/>
    <w:rsid w:val="00842014"/>
    <w:rsid w:val="0084357C"/>
    <w:rsid w:val="0084358B"/>
    <w:rsid w:val="00843D30"/>
    <w:rsid w:val="00844142"/>
    <w:rsid w:val="00844226"/>
    <w:rsid w:val="008453BE"/>
    <w:rsid w:val="00845BD9"/>
    <w:rsid w:val="00845D15"/>
    <w:rsid w:val="008463AF"/>
    <w:rsid w:val="00846730"/>
    <w:rsid w:val="00847B96"/>
    <w:rsid w:val="00850159"/>
    <w:rsid w:val="00850B29"/>
    <w:rsid w:val="00850D29"/>
    <w:rsid w:val="0085238F"/>
    <w:rsid w:val="00852970"/>
    <w:rsid w:val="008534D7"/>
    <w:rsid w:val="00854AC9"/>
    <w:rsid w:val="00855B1D"/>
    <w:rsid w:val="0085674B"/>
    <w:rsid w:val="00856CA6"/>
    <w:rsid w:val="00857D84"/>
    <w:rsid w:val="00857DAA"/>
    <w:rsid w:val="00860BE6"/>
    <w:rsid w:val="008615D3"/>
    <w:rsid w:val="008620A5"/>
    <w:rsid w:val="008621AB"/>
    <w:rsid w:val="008622AD"/>
    <w:rsid w:val="00863353"/>
    <w:rsid w:val="00865ACB"/>
    <w:rsid w:val="00865E0B"/>
    <w:rsid w:val="008665FC"/>
    <w:rsid w:val="008676FC"/>
    <w:rsid w:val="00870595"/>
    <w:rsid w:val="008707F7"/>
    <w:rsid w:val="00870C66"/>
    <w:rsid w:val="00872D32"/>
    <w:rsid w:val="0087384E"/>
    <w:rsid w:val="0087458C"/>
    <w:rsid w:val="008753A6"/>
    <w:rsid w:val="008754AE"/>
    <w:rsid w:val="0087568B"/>
    <w:rsid w:val="00876ACD"/>
    <w:rsid w:val="00876EE8"/>
    <w:rsid w:val="00876EFE"/>
    <w:rsid w:val="008811E4"/>
    <w:rsid w:val="00881ED3"/>
    <w:rsid w:val="00882931"/>
    <w:rsid w:val="00883D4E"/>
    <w:rsid w:val="00883D60"/>
    <w:rsid w:val="00883E41"/>
    <w:rsid w:val="0088529B"/>
    <w:rsid w:val="0088574C"/>
    <w:rsid w:val="00886EF1"/>
    <w:rsid w:val="008870F9"/>
    <w:rsid w:val="00887410"/>
    <w:rsid w:val="008878B0"/>
    <w:rsid w:val="00887BC7"/>
    <w:rsid w:val="00887CDA"/>
    <w:rsid w:val="0089130E"/>
    <w:rsid w:val="00891AD7"/>
    <w:rsid w:val="0089274E"/>
    <w:rsid w:val="00893264"/>
    <w:rsid w:val="0089338B"/>
    <w:rsid w:val="0089366E"/>
    <w:rsid w:val="0089381D"/>
    <w:rsid w:val="00893865"/>
    <w:rsid w:val="00893934"/>
    <w:rsid w:val="00893CD2"/>
    <w:rsid w:val="008948B8"/>
    <w:rsid w:val="00894EE6"/>
    <w:rsid w:val="00896095"/>
    <w:rsid w:val="00896717"/>
    <w:rsid w:val="008969AC"/>
    <w:rsid w:val="008974E0"/>
    <w:rsid w:val="00897907"/>
    <w:rsid w:val="00897E74"/>
    <w:rsid w:val="008A0D99"/>
    <w:rsid w:val="008A0E51"/>
    <w:rsid w:val="008A2D1B"/>
    <w:rsid w:val="008A3092"/>
    <w:rsid w:val="008A3DCD"/>
    <w:rsid w:val="008A3F77"/>
    <w:rsid w:val="008A4461"/>
    <w:rsid w:val="008A44EE"/>
    <w:rsid w:val="008A467D"/>
    <w:rsid w:val="008A5418"/>
    <w:rsid w:val="008A74E5"/>
    <w:rsid w:val="008A7720"/>
    <w:rsid w:val="008A7BD8"/>
    <w:rsid w:val="008B0AE6"/>
    <w:rsid w:val="008B2A3D"/>
    <w:rsid w:val="008B2FF4"/>
    <w:rsid w:val="008B3101"/>
    <w:rsid w:val="008B3E3D"/>
    <w:rsid w:val="008B4C45"/>
    <w:rsid w:val="008B5E72"/>
    <w:rsid w:val="008B612A"/>
    <w:rsid w:val="008B7816"/>
    <w:rsid w:val="008C057D"/>
    <w:rsid w:val="008C1217"/>
    <w:rsid w:val="008C175E"/>
    <w:rsid w:val="008C1A40"/>
    <w:rsid w:val="008C290C"/>
    <w:rsid w:val="008C47A9"/>
    <w:rsid w:val="008C6531"/>
    <w:rsid w:val="008C6838"/>
    <w:rsid w:val="008C7D9B"/>
    <w:rsid w:val="008D0BE7"/>
    <w:rsid w:val="008D0EE5"/>
    <w:rsid w:val="008D1DEF"/>
    <w:rsid w:val="008D299D"/>
    <w:rsid w:val="008D2CA8"/>
    <w:rsid w:val="008D2F83"/>
    <w:rsid w:val="008D5FC5"/>
    <w:rsid w:val="008D6FF2"/>
    <w:rsid w:val="008D7174"/>
    <w:rsid w:val="008D730D"/>
    <w:rsid w:val="008D7F84"/>
    <w:rsid w:val="008E0A00"/>
    <w:rsid w:val="008E16C0"/>
    <w:rsid w:val="008E207E"/>
    <w:rsid w:val="008E42FA"/>
    <w:rsid w:val="008E4780"/>
    <w:rsid w:val="008E4A65"/>
    <w:rsid w:val="008E4B2C"/>
    <w:rsid w:val="008E4E0B"/>
    <w:rsid w:val="008E677C"/>
    <w:rsid w:val="008F03E0"/>
    <w:rsid w:val="008F0940"/>
    <w:rsid w:val="008F1C5A"/>
    <w:rsid w:val="008F3476"/>
    <w:rsid w:val="008F5203"/>
    <w:rsid w:val="008F548C"/>
    <w:rsid w:val="008F575D"/>
    <w:rsid w:val="008F6FC0"/>
    <w:rsid w:val="009005C9"/>
    <w:rsid w:val="00901810"/>
    <w:rsid w:val="00901B67"/>
    <w:rsid w:val="00902010"/>
    <w:rsid w:val="009025E7"/>
    <w:rsid w:val="00902D73"/>
    <w:rsid w:val="00904729"/>
    <w:rsid w:val="00904D80"/>
    <w:rsid w:val="00905BB7"/>
    <w:rsid w:val="009066AF"/>
    <w:rsid w:val="00906C48"/>
    <w:rsid w:val="00907660"/>
    <w:rsid w:val="009079C1"/>
    <w:rsid w:val="0091160E"/>
    <w:rsid w:val="00911765"/>
    <w:rsid w:val="00912D91"/>
    <w:rsid w:val="00913A54"/>
    <w:rsid w:val="00913F2A"/>
    <w:rsid w:val="00914C70"/>
    <w:rsid w:val="00914FAF"/>
    <w:rsid w:val="00915498"/>
    <w:rsid w:val="00915729"/>
    <w:rsid w:val="00916ABA"/>
    <w:rsid w:val="009171AF"/>
    <w:rsid w:val="00920235"/>
    <w:rsid w:val="00922859"/>
    <w:rsid w:val="00923E40"/>
    <w:rsid w:val="009245D5"/>
    <w:rsid w:val="009245F6"/>
    <w:rsid w:val="00924C77"/>
    <w:rsid w:val="00924F08"/>
    <w:rsid w:val="00926D0F"/>
    <w:rsid w:val="009275BD"/>
    <w:rsid w:val="00927DA4"/>
    <w:rsid w:val="00930325"/>
    <w:rsid w:val="009305CE"/>
    <w:rsid w:val="00931C71"/>
    <w:rsid w:val="00931E0E"/>
    <w:rsid w:val="009331AD"/>
    <w:rsid w:val="00933D9A"/>
    <w:rsid w:val="00935052"/>
    <w:rsid w:val="009350D2"/>
    <w:rsid w:val="00935AFD"/>
    <w:rsid w:val="00935CDA"/>
    <w:rsid w:val="00935F05"/>
    <w:rsid w:val="00940E31"/>
    <w:rsid w:val="00940E47"/>
    <w:rsid w:val="009413A3"/>
    <w:rsid w:val="00943A24"/>
    <w:rsid w:val="00944B8C"/>
    <w:rsid w:val="00944C2F"/>
    <w:rsid w:val="009459E8"/>
    <w:rsid w:val="00945C3B"/>
    <w:rsid w:val="00945CAB"/>
    <w:rsid w:val="00945F32"/>
    <w:rsid w:val="00946E18"/>
    <w:rsid w:val="00947B79"/>
    <w:rsid w:val="00947CF9"/>
    <w:rsid w:val="00951828"/>
    <w:rsid w:val="00951A6D"/>
    <w:rsid w:val="00951E6C"/>
    <w:rsid w:val="009521A1"/>
    <w:rsid w:val="00952253"/>
    <w:rsid w:val="00952804"/>
    <w:rsid w:val="009531AA"/>
    <w:rsid w:val="009531FD"/>
    <w:rsid w:val="00953918"/>
    <w:rsid w:val="00953F2B"/>
    <w:rsid w:val="009540B3"/>
    <w:rsid w:val="0095430E"/>
    <w:rsid w:val="009544D7"/>
    <w:rsid w:val="00955012"/>
    <w:rsid w:val="00955AC2"/>
    <w:rsid w:val="009571EF"/>
    <w:rsid w:val="00961759"/>
    <w:rsid w:val="00961A91"/>
    <w:rsid w:val="00962448"/>
    <w:rsid w:val="009629E5"/>
    <w:rsid w:val="00962A53"/>
    <w:rsid w:val="00963C08"/>
    <w:rsid w:val="0096429F"/>
    <w:rsid w:val="00964D9F"/>
    <w:rsid w:val="00964DAF"/>
    <w:rsid w:val="00964F08"/>
    <w:rsid w:val="009651ED"/>
    <w:rsid w:val="009656D8"/>
    <w:rsid w:val="00965851"/>
    <w:rsid w:val="00966396"/>
    <w:rsid w:val="00966A63"/>
    <w:rsid w:val="0096704B"/>
    <w:rsid w:val="009675D9"/>
    <w:rsid w:val="00970576"/>
    <w:rsid w:val="00970C12"/>
    <w:rsid w:val="00970D8D"/>
    <w:rsid w:val="00974687"/>
    <w:rsid w:val="00974D08"/>
    <w:rsid w:val="009769D0"/>
    <w:rsid w:val="00976FDC"/>
    <w:rsid w:val="009800C2"/>
    <w:rsid w:val="0098013F"/>
    <w:rsid w:val="0098040A"/>
    <w:rsid w:val="00980900"/>
    <w:rsid w:val="009812D7"/>
    <w:rsid w:val="009817E3"/>
    <w:rsid w:val="00982DFC"/>
    <w:rsid w:val="00983A65"/>
    <w:rsid w:val="00984130"/>
    <w:rsid w:val="00984B0A"/>
    <w:rsid w:val="00985A79"/>
    <w:rsid w:val="009868FF"/>
    <w:rsid w:val="00986FE0"/>
    <w:rsid w:val="009872CA"/>
    <w:rsid w:val="009901CC"/>
    <w:rsid w:val="009913AD"/>
    <w:rsid w:val="00992716"/>
    <w:rsid w:val="00994970"/>
    <w:rsid w:val="00996688"/>
    <w:rsid w:val="0099752C"/>
    <w:rsid w:val="009A07F5"/>
    <w:rsid w:val="009A0A43"/>
    <w:rsid w:val="009A0D1E"/>
    <w:rsid w:val="009A120C"/>
    <w:rsid w:val="009A1A10"/>
    <w:rsid w:val="009A1D2C"/>
    <w:rsid w:val="009A1F5C"/>
    <w:rsid w:val="009A2FE2"/>
    <w:rsid w:val="009A3902"/>
    <w:rsid w:val="009A4934"/>
    <w:rsid w:val="009B00B3"/>
    <w:rsid w:val="009B00DF"/>
    <w:rsid w:val="009B022D"/>
    <w:rsid w:val="009B0934"/>
    <w:rsid w:val="009B0DA5"/>
    <w:rsid w:val="009B1E83"/>
    <w:rsid w:val="009B2247"/>
    <w:rsid w:val="009B24E5"/>
    <w:rsid w:val="009B4946"/>
    <w:rsid w:val="009B4A24"/>
    <w:rsid w:val="009B4A87"/>
    <w:rsid w:val="009B5FB3"/>
    <w:rsid w:val="009B6A4B"/>
    <w:rsid w:val="009B7390"/>
    <w:rsid w:val="009B7C7A"/>
    <w:rsid w:val="009B7FC2"/>
    <w:rsid w:val="009C01BF"/>
    <w:rsid w:val="009C0663"/>
    <w:rsid w:val="009C09AC"/>
    <w:rsid w:val="009C134D"/>
    <w:rsid w:val="009C1766"/>
    <w:rsid w:val="009C184E"/>
    <w:rsid w:val="009C1D34"/>
    <w:rsid w:val="009C1D48"/>
    <w:rsid w:val="009C3191"/>
    <w:rsid w:val="009C3480"/>
    <w:rsid w:val="009C411A"/>
    <w:rsid w:val="009C43B9"/>
    <w:rsid w:val="009C4A1A"/>
    <w:rsid w:val="009C4E7C"/>
    <w:rsid w:val="009C666D"/>
    <w:rsid w:val="009C708F"/>
    <w:rsid w:val="009C7219"/>
    <w:rsid w:val="009C7E95"/>
    <w:rsid w:val="009D016D"/>
    <w:rsid w:val="009D09C1"/>
    <w:rsid w:val="009D0CCC"/>
    <w:rsid w:val="009D0D26"/>
    <w:rsid w:val="009D10EC"/>
    <w:rsid w:val="009D1657"/>
    <w:rsid w:val="009D1753"/>
    <w:rsid w:val="009D18C4"/>
    <w:rsid w:val="009D439F"/>
    <w:rsid w:val="009D582C"/>
    <w:rsid w:val="009D5AED"/>
    <w:rsid w:val="009D5E3C"/>
    <w:rsid w:val="009D6829"/>
    <w:rsid w:val="009D6D7E"/>
    <w:rsid w:val="009D6FA9"/>
    <w:rsid w:val="009D73B8"/>
    <w:rsid w:val="009D7C40"/>
    <w:rsid w:val="009E226C"/>
    <w:rsid w:val="009E22EC"/>
    <w:rsid w:val="009E2827"/>
    <w:rsid w:val="009E31E7"/>
    <w:rsid w:val="009E4205"/>
    <w:rsid w:val="009E59F8"/>
    <w:rsid w:val="009E6157"/>
    <w:rsid w:val="009E6F27"/>
    <w:rsid w:val="009E704B"/>
    <w:rsid w:val="009E7246"/>
    <w:rsid w:val="009E7846"/>
    <w:rsid w:val="009E7C27"/>
    <w:rsid w:val="009F03B3"/>
    <w:rsid w:val="009F03FA"/>
    <w:rsid w:val="009F0A2E"/>
    <w:rsid w:val="009F0E77"/>
    <w:rsid w:val="009F38CE"/>
    <w:rsid w:val="009F3BB8"/>
    <w:rsid w:val="009F3E81"/>
    <w:rsid w:val="009F438D"/>
    <w:rsid w:val="009F6A38"/>
    <w:rsid w:val="009F7077"/>
    <w:rsid w:val="00A00B31"/>
    <w:rsid w:val="00A01D31"/>
    <w:rsid w:val="00A01D4E"/>
    <w:rsid w:val="00A024C7"/>
    <w:rsid w:val="00A0284F"/>
    <w:rsid w:val="00A0285B"/>
    <w:rsid w:val="00A02B2C"/>
    <w:rsid w:val="00A02C50"/>
    <w:rsid w:val="00A02D29"/>
    <w:rsid w:val="00A02E66"/>
    <w:rsid w:val="00A03646"/>
    <w:rsid w:val="00A03A62"/>
    <w:rsid w:val="00A03D65"/>
    <w:rsid w:val="00A045F4"/>
    <w:rsid w:val="00A05C69"/>
    <w:rsid w:val="00A06256"/>
    <w:rsid w:val="00A07F0E"/>
    <w:rsid w:val="00A10572"/>
    <w:rsid w:val="00A10FA5"/>
    <w:rsid w:val="00A13C90"/>
    <w:rsid w:val="00A14490"/>
    <w:rsid w:val="00A159DD"/>
    <w:rsid w:val="00A15DD1"/>
    <w:rsid w:val="00A1649D"/>
    <w:rsid w:val="00A16931"/>
    <w:rsid w:val="00A16BBE"/>
    <w:rsid w:val="00A16DD0"/>
    <w:rsid w:val="00A20068"/>
    <w:rsid w:val="00A22613"/>
    <w:rsid w:val="00A22C05"/>
    <w:rsid w:val="00A23208"/>
    <w:rsid w:val="00A23D57"/>
    <w:rsid w:val="00A2499B"/>
    <w:rsid w:val="00A24AAA"/>
    <w:rsid w:val="00A24E26"/>
    <w:rsid w:val="00A2580A"/>
    <w:rsid w:val="00A26DBC"/>
    <w:rsid w:val="00A2752E"/>
    <w:rsid w:val="00A27D32"/>
    <w:rsid w:val="00A30E62"/>
    <w:rsid w:val="00A31484"/>
    <w:rsid w:val="00A319B1"/>
    <w:rsid w:val="00A32F30"/>
    <w:rsid w:val="00A33029"/>
    <w:rsid w:val="00A33179"/>
    <w:rsid w:val="00A333E2"/>
    <w:rsid w:val="00A337DF"/>
    <w:rsid w:val="00A33C8F"/>
    <w:rsid w:val="00A33EB0"/>
    <w:rsid w:val="00A340BA"/>
    <w:rsid w:val="00A3466D"/>
    <w:rsid w:val="00A34B5A"/>
    <w:rsid w:val="00A359F2"/>
    <w:rsid w:val="00A35F42"/>
    <w:rsid w:val="00A3683B"/>
    <w:rsid w:val="00A402CC"/>
    <w:rsid w:val="00A40B3F"/>
    <w:rsid w:val="00A40F40"/>
    <w:rsid w:val="00A41C25"/>
    <w:rsid w:val="00A42132"/>
    <w:rsid w:val="00A4276C"/>
    <w:rsid w:val="00A4298C"/>
    <w:rsid w:val="00A43734"/>
    <w:rsid w:val="00A4380E"/>
    <w:rsid w:val="00A4429D"/>
    <w:rsid w:val="00A44AC1"/>
    <w:rsid w:val="00A4627B"/>
    <w:rsid w:val="00A46779"/>
    <w:rsid w:val="00A46A1A"/>
    <w:rsid w:val="00A46B09"/>
    <w:rsid w:val="00A47099"/>
    <w:rsid w:val="00A47572"/>
    <w:rsid w:val="00A5099F"/>
    <w:rsid w:val="00A509CA"/>
    <w:rsid w:val="00A51CB8"/>
    <w:rsid w:val="00A52576"/>
    <w:rsid w:val="00A52B47"/>
    <w:rsid w:val="00A53089"/>
    <w:rsid w:val="00A5386F"/>
    <w:rsid w:val="00A540A4"/>
    <w:rsid w:val="00A5478B"/>
    <w:rsid w:val="00A548C0"/>
    <w:rsid w:val="00A55661"/>
    <w:rsid w:val="00A55E1E"/>
    <w:rsid w:val="00A55F89"/>
    <w:rsid w:val="00A56091"/>
    <w:rsid w:val="00A5693C"/>
    <w:rsid w:val="00A56CE2"/>
    <w:rsid w:val="00A56DD6"/>
    <w:rsid w:val="00A57F89"/>
    <w:rsid w:val="00A6265C"/>
    <w:rsid w:val="00A638B3"/>
    <w:rsid w:val="00A638D6"/>
    <w:rsid w:val="00A63B7E"/>
    <w:rsid w:val="00A64D09"/>
    <w:rsid w:val="00A651E3"/>
    <w:rsid w:val="00A664BC"/>
    <w:rsid w:val="00A6696A"/>
    <w:rsid w:val="00A6749F"/>
    <w:rsid w:val="00A71687"/>
    <w:rsid w:val="00A7234E"/>
    <w:rsid w:val="00A7339C"/>
    <w:rsid w:val="00A737D7"/>
    <w:rsid w:val="00A73D79"/>
    <w:rsid w:val="00A73DF1"/>
    <w:rsid w:val="00A740BA"/>
    <w:rsid w:val="00A74A05"/>
    <w:rsid w:val="00A75086"/>
    <w:rsid w:val="00A756FA"/>
    <w:rsid w:val="00A76B73"/>
    <w:rsid w:val="00A770D0"/>
    <w:rsid w:val="00A7714B"/>
    <w:rsid w:val="00A81248"/>
    <w:rsid w:val="00A81533"/>
    <w:rsid w:val="00A82A5F"/>
    <w:rsid w:val="00A82F8A"/>
    <w:rsid w:val="00A8498C"/>
    <w:rsid w:val="00A86A8C"/>
    <w:rsid w:val="00A907AC"/>
    <w:rsid w:val="00A9094A"/>
    <w:rsid w:val="00A90E22"/>
    <w:rsid w:val="00A9163D"/>
    <w:rsid w:val="00A91F89"/>
    <w:rsid w:val="00A924BE"/>
    <w:rsid w:val="00A92B42"/>
    <w:rsid w:val="00A944E8"/>
    <w:rsid w:val="00A94620"/>
    <w:rsid w:val="00A9500D"/>
    <w:rsid w:val="00A953F7"/>
    <w:rsid w:val="00A95A90"/>
    <w:rsid w:val="00A95F18"/>
    <w:rsid w:val="00A9705A"/>
    <w:rsid w:val="00A970B6"/>
    <w:rsid w:val="00A97780"/>
    <w:rsid w:val="00AA0484"/>
    <w:rsid w:val="00AA04AD"/>
    <w:rsid w:val="00AA0666"/>
    <w:rsid w:val="00AA0EEC"/>
    <w:rsid w:val="00AA1B20"/>
    <w:rsid w:val="00AA208E"/>
    <w:rsid w:val="00AA272B"/>
    <w:rsid w:val="00AA38E7"/>
    <w:rsid w:val="00AA52FF"/>
    <w:rsid w:val="00AA5333"/>
    <w:rsid w:val="00AA58E6"/>
    <w:rsid w:val="00AA5B68"/>
    <w:rsid w:val="00AA5C4C"/>
    <w:rsid w:val="00AA5F90"/>
    <w:rsid w:val="00AA60EF"/>
    <w:rsid w:val="00AA611B"/>
    <w:rsid w:val="00AA62F4"/>
    <w:rsid w:val="00AA6EA2"/>
    <w:rsid w:val="00AB1AEA"/>
    <w:rsid w:val="00AB293E"/>
    <w:rsid w:val="00AB3BB3"/>
    <w:rsid w:val="00AB46BD"/>
    <w:rsid w:val="00AB5D95"/>
    <w:rsid w:val="00AC090E"/>
    <w:rsid w:val="00AC1019"/>
    <w:rsid w:val="00AC2F2C"/>
    <w:rsid w:val="00AC577A"/>
    <w:rsid w:val="00AC5AD1"/>
    <w:rsid w:val="00AC6766"/>
    <w:rsid w:val="00AC6D19"/>
    <w:rsid w:val="00AC7938"/>
    <w:rsid w:val="00AD0408"/>
    <w:rsid w:val="00AD0CA2"/>
    <w:rsid w:val="00AD1A90"/>
    <w:rsid w:val="00AD2560"/>
    <w:rsid w:val="00AD283E"/>
    <w:rsid w:val="00AD2C42"/>
    <w:rsid w:val="00AD31ED"/>
    <w:rsid w:val="00AD3507"/>
    <w:rsid w:val="00AD36BD"/>
    <w:rsid w:val="00AD3871"/>
    <w:rsid w:val="00AD3A90"/>
    <w:rsid w:val="00AD4D1D"/>
    <w:rsid w:val="00AD4F01"/>
    <w:rsid w:val="00AD5254"/>
    <w:rsid w:val="00AD645C"/>
    <w:rsid w:val="00AD7BAE"/>
    <w:rsid w:val="00AE00F7"/>
    <w:rsid w:val="00AE1C63"/>
    <w:rsid w:val="00AE2754"/>
    <w:rsid w:val="00AE2791"/>
    <w:rsid w:val="00AE34C2"/>
    <w:rsid w:val="00AE3815"/>
    <w:rsid w:val="00AE3CE3"/>
    <w:rsid w:val="00AE46FC"/>
    <w:rsid w:val="00AE6EEC"/>
    <w:rsid w:val="00AE6FC0"/>
    <w:rsid w:val="00AE71C3"/>
    <w:rsid w:val="00AE7236"/>
    <w:rsid w:val="00AE7C63"/>
    <w:rsid w:val="00AF0BF6"/>
    <w:rsid w:val="00AF1202"/>
    <w:rsid w:val="00AF1F3A"/>
    <w:rsid w:val="00AF2AE4"/>
    <w:rsid w:val="00AF2BE3"/>
    <w:rsid w:val="00AF7964"/>
    <w:rsid w:val="00B0051B"/>
    <w:rsid w:val="00B00911"/>
    <w:rsid w:val="00B00F6F"/>
    <w:rsid w:val="00B0126F"/>
    <w:rsid w:val="00B0196D"/>
    <w:rsid w:val="00B03330"/>
    <w:rsid w:val="00B038B4"/>
    <w:rsid w:val="00B03EC3"/>
    <w:rsid w:val="00B0470C"/>
    <w:rsid w:val="00B04EDD"/>
    <w:rsid w:val="00B0537F"/>
    <w:rsid w:val="00B06E0C"/>
    <w:rsid w:val="00B07022"/>
    <w:rsid w:val="00B0781F"/>
    <w:rsid w:val="00B10CA3"/>
    <w:rsid w:val="00B10EE7"/>
    <w:rsid w:val="00B11061"/>
    <w:rsid w:val="00B11064"/>
    <w:rsid w:val="00B114AA"/>
    <w:rsid w:val="00B11517"/>
    <w:rsid w:val="00B117A2"/>
    <w:rsid w:val="00B117E8"/>
    <w:rsid w:val="00B11890"/>
    <w:rsid w:val="00B13594"/>
    <w:rsid w:val="00B14912"/>
    <w:rsid w:val="00B168A9"/>
    <w:rsid w:val="00B16ACC"/>
    <w:rsid w:val="00B17236"/>
    <w:rsid w:val="00B20341"/>
    <w:rsid w:val="00B20515"/>
    <w:rsid w:val="00B23EFB"/>
    <w:rsid w:val="00B241F9"/>
    <w:rsid w:val="00B24568"/>
    <w:rsid w:val="00B25897"/>
    <w:rsid w:val="00B25A92"/>
    <w:rsid w:val="00B26125"/>
    <w:rsid w:val="00B269E3"/>
    <w:rsid w:val="00B27667"/>
    <w:rsid w:val="00B3035B"/>
    <w:rsid w:val="00B3055F"/>
    <w:rsid w:val="00B30C01"/>
    <w:rsid w:val="00B30C14"/>
    <w:rsid w:val="00B315D9"/>
    <w:rsid w:val="00B31E0C"/>
    <w:rsid w:val="00B31E20"/>
    <w:rsid w:val="00B34378"/>
    <w:rsid w:val="00B34858"/>
    <w:rsid w:val="00B34E1D"/>
    <w:rsid w:val="00B351EF"/>
    <w:rsid w:val="00B35DC7"/>
    <w:rsid w:val="00B360DF"/>
    <w:rsid w:val="00B3665B"/>
    <w:rsid w:val="00B36D03"/>
    <w:rsid w:val="00B40648"/>
    <w:rsid w:val="00B41EC1"/>
    <w:rsid w:val="00B425A7"/>
    <w:rsid w:val="00B43715"/>
    <w:rsid w:val="00B44844"/>
    <w:rsid w:val="00B44C58"/>
    <w:rsid w:val="00B4522A"/>
    <w:rsid w:val="00B47045"/>
    <w:rsid w:val="00B477AE"/>
    <w:rsid w:val="00B47D3B"/>
    <w:rsid w:val="00B506C9"/>
    <w:rsid w:val="00B51ABB"/>
    <w:rsid w:val="00B5251F"/>
    <w:rsid w:val="00B52698"/>
    <w:rsid w:val="00B528B6"/>
    <w:rsid w:val="00B52F89"/>
    <w:rsid w:val="00B5355E"/>
    <w:rsid w:val="00B53A6F"/>
    <w:rsid w:val="00B53F1A"/>
    <w:rsid w:val="00B543C7"/>
    <w:rsid w:val="00B551D3"/>
    <w:rsid w:val="00B56042"/>
    <w:rsid w:val="00B56337"/>
    <w:rsid w:val="00B567BF"/>
    <w:rsid w:val="00B5684B"/>
    <w:rsid w:val="00B56E9C"/>
    <w:rsid w:val="00B6197E"/>
    <w:rsid w:val="00B61C2D"/>
    <w:rsid w:val="00B61DB5"/>
    <w:rsid w:val="00B626A6"/>
    <w:rsid w:val="00B62AB1"/>
    <w:rsid w:val="00B63281"/>
    <w:rsid w:val="00B6329E"/>
    <w:rsid w:val="00B637E4"/>
    <w:rsid w:val="00B649F5"/>
    <w:rsid w:val="00B64AEC"/>
    <w:rsid w:val="00B65248"/>
    <w:rsid w:val="00B65307"/>
    <w:rsid w:val="00B66365"/>
    <w:rsid w:val="00B66B7B"/>
    <w:rsid w:val="00B678C8"/>
    <w:rsid w:val="00B7009C"/>
    <w:rsid w:val="00B7053B"/>
    <w:rsid w:val="00B70915"/>
    <w:rsid w:val="00B710B3"/>
    <w:rsid w:val="00B71435"/>
    <w:rsid w:val="00B719F4"/>
    <w:rsid w:val="00B71E92"/>
    <w:rsid w:val="00B72082"/>
    <w:rsid w:val="00B7293D"/>
    <w:rsid w:val="00B736D8"/>
    <w:rsid w:val="00B73932"/>
    <w:rsid w:val="00B74F53"/>
    <w:rsid w:val="00B74FCC"/>
    <w:rsid w:val="00B756A4"/>
    <w:rsid w:val="00B75D12"/>
    <w:rsid w:val="00B76E27"/>
    <w:rsid w:val="00B7756A"/>
    <w:rsid w:val="00B77CDB"/>
    <w:rsid w:val="00B77EFD"/>
    <w:rsid w:val="00B804CA"/>
    <w:rsid w:val="00B807E3"/>
    <w:rsid w:val="00B80E07"/>
    <w:rsid w:val="00B80E4D"/>
    <w:rsid w:val="00B817CC"/>
    <w:rsid w:val="00B838B4"/>
    <w:rsid w:val="00B83D1C"/>
    <w:rsid w:val="00B84134"/>
    <w:rsid w:val="00B85046"/>
    <w:rsid w:val="00B8509E"/>
    <w:rsid w:val="00B8544B"/>
    <w:rsid w:val="00B85B4F"/>
    <w:rsid w:val="00B869F0"/>
    <w:rsid w:val="00B86BE6"/>
    <w:rsid w:val="00B877EE"/>
    <w:rsid w:val="00B87A6E"/>
    <w:rsid w:val="00B87AD7"/>
    <w:rsid w:val="00B87E02"/>
    <w:rsid w:val="00B9202F"/>
    <w:rsid w:val="00B935EB"/>
    <w:rsid w:val="00B95913"/>
    <w:rsid w:val="00B95A1B"/>
    <w:rsid w:val="00B95D18"/>
    <w:rsid w:val="00BA045F"/>
    <w:rsid w:val="00BA08C9"/>
    <w:rsid w:val="00BA1BD4"/>
    <w:rsid w:val="00BA1ED4"/>
    <w:rsid w:val="00BA2336"/>
    <w:rsid w:val="00BA23BD"/>
    <w:rsid w:val="00BA29AE"/>
    <w:rsid w:val="00BA34B0"/>
    <w:rsid w:val="00BA3FC5"/>
    <w:rsid w:val="00BA4770"/>
    <w:rsid w:val="00BA4B34"/>
    <w:rsid w:val="00BA4FED"/>
    <w:rsid w:val="00BA5193"/>
    <w:rsid w:val="00BA53CC"/>
    <w:rsid w:val="00BA779B"/>
    <w:rsid w:val="00BB0678"/>
    <w:rsid w:val="00BB0A6E"/>
    <w:rsid w:val="00BB0C06"/>
    <w:rsid w:val="00BB20FE"/>
    <w:rsid w:val="00BB358C"/>
    <w:rsid w:val="00BB3638"/>
    <w:rsid w:val="00BB3BF3"/>
    <w:rsid w:val="00BB6E7E"/>
    <w:rsid w:val="00BB7CA6"/>
    <w:rsid w:val="00BC0530"/>
    <w:rsid w:val="00BC3513"/>
    <w:rsid w:val="00BC3979"/>
    <w:rsid w:val="00BC3D29"/>
    <w:rsid w:val="00BC3DB8"/>
    <w:rsid w:val="00BC408D"/>
    <w:rsid w:val="00BC40D1"/>
    <w:rsid w:val="00BC449A"/>
    <w:rsid w:val="00BC4CA8"/>
    <w:rsid w:val="00BC5D8A"/>
    <w:rsid w:val="00BC71C2"/>
    <w:rsid w:val="00BC7883"/>
    <w:rsid w:val="00BC78E2"/>
    <w:rsid w:val="00BC7B54"/>
    <w:rsid w:val="00BC7FD4"/>
    <w:rsid w:val="00BD0091"/>
    <w:rsid w:val="00BD249F"/>
    <w:rsid w:val="00BD4A61"/>
    <w:rsid w:val="00BD4D1A"/>
    <w:rsid w:val="00BD5054"/>
    <w:rsid w:val="00BD52C1"/>
    <w:rsid w:val="00BD696C"/>
    <w:rsid w:val="00BD6AAE"/>
    <w:rsid w:val="00BD7808"/>
    <w:rsid w:val="00BD789D"/>
    <w:rsid w:val="00BE078C"/>
    <w:rsid w:val="00BE1CEA"/>
    <w:rsid w:val="00BE2786"/>
    <w:rsid w:val="00BE42FF"/>
    <w:rsid w:val="00BE4B62"/>
    <w:rsid w:val="00BE4C76"/>
    <w:rsid w:val="00BE4E11"/>
    <w:rsid w:val="00BE4F1D"/>
    <w:rsid w:val="00BE601C"/>
    <w:rsid w:val="00BE61C0"/>
    <w:rsid w:val="00BE61C8"/>
    <w:rsid w:val="00BE6E02"/>
    <w:rsid w:val="00BE6FA6"/>
    <w:rsid w:val="00BE704C"/>
    <w:rsid w:val="00BE7BDA"/>
    <w:rsid w:val="00BE7C3B"/>
    <w:rsid w:val="00BE7F82"/>
    <w:rsid w:val="00BF0190"/>
    <w:rsid w:val="00BF0278"/>
    <w:rsid w:val="00BF0FD1"/>
    <w:rsid w:val="00BF129D"/>
    <w:rsid w:val="00BF148C"/>
    <w:rsid w:val="00BF2515"/>
    <w:rsid w:val="00BF34DA"/>
    <w:rsid w:val="00BF3E2F"/>
    <w:rsid w:val="00BF428F"/>
    <w:rsid w:val="00BF452D"/>
    <w:rsid w:val="00BF484A"/>
    <w:rsid w:val="00BF67C3"/>
    <w:rsid w:val="00BF67E6"/>
    <w:rsid w:val="00BF6B24"/>
    <w:rsid w:val="00BF6B79"/>
    <w:rsid w:val="00BF7623"/>
    <w:rsid w:val="00BF76F0"/>
    <w:rsid w:val="00BF7E4C"/>
    <w:rsid w:val="00C003EA"/>
    <w:rsid w:val="00C00B86"/>
    <w:rsid w:val="00C010AB"/>
    <w:rsid w:val="00C0155F"/>
    <w:rsid w:val="00C015BA"/>
    <w:rsid w:val="00C01713"/>
    <w:rsid w:val="00C02340"/>
    <w:rsid w:val="00C02729"/>
    <w:rsid w:val="00C0397D"/>
    <w:rsid w:val="00C03F10"/>
    <w:rsid w:val="00C05CDD"/>
    <w:rsid w:val="00C066EF"/>
    <w:rsid w:val="00C067D7"/>
    <w:rsid w:val="00C06F02"/>
    <w:rsid w:val="00C07191"/>
    <w:rsid w:val="00C074AD"/>
    <w:rsid w:val="00C077BE"/>
    <w:rsid w:val="00C07844"/>
    <w:rsid w:val="00C10BC2"/>
    <w:rsid w:val="00C1140D"/>
    <w:rsid w:val="00C11731"/>
    <w:rsid w:val="00C136B8"/>
    <w:rsid w:val="00C138B8"/>
    <w:rsid w:val="00C13BE4"/>
    <w:rsid w:val="00C13DD8"/>
    <w:rsid w:val="00C1401D"/>
    <w:rsid w:val="00C15816"/>
    <w:rsid w:val="00C15EB0"/>
    <w:rsid w:val="00C16034"/>
    <w:rsid w:val="00C16148"/>
    <w:rsid w:val="00C16DFA"/>
    <w:rsid w:val="00C202AD"/>
    <w:rsid w:val="00C215D7"/>
    <w:rsid w:val="00C221FD"/>
    <w:rsid w:val="00C22FAD"/>
    <w:rsid w:val="00C23A9D"/>
    <w:rsid w:val="00C23E16"/>
    <w:rsid w:val="00C24274"/>
    <w:rsid w:val="00C242B9"/>
    <w:rsid w:val="00C2457D"/>
    <w:rsid w:val="00C24B44"/>
    <w:rsid w:val="00C24EA3"/>
    <w:rsid w:val="00C24FA0"/>
    <w:rsid w:val="00C25318"/>
    <w:rsid w:val="00C2535A"/>
    <w:rsid w:val="00C25867"/>
    <w:rsid w:val="00C27061"/>
    <w:rsid w:val="00C2708B"/>
    <w:rsid w:val="00C30A58"/>
    <w:rsid w:val="00C31A13"/>
    <w:rsid w:val="00C31B9C"/>
    <w:rsid w:val="00C32009"/>
    <w:rsid w:val="00C33D56"/>
    <w:rsid w:val="00C343FF"/>
    <w:rsid w:val="00C34FB4"/>
    <w:rsid w:val="00C35EAC"/>
    <w:rsid w:val="00C3649B"/>
    <w:rsid w:val="00C3754E"/>
    <w:rsid w:val="00C41070"/>
    <w:rsid w:val="00C41A45"/>
    <w:rsid w:val="00C42D8E"/>
    <w:rsid w:val="00C44BC2"/>
    <w:rsid w:val="00C479D5"/>
    <w:rsid w:val="00C500D6"/>
    <w:rsid w:val="00C50559"/>
    <w:rsid w:val="00C50E43"/>
    <w:rsid w:val="00C53227"/>
    <w:rsid w:val="00C533B2"/>
    <w:rsid w:val="00C5382A"/>
    <w:rsid w:val="00C547CB"/>
    <w:rsid w:val="00C56142"/>
    <w:rsid w:val="00C56490"/>
    <w:rsid w:val="00C56548"/>
    <w:rsid w:val="00C567A3"/>
    <w:rsid w:val="00C56E07"/>
    <w:rsid w:val="00C57BB6"/>
    <w:rsid w:val="00C60223"/>
    <w:rsid w:val="00C60238"/>
    <w:rsid w:val="00C60EB8"/>
    <w:rsid w:val="00C60F2D"/>
    <w:rsid w:val="00C61080"/>
    <w:rsid w:val="00C61395"/>
    <w:rsid w:val="00C620E0"/>
    <w:rsid w:val="00C62326"/>
    <w:rsid w:val="00C62358"/>
    <w:rsid w:val="00C6301C"/>
    <w:rsid w:val="00C630D4"/>
    <w:rsid w:val="00C63784"/>
    <w:rsid w:val="00C63E42"/>
    <w:rsid w:val="00C65067"/>
    <w:rsid w:val="00C66CA6"/>
    <w:rsid w:val="00C71F43"/>
    <w:rsid w:val="00C7232D"/>
    <w:rsid w:val="00C73C86"/>
    <w:rsid w:val="00C76306"/>
    <w:rsid w:val="00C772B9"/>
    <w:rsid w:val="00C77F58"/>
    <w:rsid w:val="00C80950"/>
    <w:rsid w:val="00C80A64"/>
    <w:rsid w:val="00C828D0"/>
    <w:rsid w:val="00C8302F"/>
    <w:rsid w:val="00C83A4B"/>
    <w:rsid w:val="00C848C7"/>
    <w:rsid w:val="00C84F1D"/>
    <w:rsid w:val="00C85E00"/>
    <w:rsid w:val="00C86077"/>
    <w:rsid w:val="00C860EB"/>
    <w:rsid w:val="00C86C7D"/>
    <w:rsid w:val="00C86E29"/>
    <w:rsid w:val="00C87605"/>
    <w:rsid w:val="00C9114A"/>
    <w:rsid w:val="00C9303B"/>
    <w:rsid w:val="00C971D7"/>
    <w:rsid w:val="00C97527"/>
    <w:rsid w:val="00C97A76"/>
    <w:rsid w:val="00C97CBC"/>
    <w:rsid w:val="00C97F8C"/>
    <w:rsid w:val="00CA034B"/>
    <w:rsid w:val="00CA1221"/>
    <w:rsid w:val="00CA24DD"/>
    <w:rsid w:val="00CA2EF8"/>
    <w:rsid w:val="00CA3D30"/>
    <w:rsid w:val="00CA4B00"/>
    <w:rsid w:val="00CA58F9"/>
    <w:rsid w:val="00CA705C"/>
    <w:rsid w:val="00CB0262"/>
    <w:rsid w:val="00CB0386"/>
    <w:rsid w:val="00CB1232"/>
    <w:rsid w:val="00CB1351"/>
    <w:rsid w:val="00CB1433"/>
    <w:rsid w:val="00CB1AA0"/>
    <w:rsid w:val="00CB2709"/>
    <w:rsid w:val="00CB2860"/>
    <w:rsid w:val="00CB4941"/>
    <w:rsid w:val="00CB4C6F"/>
    <w:rsid w:val="00CB6118"/>
    <w:rsid w:val="00CB6E83"/>
    <w:rsid w:val="00CB7458"/>
    <w:rsid w:val="00CC0AAF"/>
    <w:rsid w:val="00CC455B"/>
    <w:rsid w:val="00CC49E7"/>
    <w:rsid w:val="00CC4D7E"/>
    <w:rsid w:val="00CC7123"/>
    <w:rsid w:val="00CC7797"/>
    <w:rsid w:val="00CD0671"/>
    <w:rsid w:val="00CD101F"/>
    <w:rsid w:val="00CD1D4C"/>
    <w:rsid w:val="00CD36EA"/>
    <w:rsid w:val="00CD3DB1"/>
    <w:rsid w:val="00CD4326"/>
    <w:rsid w:val="00CD473C"/>
    <w:rsid w:val="00CD4A29"/>
    <w:rsid w:val="00CD4B12"/>
    <w:rsid w:val="00CD4E1A"/>
    <w:rsid w:val="00CD633E"/>
    <w:rsid w:val="00CD71C8"/>
    <w:rsid w:val="00CE0EE3"/>
    <w:rsid w:val="00CE2201"/>
    <w:rsid w:val="00CE293C"/>
    <w:rsid w:val="00CE31AE"/>
    <w:rsid w:val="00CE33D1"/>
    <w:rsid w:val="00CE39DF"/>
    <w:rsid w:val="00CE4B02"/>
    <w:rsid w:val="00CE555D"/>
    <w:rsid w:val="00CE607F"/>
    <w:rsid w:val="00CE6A93"/>
    <w:rsid w:val="00CF04B8"/>
    <w:rsid w:val="00CF07D3"/>
    <w:rsid w:val="00CF0957"/>
    <w:rsid w:val="00CF1E6C"/>
    <w:rsid w:val="00CF2135"/>
    <w:rsid w:val="00CF3D10"/>
    <w:rsid w:val="00CF3E71"/>
    <w:rsid w:val="00D00ED3"/>
    <w:rsid w:val="00D01EDB"/>
    <w:rsid w:val="00D01F8E"/>
    <w:rsid w:val="00D0292C"/>
    <w:rsid w:val="00D02E54"/>
    <w:rsid w:val="00D03230"/>
    <w:rsid w:val="00D034CD"/>
    <w:rsid w:val="00D040A1"/>
    <w:rsid w:val="00D047DC"/>
    <w:rsid w:val="00D058D9"/>
    <w:rsid w:val="00D06729"/>
    <w:rsid w:val="00D07765"/>
    <w:rsid w:val="00D07C98"/>
    <w:rsid w:val="00D10B43"/>
    <w:rsid w:val="00D10DDA"/>
    <w:rsid w:val="00D11DCD"/>
    <w:rsid w:val="00D11ED2"/>
    <w:rsid w:val="00D131E6"/>
    <w:rsid w:val="00D15547"/>
    <w:rsid w:val="00D1622E"/>
    <w:rsid w:val="00D163AA"/>
    <w:rsid w:val="00D170B8"/>
    <w:rsid w:val="00D17ED0"/>
    <w:rsid w:val="00D201A2"/>
    <w:rsid w:val="00D205CE"/>
    <w:rsid w:val="00D20998"/>
    <w:rsid w:val="00D20E53"/>
    <w:rsid w:val="00D21C66"/>
    <w:rsid w:val="00D21EA5"/>
    <w:rsid w:val="00D221AD"/>
    <w:rsid w:val="00D232FC"/>
    <w:rsid w:val="00D2427C"/>
    <w:rsid w:val="00D245B4"/>
    <w:rsid w:val="00D246C3"/>
    <w:rsid w:val="00D255BA"/>
    <w:rsid w:val="00D25EE6"/>
    <w:rsid w:val="00D26376"/>
    <w:rsid w:val="00D26525"/>
    <w:rsid w:val="00D2683A"/>
    <w:rsid w:val="00D26FEF"/>
    <w:rsid w:val="00D2786C"/>
    <w:rsid w:val="00D27AC5"/>
    <w:rsid w:val="00D27B85"/>
    <w:rsid w:val="00D30D56"/>
    <w:rsid w:val="00D320D5"/>
    <w:rsid w:val="00D34511"/>
    <w:rsid w:val="00D34A67"/>
    <w:rsid w:val="00D34BC1"/>
    <w:rsid w:val="00D35138"/>
    <w:rsid w:val="00D35E5D"/>
    <w:rsid w:val="00D36727"/>
    <w:rsid w:val="00D3788D"/>
    <w:rsid w:val="00D40AC8"/>
    <w:rsid w:val="00D41758"/>
    <w:rsid w:val="00D42108"/>
    <w:rsid w:val="00D4261C"/>
    <w:rsid w:val="00D428DF"/>
    <w:rsid w:val="00D4384A"/>
    <w:rsid w:val="00D43AEF"/>
    <w:rsid w:val="00D43DFB"/>
    <w:rsid w:val="00D44026"/>
    <w:rsid w:val="00D45BAF"/>
    <w:rsid w:val="00D460A2"/>
    <w:rsid w:val="00D46D15"/>
    <w:rsid w:val="00D46FEC"/>
    <w:rsid w:val="00D47951"/>
    <w:rsid w:val="00D538FC"/>
    <w:rsid w:val="00D53EAF"/>
    <w:rsid w:val="00D544CA"/>
    <w:rsid w:val="00D554E1"/>
    <w:rsid w:val="00D556C2"/>
    <w:rsid w:val="00D55771"/>
    <w:rsid w:val="00D55EC3"/>
    <w:rsid w:val="00D6030F"/>
    <w:rsid w:val="00D60B35"/>
    <w:rsid w:val="00D61432"/>
    <w:rsid w:val="00D619EA"/>
    <w:rsid w:val="00D61CFD"/>
    <w:rsid w:val="00D62F46"/>
    <w:rsid w:val="00D63363"/>
    <w:rsid w:val="00D63962"/>
    <w:rsid w:val="00D63D96"/>
    <w:rsid w:val="00D6526F"/>
    <w:rsid w:val="00D6536C"/>
    <w:rsid w:val="00D65C81"/>
    <w:rsid w:val="00D6625D"/>
    <w:rsid w:val="00D670A8"/>
    <w:rsid w:val="00D67115"/>
    <w:rsid w:val="00D67404"/>
    <w:rsid w:val="00D70645"/>
    <w:rsid w:val="00D707A3"/>
    <w:rsid w:val="00D70857"/>
    <w:rsid w:val="00D71FE3"/>
    <w:rsid w:val="00D72361"/>
    <w:rsid w:val="00D7281C"/>
    <w:rsid w:val="00D74D69"/>
    <w:rsid w:val="00D7671B"/>
    <w:rsid w:val="00D776B4"/>
    <w:rsid w:val="00D80164"/>
    <w:rsid w:val="00D803A2"/>
    <w:rsid w:val="00D8091B"/>
    <w:rsid w:val="00D80B5F"/>
    <w:rsid w:val="00D81EC3"/>
    <w:rsid w:val="00D8243E"/>
    <w:rsid w:val="00D82CAD"/>
    <w:rsid w:val="00D83A98"/>
    <w:rsid w:val="00D848DA"/>
    <w:rsid w:val="00D8521D"/>
    <w:rsid w:val="00D871C0"/>
    <w:rsid w:val="00D87F80"/>
    <w:rsid w:val="00D9003D"/>
    <w:rsid w:val="00D905E9"/>
    <w:rsid w:val="00D90A5F"/>
    <w:rsid w:val="00D9159D"/>
    <w:rsid w:val="00D9192A"/>
    <w:rsid w:val="00D91ACB"/>
    <w:rsid w:val="00D92399"/>
    <w:rsid w:val="00D9242A"/>
    <w:rsid w:val="00D925A0"/>
    <w:rsid w:val="00D9279C"/>
    <w:rsid w:val="00D9279F"/>
    <w:rsid w:val="00D92AA4"/>
    <w:rsid w:val="00D95687"/>
    <w:rsid w:val="00D96A49"/>
    <w:rsid w:val="00D97138"/>
    <w:rsid w:val="00D97212"/>
    <w:rsid w:val="00DA02F0"/>
    <w:rsid w:val="00DA0659"/>
    <w:rsid w:val="00DA0B4B"/>
    <w:rsid w:val="00DA0C4C"/>
    <w:rsid w:val="00DA263D"/>
    <w:rsid w:val="00DA28F8"/>
    <w:rsid w:val="00DA2C50"/>
    <w:rsid w:val="00DA2DB3"/>
    <w:rsid w:val="00DA2E17"/>
    <w:rsid w:val="00DA388B"/>
    <w:rsid w:val="00DA38BC"/>
    <w:rsid w:val="00DA39E4"/>
    <w:rsid w:val="00DA42BD"/>
    <w:rsid w:val="00DA4C4C"/>
    <w:rsid w:val="00DA54E1"/>
    <w:rsid w:val="00DA550F"/>
    <w:rsid w:val="00DA55E0"/>
    <w:rsid w:val="00DB06F8"/>
    <w:rsid w:val="00DB0784"/>
    <w:rsid w:val="00DB1363"/>
    <w:rsid w:val="00DB2D35"/>
    <w:rsid w:val="00DB346B"/>
    <w:rsid w:val="00DB3B0D"/>
    <w:rsid w:val="00DB46D4"/>
    <w:rsid w:val="00DB496F"/>
    <w:rsid w:val="00DB5AD3"/>
    <w:rsid w:val="00DB68B9"/>
    <w:rsid w:val="00DB6988"/>
    <w:rsid w:val="00DB6F43"/>
    <w:rsid w:val="00DB7903"/>
    <w:rsid w:val="00DB7E19"/>
    <w:rsid w:val="00DC03AD"/>
    <w:rsid w:val="00DC08A7"/>
    <w:rsid w:val="00DC0BEA"/>
    <w:rsid w:val="00DC23BB"/>
    <w:rsid w:val="00DC2E0E"/>
    <w:rsid w:val="00DC37C5"/>
    <w:rsid w:val="00DC395D"/>
    <w:rsid w:val="00DC5719"/>
    <w:rsid w:val="00DC76BF"/>
    <w:rsid w:val="00DC7E74"/>
    <w:rsid w:val="00DD1980"/>
    <w:rsid w:val="00DD1AF6"/>
    <w:rsid w:val="00DD2036"/>
    <w:rsid w:val="00DD24C6"/>
    <w:rsid w:val="00DD3273"/>
    <w:rsid w:val="00DD3303"/>
    <w:rsid w:val="00DD335E"/>
    <w:rsid w:val="00DD3D27"/>
    <w:rsid w:val="00DD434F"/>
    <w:rsid w:val="00DD45DE"/>
    <w:rsid w:val="00DD4F22"/>
    <w:rsid w:val="00DD58C1"/>
    <w:rsid w:val="00DD6EE0"/>
    <w:rsid w:val="00DD7246"/>
    <w:rsid w:val="00DD7386"/>
    <w:rsid w:val="00DD7703"/>
    <w:rsid w:val="00DD7EC7"/>
    <w:rsid w:val="00DE04DA"/>
    <w:rsid w:val="00DE111A"/>
    <w:rsid w:val="00DE126E"/>
    <w:rsid w:val="00DE16AB"/>
    <w:rsid w:val="00DE1963"/>
    <w:rsid w:val="00DE4905"/>
    <w:rsid w:val="00DE4B46"/>
    <w:rsid w:val="00DE7B84"/>
    <w:rsid w:val="00DF057E"/>
    <w:rsid w:val="00DF0C8D"/>
    <w:rsid w:val="00DF0EF8"/>
    <w:rsid w:val="00DF1895"/>
    <w:rsid w:val="00DF247F"/>
    <w:rsid w:val="00DF2A4F"/>
    <w:rsid w:val="00DF3850"/>
    <w:rsid w:val="00DF4507"/>
    <w:rsid w:val="00DF570C"/>
    <w:rsid w:val="00DF5798"/>
    <w:rsid w:val="00DF5BA3"/>
    <w:rsid w:val="00DF6BBE"/>
    <w:rsid w:val="00DF6FBC"/>
    <w:rsid w:val="00DF74A0"/>
    <w:rsid w:val="00E01BB7"/>
    <w:rsid w:val="00E021CC"/>
    <w:rsid w:val="00E02400"/>
    <w:rsid w:val="00E028AA"/>
    <w:rsid w:val="00E03CDA"/>
    <w:rsid w:val="00E04B0C"/>
    <w:rsid w:val="00E065D5"/>
    <w:rsid w:val="00E07A92"/>
    <w:rsid w:val="00E07EA9"/>
    <w:rsid w:val="00E1045C"/>
    <w:rsid w:val="00E10A6F"/>
    <w:rsid w:val="00E12873"/>
    <w:rsid w:val="00E15283"/>
    <w:rsid w:val="00E1576B"/>
    <w:rsid w:val="00E161CD"/>
    <w:rsid w:val="00E16A2B"/>
    <w:rsid w:val="00E1781D"/>
    <w:rsid w:val="00E216C6"/>
    <w:rsid w:val="00E21AFB"/>
    <w:rsid w:val="00E2267E"/>
    <w:rsid w:val="00E22AF6"/>
    <w:rsid w:val="00E22B9C"/>
    <w:rsid w:val="00E23766"/>
    <w:rsid w:val="00E23ACB"/>
    <w:rsid w:val="00E24704"/>
    <w:rsid w:val="00E253A6"/>
    <w:rsid w:val="00E25859"/>
    <w:rsid w:val="00E25C90"/>
    <w:rsid w:val="00E265DC"/>
    <w:rsid w:val="00E2726C"/>
    <w:rsid w:val="00E27B7A"/>
    <w:rsid w:val="00E301D5"/>
    <w:rsid w:val="00E30CC5"/>
    <w:rsid w:val="00E31027"/>
    <w:rsid w:val="00E31FC2"/>
    <w:rsid w:val="00E333D3"/>
    <w:rsid w:val="00E33B78"/>
    <w:rsid w:val="00E3410E"/>
    <w:rsid w:val="00E34D34"/>
    <w:rsid w:val="00E35197"/>
    <w:rsid w:val="00E36BDE"/>
    <w:rsid w:val="00E40E71"/>
    <w:rsid w:val="00E41116"/>
    <w:rsid w:val="00E41A36"/>
    <w:rsid w:val="00E4327A"/>
    <w:rsid w:val="00E43E26"/>
    <w:rsid w:val="00E4488D"/>
    <w:rsid w:val="00E4617A"/>
    <w:rsid w:val="00E462D5"/>
    <w:rsid w:val="00E46894"/>
    <w:rsid w:val="00E46B88"/>
    <w:rsid w:val="00E475C1"/>
    <w:rsid w:val="00E47E71"/>
    <w:rsid w:val="00E5182F"/>
    <w:rsid w:val="00E51FF5"/>
    <w:rsid w:val="00E53007"/>
    <w:rsid w:val="00E530CE"/>
    <w:rsid w:val="00E538A1"/>
    <w:rsid w:val="00E54755"/>
    <w:rsid w:val="00E55660"/>
    <w:rsid w:val="00E556BB"/>
    <w:rsid w:val="00E56A72"/>
    <w:rsid w:val="00E56D62"/>
    <w:rsid w:val="00E57387"/>
    <w:rsid w:val="00E577A7"/>
    <w:rsid w:val="00E57890"/>
    <w:rsid w:val="00E57DD0"/>
    <w:rsid w:val="00E57F1C"/>
    <w:rsid w:val="00E61694"/>
    <w:rsid w:val="00E618E3"/>
    <w:rsid w:val="00E628C5"/>
    <w:rsid w:val="00E64022"/>
    <w:rsid w:val="00E649B1"/>
    <w:rsid w:val="00E64B8B"/>
    <w:rsid w:val="00E65786"/>
    <w:rsid w:val="00E6630A"/>
    <w:rsid w:val="00E66990"/>
    <w:rsid w:val="00E67671"/>
    <w:rsid w:val="00E67D8D"/>
    <w:rsid w:val="00E71CC6"/>
    <w:rsid w:val="00E72750"/>
    <w:rsid w:val="00E72872"/>
    <w:rsid w:val="00E73790"/>
    <w:rsid w:val="00E74408"/>
    <w:rsid w:val="00E74535"/>
    <w:rsid w:val="00E75ECD"/>
    <w:rsid w:val="00E75EDF"/>
    <w:rsid w:val="00E811A9"/>
    <w:rsid w:val="00E815B9"/>
    <w:rsid w:val="00E81C43"/>
    <w:rsid w:val="00E82857"/>
    <w:rsid w:val="00E82EB1"/>
    <w:rsid w:val="00E8318B"/>
    <w:rsid w:val="00E8469B"/>
    <w:rsid w:val="00E84F2C"/>
    <w:rsid w:val="00E84F8E"/>
    <w:rsid w:val="00E8509C"/>
    <w:rsid w:val="00E8543F"/>
    <w:rsid w:val="00E8585A"/>
    <w:rsid w:val="00E85C9B"/>
    <w:rsid w:val="00E86648"/>
    <w:rsid w:val="00E8716F"/>
    <w:rsid w:val="00E87CA8"/>
    <w:rsid w:val="00E90BB2"/>
    <w:rsid w:val="00E91285"/>
    <w:rsid w:val="00E917CF"/>
    <w:rsid w:val="00E91DD3"/>
    <w:rsid w:val="00E921B9"/>
    <w:rsid w:val="00E92A1B"/>
    <w:rsid w:val="00E933C6"/>
    <w:rsid w:val="00E93CD7"/>
    <w:rsid w:val="00E93F8A"/>
    <w:rsid w:val="00E94249"/>
    <w:rsid w:val="00E94946"/>
    <w:rsid w:val="00E950BB"/>
    <w:rsid w:val="00E95A5F"/>
    <w:rsid w:val="00E95C82"/>
    <w:rsid w:val="00E9601F"/>
    <w:rsid w:val="00E963E5"/>
    <w:rsid w:val="00E96D31"/>
    <w:rsid w:val="00E97146"/>
    <w:rsid w:val="00E9741B"/>
    <w:rsid w:val="00E97A81"/>
    <w:rsid w:val="00EA0A4D"/>
    <w:rsid w:val="00EA10D6"/>
    <w:rsid w:val="00EA18F8"/>
    <w:rsid w:val="00EA33B6"/>
    <w:rsid w:val="00EA33D4"/>
    <w:rsid w:val="00EA36D9"/>
    <w:rsid w:val="00EA397A"/>
    <w:rsid w:val="00EA5309"/>
    <w:rsid w:val="00EA58D1"/>
    <w:rsid w:val="00EA6170"/>
    <w:rsid w:val="00EA703A"/>
    <w:rsid w:val="00EA74A2"/>
    <w:rsid w:val="00EA78CF"/>
    <w:rsid w:val="00EA7D92"/>
    <w:rsid w:val="00EB0CBC"/>
    <w:rsid w:val="00EB1043"/>
    <w:rsid w:val="00EB13A1"/>
    <w:rsid w:val="00EB1C93"/>
    <w:rsid w:val="00EB238F"/>
    <w:rsid w:val="00EB352B"/>
    <w:rsid w:val="00EB3F95"/>
    <w:rsid w:val="00EB44AC"/>
    <w:rsid w:val="00EB47FA"/>
    <w:rsid w:val="00EB50C2"/>
    <w:rsid w:val="00EB71EA"/>
    <w:rsid w:val="00EB73E5"/>
    <w:rsid w:val="00EB74E3"/>
    <w:rsid w:val="00EC2BA5"/>
    <w:rsid w:val="00EC33F7"/>
    <w:rsid w:val="00EC48FA"/>
    <w:rsid w:val="00EC578B"/>
    <w:rsid w:val="00EC68CA"/>
    <w:rsid w:val="00EC68FF"/>
    <w:rsid w:val="00EC76C2"/>
    <w:rsid w:val="00EC77C5"/>
    <w:rsid w:val="00ED06F0"/>
    <w:rsid w:val="00ED13D8"/>
    <w:rsid w:val="00ED2BB7"/>
    <w:rsid w:val="00ED33A5"/>
    <w:rsid w:val="00ED3F8C"/>
    <w:rsid w:val="00ED5BD7"/>
    <w:rsid w:val="00ED7442"/>
    <w:rsid w:val="00ED74B0"/>
    <w:rsid w:val="00ED7F50"/>
    <w:rsid w:val="00EE0375"/>
    <w:rsid w:val="00EE06AB"/>
    <w:rsid w:val="00EE0A5C"/>
    <w:rsid w:val="00EE0F95"/>
    <w:rsid w:val="00EE1EC7"/>
    <w:rsid w:val="00EE4556"/>
    <w:rsid w:val="00EE470C"/>
    <w:rsid w:val="00EE4B59"/>
    <w:rsid w:val="00EE4DC0"/>
    <w:rsid w:val="00EE59F4"/>
    <w:rsid w:val="00EE6069"/>
    <w:rsid w:val="00EE6CA8"/>
    <w:rsid w:val="00EE6DC1"/>
    <w:rsid w:val="00EE7A75"/>
    <w:rsid w:val="00EF0D48"/>
    <w:rsid w:val="00EF117C"/>
    <w:rsid w:val="00EF1854"/>
    <w:rsid w:val="00EF1B63"/>
    <w:rsid w:val="00EF2CCC"/>
    <w:rsid w:val="00EF41E4"/>
    <w:rsid w:val="00EF4ED4"/>
    <w:rsid w:val="00EF52D8"/>
    <w:rsid w:val="00EF5A37"/>
    <w:rsid w:val="00EF78AB"/>
    <w:rsid w:val="00EF7C00"/>
    <w:rsid w:val="00F010BA"/>
    <w:rsid w:val="00F01397"/>
    <w:rsid w:val="00F01EF5"/>
    <w:rsid w:val="00F03727"/>
    <w:rsid w:val="00F03EBB"/>
    <w:rsid w:val="00F03F70"/>
    <w:rsid w:val="00F04401"/>
    <w:rsid w:val="00F044D7"/>
    <w:rsid w:val="00F04ABC"/>
    <w:rsid w:val="00F0518B"/>
    <w:rsid w:val="00F07859"/>
    <w:rsid w:val="00F07E2A"/>
    <w:rsid w:val="00F1085C"/>
    <w:rsid w:val="00F1092E"/>
    <w:rsid w:val="00F10D77"/>
    <w:rsid w:val="00F110CF"/>
    <w:rsid w:val="00F1117E"/>
    <w:rsid w:val="00F1194D"/>
    <w:rsid w:val="00F11E8D"/>
    <w:rsid w:val="00F12458"/>
    <w:rsid w:val="00F13CFB"/>
    <w:rsid w:val="00F1412C"/>
    <w:rsid w:val="00F15B3F"/>
    <w:rsid w:val="00F15DB3"/>
    <w:rsid w:val="00F15E79"/>
    <w:rsid w:val="00F16F6E"/>
    <w:rsid w:val="00F17B46"/>
    <w:rsid w:val="00F20887"/>
    <w:rsid w:val="00F211DF"/>
    <w:rsid w:val="00F21C68"/>
    <w:rsid w:val="00F21DB3"/>
    <w:rsid w:val="00F21EBF"/>
    <w:rsid w:val="00F228F8"/>
    <w:rsid w:val="00F22CC5"/>
    <w:rsid w:val="00F234A3"/>
    <w:rsid w:val="00F240A3"/>
    <w:rsid w:val="00F244D0"/>
    <w:rsid w:val="00F2497D"/>
    <w:rsid w:val="00F24A64"/>
    <w:rsid w:val="00F2525F"/>
    <w:rsid w:val="00F25D20"/>
    <w:rsid w:val="00F276AC"/>
    <w:rsid w:val="00F278F3"/>
    <w:rsid w:val="00F30B88"/>
    <w:rsid w:val="00F31092"/>
    <w:rsid w:val="00F31B8C"/>
    <w:rsid w:val="00F329B2"/>
    <w:rsid w:val="00F32A91"/>
    <w:rsid w:val="00F33289"/>
    <w:rsid w:val="00F3339C"/>
    <w:rsid w:val="00F33CA7"/>
    <w:rsid w:val="00F33DB5"/>
    <w:rsid w:val="00F3483D"/>
    <w:rsid w:val="00F358BB"/>
    <w:rsid w:val="00F3625F"/>
    <w:rsid w:val="00F36F0B"/>
    <w:rsid w:val="00F37213"/>
    <w:rsid w:val="00F3725B"/>
    <w:rsid w:val="00F40C6F"/>
    <w:rsid w:val="00F4179E"/>
    <w:rsid w:val="00F41EA2"/>
    <w:rsid w:val="00F42322"/>
    <w:rsid w:val="00F43085"/>
    <w:rsid w:val="00F4434A"/>
    <w:rsid w:val="00F449F8"/>
    <w:rsid w:val="00F44B66"/>
    <w:rsid w:val="00F44E36"/>
    <w:rsid w:val="00F45C6F"/>
    <w:rsid w:val="00F45FFA"/>
    <w:rsid w:val="00F47068"/>
    <w:rsid w:val="00F476B9"/>
    <w:rsid w:val="00F47A13"/>
    <w:rsid w:val="00F50364"/>
    <w:rsid w:val="00F51B5F"/>
    <w:rsid w:val="00F53928"/>
    <w:rsid w:val="00F55DEE"/>
    <w:rsid w:val="00F56191"/>
    <w:rsid w:val="00F5627B"/>
    <w:rsid w:val="00F56F2D"/>
    <w:rsid w:val="00F5776D"/>
    <w:rsid w:val="00F607AB"/>
    <w:rsid w:val="00F60E85"/>
    <w:rsid w:val="00F610E8"/>
    <w:rsid w:val="00F62C3B"/>
    <w:rsid w:val="00F62FEE"/>
    <w:rsid w:val="00F630B0"/>
    <w:rsid w:val="00F6372C"/>
    <w:rsid w:val="00F6480F"/>
    <w:rsid w:val="00F657E2"/>
    <w:rsid w:val="00F65E0E"/>
    <w:rsid w:val="00F67A0A"/>
    <w:rsid w:val="00F702B3"/>
    <w:rsid w:val="00F710CA"/>
    <w:rsid w:val="00F71359"/>
    <w:rsid w:val="00F73E68"/>
    <w:rsid w:val="00F73FB5"/>
    <w:rsid w:val="00F74386"/>
    <w:rsid w:val="00F748C5"/>
    <w:rsid w:val="00F74F25"/>
    <w:rsid w:val="00F75086"/>
    <w:rsid w:val="00F76BD8"/>
    <w:rsid w:val="00F77577"/>
    <w:rsid w:val="00F77C2C"/>
    <w:rsid w:val="00F80E54"/>
    <w:rsid w:val="00F811DD"/>
    <w:rsid w:val="00F812EA"/>
    <w:rsid w:val="00F813A6"/>
    <w:rsid w:val="00F8180B"/>
    <w:rsid w:val="00F81C99"/>
    <w:rsid w:val="00F82CE4"/>
    <w:rsid w:val="00F8312C"/>
    <w:rsid w:val="00F832CD"/>
    <w:rsid w:val="00F83CC1"/>
    <w:rsid w:val="00F840B0"/>
    <w:rsid w:val="00F8413A"/>
    <w:rsid w:val="00F84AE2"/>
    <w:rsid w:val="00F84E33"/>
    <w:rsid w:val="00F854F4"/>
    <w:rsid w:val="00F85ABD"/>
    <w:rsid w:val="00F864E2"/>
    <w:rsid w:val="00F9022F"/>
    <w:rsid w:val="00F91840"/>
    <w:rsid w:val="00F91AA7"/>
    <w:rsid w:val="00F92B16"/>
    <w:rsid w:val="00F936C0"/>
    <w:rsid w:val="00F94414"/>
    <w:rsid w:val="00F960B6"/>
    <w:rsid w:val="00FA02EB"/>
    <w:rsid w:val="00FA0922"/>
    <w:rsid w:val="00FA23DF"/>
    <w:rsid w:val="00FA2445"/>
    <w:rsid w:val="00FA252D"/>
    <w:rsid w:val="00FA2572"/>
    <w:rsid w:val="00FA2657"/>
    <w:rsid w:val="00FA2E46"/>
    <w:rsid w:val="00FA5841"/>
    <w:rsid w:val="00FA6305"/>
    <w:rsid w:val="00FA7749"/>
    <w:rsid w:val="00FA77B1"/>
    <w:rsid w:val="00FB02E8"/>
    <w:rsid w:val="00FB3267"/>
    <w:rsid w:val="00FB3295"/>
    <w:rsid w:val="00FB32B2"/>
    <w:rsid w:val="00FB4339"/>
    <w:rsid w:val="00FB4944"/>
    <w:rsid w:val="00FB496E"/>
    <w:rsid w:val="00FB5431"/>
    <w:rsid w:val="00FB5615"/>
    <w:rsid w:val="00FB5D69"/>
    <w:rsid w:val="00FB5DB7"/>
    <w:rsid w:val="00FC1AD1"/>
    <w:rsid w:val="00FC1D4C"/>
    <w:rsid w:val="00FC3605"/>
    <w:rsid w:val="00FC38A9"/>
    <w:rsid w:val="00FC393B"/>
    <w:rsid w:val="00FC39FE"/>
    <w:rsid w:val="00FC47E9"/>
    <w:rsid w:val="00FC4F0D"/>
    <w:rsid w:val="00FC58D1"/>
    <w:rsid w:val="00FC5D9A"/>
    <w:rsid w:val="00FC75A1"/>
    <w:rsid w:val="00FD1192"/>
    <w:rsid w:val="00FD21A9"/>
    <w:rsid w:val="00FD2A09"/>
    <w:rsid w:val="00FD44C5"/>
    <w:rsid w:val="00FD46EB"/>
    <w:rsid w:val="00FD4BB2"/>
    <w:rsid w:val="00FD4C8A"/>
    <w:rsid w:val="00FD4D5B"/>
    <w:rsid w:val="00FD5F55"/>
    <w:rsid w:val="00FE1A82"/>
    <w:rsid w:val="00FE1CCA"/>
    <w:rsid w:val="00FE2463"/>
    <w:rsid w:val="00FE24A6"/>
    <w:rsid w:val="00FE2C79"/>
    <w:rsid w:val="00FE30BE"/>
    <w:rsid w:val="00FE4836"/>
    <w:rsid w:val="00FE5B74"/>
    <w:rsid w:val="00FE5F63"/>
    <w:rsid w:val="00FE6740"/>
    <w:rsid w:val="00FE6D84"/>
    <w:rsid w:val="00FE7BA5"/>
    <w:rsid w:val="00FE7C14"/>
    <w:rsid w:val="00FF0047"/>
    <w:rsid w:val="00FF014F"/>
    <w:rsid w:val="00FF0AA0"/>
    <w:rsid w:val="00FF31CD"/>
    <w:rsid w:val="00FF47B3"/>
    <w:rsid w:val="00FF5CB0"/>
    <w:rsid w:val="00FF6F1A"/>
    <w:rsid w:val="00FF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8268F7-88C6-4D79-B048-E3B92DBFB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B4C6F"/>
    <w:rPr>
      <w:rFonts w:ascii="Times New Roman" w:hAnsi="Times New Roman"/>
      <w:sz w:val="24"/>
    </w:rPr>
  </w:style>
  <w:style w:type="paragraph" w:styleId="Kop1">
    <w:name w:val="heading 1"/>
    <w:basedOn w:val="Standaard"/>
    <w:next w:val="Standaard"/>
    <w:link w:val="Kop1Char"/>
    <w:uiPriority w:val="9"/>
    <w:qFormat/>
    <w:rsid w:val="009D6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6848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3017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D6D7E"/>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D6D7E"/>
    <w:pPr>
      <w:outlineLvl w:val="9"/>
    </w:pPr>
  </w:style>
  <w:style w:type="paragraph" w:styleId="Ballontekst">
    <w:name w:val="Balloon Text"/>
    <w:basedOn w:val="Standaard"/>
    <w:link w:val="BallontekstChar"/>
    <w:uiPriority w:val="99"/>
    <w:semiHidden/>
    <w:unhideWhenUsed/>
    <w:rsid w:val="009D6D7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D6D7E"/>
    <w:rPr>
      <w:rFonts w:ascii="Tahoma" w:hAnsi="Tahoma" w:cs="Tahoma"/>
      <w:sz w:val="16"/>
      <w:szCs w:val="16"/>
    </w:rPr>
  </w:style>
  <w:style w:type="paragraph" w:customStyle="1" w:styleId="LabTitle">
    <w:name w:val="LabTitle"/>
    <w:basedOn w:val="Kop1"/>
    <w:next w:val="Standaard"/>
    <w:link w:val="LabTitleChar"/>
    <w:qFormat/>
    <w:rsid w:val="000A225D"/>
    <w:pPr>
      <w:pBdr>
        <w:bottom w:val="single" w:sz="4" w:space="1" w:color="auto"/>
      </w:pBdr>
    </w:pPr>
    <w:rPr>
      <w:rFonts w:ascii="Arial" w:hAnsi="Arial"/>
      <w:sz w:val="36"/>
      <w:lang w:val="en-GB"/>
    </w:rPr>
  </w:style>
  <w:style w:type="paragraph" w:customStyle="1" w:styleId="DocHeader">
    <w:name w:val="DocHeader"/>
    <w:basedOn w:val="Kop2"/>
    <w:next w:val="IndentedText"/>
    <w:link w:val="DocHeaderChar"/>
    <w:autoRedefine/>
    <w:qFormat/>
    <w:rsid w:val="009C666D"/>
    <w:rPr>
      <w:rFonts w:ascii="Arial" w:hAnsi="Arial"/>
      <w:color w:val="auto"/>
      <w:sz w:val="28"/>
      <w:lang w:val="en-GB"/>
    </w:rPr>
  </w:style>
  <w:style w:type="character" w:customStyle="1" w:styleId="LabTitleChar">
    <w:name w:val="LabTitle Char"/>
    <w:basedOn w:val="Kop1Char"/>
    <w:link w:val="LabTitle"/>
    <w:rsid w:val="000A225D"/>
    <w:rPr>
      <w:rFonts w:ascii="Arial" w:eastAsiaTheme="majorEastAsia" w:hAnsi="Arial" w:cstheme="majorBidi"/>
      <w:b/>
      <w:bCs/>
      <w:color w:val="365F91" w:themeColor="accent1" w:themeShade="BF"/>
      <w:sz w:val="36"/>
      <w:szCs w:val="28"/>
      <w:lang w:val="en-GB"/>
    </w:rPr>
  </w:style>
  <w:style w:type="paragraph" w:customStyle="1" w:styleId="IndentedText">
    <w:name w:val="IndentedText"/>
    <w:basedOn w:val="Standaard"/>
    <w:link w:val="IndentedTextChar"/>
    <w:qFormat/>
    <w:rsid w:val="007C67F9"/>
    <w:pPr>
      <w:ind w:left="720"/>
    </w:pPr>
    <w:rPr>
      <w:rFonts w:cs="Arial"/>
      <w:szCs w:val="20"/>
      <w:lang w:val="en-GB"/>
    </w:rPr>
  </w:style>
  <w:style w:type="character" w:customStyle="1" w:styleId="Kop2Char">
    <w:name w:val="Kop 2 Char"/>
    <w:basedOn w:val="Standaardalinea-lettertype"/>
    <w:link w:val="Kop2"/>
    <w:uiPriority w:val="9"/>
    <w:semiHidden/>
    <w:rsid w:val="0068480B"/>
    <w:rPr>
      <w:rFonts w:asciiTheme="majorHAnsi" w:eastAsiaTheme="majorEastAsia" w:hAnsiTheme="majorHAnsi" w:cstheme="majorBidi"/>
      <w:b/>
      <w:bCs/>
      <w:color w:val="4F81BD" w:themeColor="accent1"/>
      <w:sz w:val="26"/>
      <w:szCs w:val="26"/>
    </w:rPr>
  </w:style>
  <w:style w:type="character" w:customStyle="1" w:styleId="DocHeaderChar">
    <w:name w:val="DocHeader Char"/>
    <w:basedOn w:val="Kop2Char"/>
    <w:link w:val="DocHeader"/>
    <w:rsid w:val="009C666D"/>
    <w:rPr>
      <w:rFonts w:ascii="Arial" w:eastAsiaTheme="majorEastAsia" w:hAnsi="Arial" w:cstheme="majorBidi"/>
      <w:b/>
      <w:bCs/>
      <w:color w:val="4F81BD" w:themeColor="accent1"/>
      <w:sz w:val="28"/>
      <w:szCs w:val="26"/>
      <w:lang w:val="en-GB"/>
    </w:rPr>
  </w:style>
  <w:style w:type="paragraph" w:styleId="Lijstalinea">
    <w:name w:val="List Paragraph"/>
    <w:basedOn w:val="Standaard"/>
    <w:link w:val="LijstalineaChar"/>
    <w:uiPriority w:val="34"/>
    <w:qFormat/>
    <w:rsid w:val="00A10572"/>
    <w:pPr>
      <w:ind w:left="720"/>
      <w:contextualSpacing/>
    </w:pPr>
  </w:style>
  <w:style w:type="character" w:customStyle="1" w:styleId="IndentedTextChar">
    <w:name w:val="IndentedText Char"/>
    <w:basedOn w:val="Standaardalinea-lettertype"/>
    <w:link w:val="IndentedText"/>
    <w:rsid w:val="007C67F9"/>
    <w:rPr>
      <w:rFonts w:ascii="Times New Roman" w:hAnsi="Times New Roman" w:cs="Arial"/>
      <w:sz w:val="24"/>
      <w:szCs w:val="20"/>
      <w:lang w:val="en-GB"/>
    </w:rPr>
  </w:style>
  <w:style w:type="paragraph" w:customStyle="1" w:styleId="PartTitle">
    <w:name w:val="PartTitle"/>
    <w:basedOn w:val="Kop2"/>
    <w:next w:val="Text"/>
    <w:link w:val="PartTitleChar"/>
    <w:autoRedefine/>
    <w:qFormat/>
    <w:rsid w:val="00716E90"/>
    <w:pPr>
      <w:pBdr>
        <w:top w:val="single" w:sz="4" w:space="4" w:color="auto"/>
      </w:pBdr>
      <w:shd w:val="clear" w:color="auto" w:fill="FFFFFF" w:themeFill="background1"/>
      <w:spacing w:after="240"/>
    </w:pPr>
    <w:rPr>
      <w:rFonts w:ascii="Arial" w:hAnsi="Arial" w:cs="Arial"/>
      <w:sz w:val="28"/>
      <w:szCs w:val="28"/>
    </w:rPr>
  </w:style>
  <w:style w:type="paragraph" w:customStyle="1" w:styleId="Text">
    <w:name w:val="Text"/>
    <w:basedOn w:val="Standaard"/>
    <w:link w:val="TextChar"/>
    <w:autoRedefine/>
    <w:qFormat/>
    <w:rsid w:val="00CB4C6F"/>
    <w:pPr>
      <w:spacing w:line="240" w:lineRule="auto"/>
    </w:pPr>
    <w:rPr>
      <w:rFonts w:cs="Arial"/>
    </w:rPr>
  </w:style>
  <w:style w:type="paragraph" w:customStyle="1" w:styleId="ListParagraph">
    <w:name w:val="ListParagraph"/>
    <w:basedOn w:val="Standaard"/>
    <w:link w:val="ListParagraphChar"/>
    <w:autoRedefine/>
    <w:qFormat/>
    <w:rsid w:val="007C67F9"/>
    <w:pPr>
      <w:spacing w:after="120" w:line="240" w:lineRule="auto"/>
    </w:pPr>
    <w:rPr>
      <w:rFonts w:cs="Arial"/>
    </w:rPr>
  </w:style>
  <w:style w:type="character" w:customStyle="1" w:styleId="TextChar">
    <w:name w:val="Text Char"/>
    <w:basedOn w:val="Standaardalinea-lettertype"/>
    <w:link w:val="Text"/>
    <w:rsid w:val="00CB4C6F"/>
    <w:rPr>
      <w:rFonts w:ascii="Times New Roman" w:hAnsi="Times New Roman" w:cs="Arial"/>
      <w:sz w:val="24"/>
    </w:rPr>
  </w:style>
  <w:style w:type="paragraph" w:customStyle="1" w:styleId="PartHeader">
    <w:name w:val="PartHeader"/>
    <w:basedOn w:val="Kop3"/>
    <w:next w:val="ListParagraph"/>
    <w:link w:val="PartHeaderChar"/>
    <w:qFormat/>
    <w:rsid w:val="00301711"/>
    <w:rPr>
      <w:rFonts w:ascii="Arial" w:hAnsi="Arial" w:cs="Arial"/>
      <w:color w:val="auto"/>
      <w:szCs w:val="24"/>
    </w:rPr>
  </w:style>
  <w:style w:type="character" w:customStyle="1" w:styleId="LijstalineaChar">
    <w:name w:val="Lijstalinea Char"/>
    <w:basedOn w:val="Standaardalinea-lettertype"/>
    <w:link w:val="Lijstalinea"/>
    <w:uiPriority w:val="34"/>
    <w:rsid w:val="00E34D34"/>
  </w:style>
  <w:style w:type="character" w:customStyle="1" w:styleId="ListParagraphChar">
    <w:name w:val="ListParagraph Char"/>
    <w:basedOn w:val="LijstalineaChar"/>
    <w:link w:val="ListParagraph"/>
    <w:rsid w:val="007C67F9"/>
    <w:rPr>
      <w:rFonts w:ascii="Times New Roman" w:hAnsi="Times New Roman" w:cs="Arial"/>
      <w:sz w:val="24"/>
    </w:rPr>
  </w:style>
  <w:style w:type="character" w:customStyle="1" w:styleId="Kop3Char">
    <w:name w:val="Kop 3 Char"/>
    <w:basedOn w:val="Standaardalinea-lettertype"/>
    <w:link w:val="Kop3"/>
    <w:uiPriority w:val="9"/>
    <w:semiHidden/>
    <w:rsid w:val="00301711"/>
    <w:rPr>
      <w:rFonts w:asciiTheme="majorHAnsi" w:eastAsiaTheme="majorEastAsia" w:hAnsiTheme="majorHAnsi" w:cstheme="majorBidi"/>
      <w:b/>
      <w:bCs/>
      <w:color w:val="4F81BD" w:themeColor="accent1"/>
    </w:rPr>
  </w:style>
  <w:style w:type="character" w:customStyle="1" w:styleId="PartHeaderChar">
    <w:name w:val="PartHeader Char"/>
    <w:basedOn w:val="Kop3Char"/>
    <w:link w:val="PartHeader"/>
    <w:rsid w:val="00301711"/>
    <w:rPr>
      <w:rFonts w:ascii="Arial" w:eastAsiaTheme="majorEastAsia" w:hAnsi="Arial" w:cs="Arial"/>
      <w:b/>
      <w:bCs/>
      <w:color w:val="4F81BD" w:themeColor="accent1"/>
      <w:sz w:val="24"/>
      <w:szCs w:val="24"/>
    </w:rPr>
  </w:style>
  <w:style w:type="paragraph" w:customStyle="1" w:styleId="CodeSegment">
    <w:name w:val="CodeSegment"/>
    <w:basedOn w:val="Standaard"/>
    <w:link w:val="CodeSegmentChar"/>
    <w:qFormat/>
    <w:rsid w:val="00C202AD"/>
    <w:pPr>
      <w:pBdr>
        <w:top w:val="single" w:sz="4" w:space="5" w:color="auto"/>
        <w:left w:val="single" w:sz="4" w:space="5" w:color="auto"/>
        <w:bottom w:val="single" w:sz="4" w:space="5" w:color="auto"/>
        <w:right w:val="single" w:sz="4" w:space="5" w:color="auto"/>
      </w:pBdr>
      <w:shd w:val="clear" w:color="auto" w:fill="BFBFBF" w:themeFill="background1" w:themeFillShade="BF"/>
      <w:contextualSpacing/>
    </w:pPr>
    <w:rPr>
      <w:rFonts w:ascii="Courier New" w:hAnsi="Courier New"/>
      <w:sz w:val="20"/>
    </w:rPr>
  </w:style>
  <w:style w:type="paragraph" w:customStyle="1" w:styleId="IndentedCodeSegment">
    <w:name w:val="IndentedCodeSegment"/>
    <w:basedOn w:val="CodeSegment"/>
    <w:link w:val="IndentedCodeSegmentChar"/>
    <w:qFormat/>
    <w:rsid w:val="00DD2036"/>
    <w:pPr>
      <w:ind w:left="720"/>
    </w:pPr>
  </w:style>
  <w:style w:type="character" w:customStyle="1" w:styleId="CodeSegmentChar">
    <w:name w:val="CodeSegment Char"/>
    <w:basedOn w:val="Standaardalinea-lettertype"/>
    <w:link w:val="CodeSegment"/>
    <w:rsid w:val="00C202AD"/>
    <w:rPr>
      <w:rFonts w:ascii="Courier New" w:hAnsi="Courier New"/>
      <w:sz w:val="20"/>
      <w:shd w:val="clear" w:color="auto" w:fill="BFBFBF" w:themeFill="background1" w:themeFillShade="BF"/>
    </w:rPr>
  </w:style>
  <w:style w:type="character" w:customStyle="1" w:styleId="IndentedCodeSegmentChar">
    <w:name w:val="IndentedCodeSegment Char"/>
    <w:basedOn w:val="CodeSegmentChar"/>
    <w:link w:val="IndentedCodeSegment"/>
    <w:rsid w:val="00DD2036"/>
    <w:rPr>
      <w:rFonts w:ascii="Courier New" w:hAnsi="Courier New"/>
      <w:sz w:val="20"/>
      <w:shd w:val="clear" w:color="auto" w:fill="BFBFBF" w:themeFill="background1" w:themeFillShade="BF"/>
    </w:rPr>
  </w:style>
  <w:style w:type="paragraph" w:customStyle="1" w:styleId="SolutionHeader">
    <w:name w:val="SolutionHeader"/>
    <w:basedOn w:val="PartTitle"/>
    <w:next w:val="ListParagraph"/>
    <w:link w:val="SolutionHeaderChar"/>
    <w:qFormat/>
    <w:rsid w:val="001C3B4E"/>
    <w:pPr>
      <w:spacing w:before="240"/>
    </w:pPr>
  </w:style>
  <w:style w:type="paragraph" w:styleId="Normaalweb">
    <w:name w:val="Normal (Web)"/>
    <w:basedOn w:val="Standaard"/>
    <w:link w:val="NormaalwebChar"/>
    <w:uiPriority w:val="99"/>
    <w:semiHidden/>
    <w:unhideWhenUsed/>
    <w:rsid w:val="00FA7749"/>
    <w:pPr>
      <w:spacing w:before="100" w:beforeAutospacing="1" w:after="100" w:afterAutospacing="1" w:line="240" w:lineRule="auto"/>
    </w:pPr>
    <w:rPr>
      <w:rFonts w:eastAsia="Times New Roman" w:cs="Times New Roman"/>
      <w:szCs w:val="24"/>
    </w:rPr>
  </w:style>
  <w:style w:type="character" w:customStyle="1" w:styleId="PartTitleChar">
    <w:name w:val="PartTitle Char"/>
    <w:basedOn w:val="Kop2Char"/>
    <w:link w:val="PartTitle"/>
    <w:rsid w:val="00716E90"/>
    <w:rPr>
      <w:rFonts w:ascii="Arial" w:eastAsiaTheme="majorEastAsia" w:hAnsi="Arial" w:cs="Arial"/>
      <w:b/>
      <w:bCs/>
      <w:color w:val="4F81BD" w:themeColor="accent1"/>
      <w:sz w:val="28"/>
      <w:szCs w:val="28"/>
      <w:shd w:val="clear" w:color="auto" w:fill="FFFFFF" w:themeFill="background1"/>
    </w:rPr>
  </w:style>
  <w:style w:type="character" w:customStyle="1" w:styleId="SolutionHeaderChar">
    <w:name w:val="SolutionHeader Char"/>
    <w:basedOn w:val="PartTitleChar"/>
    <w:link w:val="SolutionHeader"/>
    <w:rsid w:val="001C3B4E"/>
    <w:rPr>
      <w:rFonts w:ascii="Arial" w:eastAsiaTheme="majorEastAsia" w:hAnsi="Arial" w:cs="Arial"/>
      <w:b/>
      <w:bCs/>
      <w:color w:val="4F81BD" w:themeColor="accent1"/>
      <w:sz w:val="28"/>
      <w:szCs w:val="28"/>
      <w:shd w:val="clear" w:color="auto" w:fill="FFFF00"/>
    </w:rPr>
  </w:style>
  <w:style w:type="paragraph" w:styleId="HTML-voorafopgemaakt">
    <w:name w:val="HTML Preformatted"/>
    <w:basedOn w:val="Standaard"/>
    <w:link w:val="HTML-voorafopgemaaktChar"/>
    <w:uiPriority w:val="99"/>
    <w:semiHidden/>
    <w:unhideWhenUsed/>
    <w:rsid w:val="002D2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2D2A40"/>
    <w:rPr>
      <w:rFonts w:ascii="Courier New" w:eastAsia="Times New Roman" w:hAnsi="Courier New" w:cs="Courier New"/>
      <w:sz w:val="20"/>
      <w:szCs w:val="20"/>
    </w:rPr>
  </w:style>
  <w:style w:type="character" w:styleId="Hyperlink">
    <w:name w:val="Hyperlink"/>
    <w:basedOn w:val="Standaardalinea-lettertype"/>
    <w:uiPriority w:val="99"/>
    <w:unhideWhenUsed/>
    <w:rsid w:val="00F67A0A"/>
    <w:rPr>
      <w:color w:val="0000FF" w:themeColor="hyperlink"/>
      <w:u w:val="single"/>
    </w:rPr>
  </w:style>
  <w:style w:type="paragraph" w:customStyle="1" w:styleId="Note">
    <w:name w:val="Note"/>
    <w:basedOn w:val="Standaard"/>
    <w:link w:val="NoteChar"/>
    <w:autoRedefine/>
    <w:qFormat/>
    <w:rsid w:val="002C0CDC"/>
    <w:pPr>
      <w:pBdr>
        <w:top w:val="single" w:sz="4" w:space="1" w:color="auto"/>
        <w:bottom w:val="single" w:sz="2" w:space="1" w:color="auto"/>
      </w:pBdr>
      <w:spacing w:after="120" w:line="240" w:lineRule="auto"/>
      <w:contextualSpacing/>
    </w:pPr>
    <w:rPr>
      <w:rFonts w:ascii="Arial" w:eastAsia="Times New Roman" w:hAnsi="Arial" w:cs="Times New Roman"/>
      <w:szCs w:val="20"/>
    </w:rPr>
  </w:style>
  <w:style w:type="paragraph" w:customStyle="1" w:styleId="IndentedNote">
    <w:name w:val="IndentedNote"/>
    <w:basedOn w:val="Note"/>
    <w:link w:val="IndentedNoteChar"/>
    <w:autoRedefine/>
    <w:qFormat/>
    <w:rsid w:val="00F55DEE"/>
    <w:pPr>
      <w:ind w:left="720"/>
    </w:pPr>
  </w:style>
  <w:style w:type="paragraph" w:customStyle="1" w:styleId="Warning">
    <w:name w:val="Warning"/>
    <w:basedOn w:val="Standaard"/>
    <w:link w:val="WarningChar"/>
    <w:autoRedefine/>
    <w:qFormat/>
    <w:rsid w:val="002C0CDC"/>
    <w:pPr>
      <w:pBdr>
        <w:top w:val="single" w:sz="2" w:space="1" w:color="auto"/>
        <w:left w:val="single" w:sz="2" w:space="4" w:color="auto"/>
        <w:bottom w:val="single" w:sz="2" w:space="1" w:color="auto"/>
        <w:right w:val="single" w:sz="2" w:space="4" w:color="auto"/>
      </w:pBdr>
      <w:shd w:val="clear" w:color="auto" w:fill="FFCC99"/>
      <w:spacing w:after="120" w:line="240" w:lineRule="auto"/>
      <w:contextualSpacing/>
    </w:pPr>
    <w:rPr>
      <w:rFonts w:ascii="Arial" w:eastAsia="Times New Roman" w:hAnsi="Arial" w:cs="Times New Roman"/>
      <w:szCs w:val="20"/>
    </w:rPr>
  </w:style>
  <w:style w:type="character" w:customStyle="1" w:styleId="NoteChar">
    <w:name w:val="Note Char"/>
    <w:basedOn w:val="Standaardalinea-lettertype"/>
    <w:link w:val="Note"/>
    <w:rsid w:val="002C0CDC"/>
    <w:rPr>
      <w:rFonts w:ascii="Arial" w:eastAsia="Times New Roman" w:hAnsi="Arial" w:cs="Times New Roman"/>
      <w:szCs w:val="20"/>
    </w:rPr>
  </w:style>
  <w:style w:type="character" w:customStyle="1" w:styleId="IndentedNoteChar">
    <w:name w:val="IndentedNote Char"/>
    <w:basedOn w:val="NoteChar"/>
    <w:link w:val="IndentedNote"/>
    <w:rsid w:val="00F55DEE"/>
    <w:rPr>
      <w:rFonts w:ascii="Arial" w:eastAsia="Times New Roman" w:hAnsi="Arial" w:cs="Times New Roman"/>
      <w:szCs w:val="20"/>
    </w:rPr>
  </w:style>
  <w:style w:type="character" w:customStyle="1" w:styleId="WarningChar">
    <w:name w:val="Warning Char"/>
    <w:basedOn w:val="Standaardalinea-lettertype"/>
    <w:link w:val="Warning"/>
    <w:rsid w:val="002C0CDC"/>
    <w:rPr>
      <w:rFonts w:ascii="Arial" w:eastAsia="Times New Roman" w:hAnsi="Arial" w:cs="Times New Roman"/>
      <w:szCs w:val="20"/>
      <w:shd w:val="clear" w:color="auto" w:fill="FFCC99"/>
    </w:rPr>
  </w:style>
  <w:style w:type="paragraph" w:customStyle="1" w:styleId="IndentedWarning">
    <w:name w:val="IndentedWarning"/>
    <w:basedOn w:val="Warning"/>
    <w:link w:val="IndentedWarningChar"/>
    <w:autoRedefine/>
    <w:qFormat/>
    <w:rsid w:val="001F025C"/>
    <w:pPr>
      <w:ind w:left="720"/>
    </w:pPr>
    <w:rPr>
      <w:rFonts w:ascii="Courier New" w:hAnsi="Courier New" w:cs="Courier New"/>
    </w:rPr>
  </w:style>
  <w:style w:type="paragraph" w:styleId="Koptekst">
    <w:name w:val="header"/>
    <w:basedOn w:val="Standaard"/>
    <w:link w:val="KoptekstChar"/>
    <w:uiPriority w:val="99"/>
    <w:unhideWhenUsed/>
    <w:rsid w:val="003E74B5"/>
    <w:pPr>
      <w:tabs>
        <w:tab w:val="center" w:pos="4680"/>
        <w:tab w:val="right" w:pos="9360"/>
      </w:tabs>
      <w:spacing w:after="0" w:line="240" w:lineRule="auto"/>
    </w:pPr>
  </w:style>
  <w:style w:type="character" w:customStyle="1" w:styleId="IndentedWarningChar">
    <w:name w:val="IndentedWarning Char"/>
    <w:basedOn w:val="WarningChar"/>
    <w:link w:val="IndentedWarning"/>
    <w:rsid w:val="001F025C"/>
    <w:rPr>
      <w:rFonts w:ascii="Courier New" w:eastAsia="Times New Roman" w:hAnsi="Courier New" w:cs="Courier New"/>
      <w:sz w:val="24"/>
      <w:szCs w:val="20"/>
      <w:shd w:val="clear" w:color="auto" w:fill="FFFF00"/>
    </w:rPr>
  </w:style>
  <w:style w:type="character" w:customStyle="1" w:styleId="KoptekstChar">
    <w:name w:val="Koptekst Char"/>
    <w:basedOn w:val="Standaardalinea-lettertype"/>
    <w:link w:val="Koptekst"/>
    <w:uiPriority w:val="99"/>
    <w:rsid w:val="003E74B5"/>
  </w:style>
  <w:style w:type="paragraph" w:styleId="Voettekst">
    <w:name w:val="footer"/>
    <w:basedOn w:val="Standaard"/>
    <w:link w:val="VoettekstChar"/>
    <w:uiPriority w:val="99"/>
    <w:unhideWhenUsed/>
    <w:rsid w:val="003E74B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E74B5"/>
  </w:style>
  <w:style w:type="character" w:styleId="Tekstvantijdelijkeaanduiding">
    <w:name w:val="Placeholder Text"/>
    <w:basedOn w:val="Standaardalinea-lettertype"/>
    <w:uiPriority w:val="99"/>
    <w:semiHidden/>
    <w:rsid w:val="008620A5"/>
    <w:rPr>
      <w:color w:val="808080"/>
    </w:rPr>
  </w:style>
  <w:style w:type="paragraph" w:customStyle="1" w:styleId="Code">
    <w:name w:val="Code"/>
    <w:basedOn w:val="Normaalweb"/>
    <w:link w:val="CodeChar"/>
    <w:qFormat/>
    <w:rsid w:val="00B114AA"/>
    <w:rPr>
      <w:rFonts w:ascii="Courier New" w:hAnsi="Courier New"/>
      <w:color w:val="000058"/>
    </w:rPr>
  </w:style>
  <w:style w:type="character" w:customStyle="1" w:styleId="CodeChar">
    <w:name w:val="Code Char"/>
    <w:basedOn w:val="Standaardalinea-lettertype"/>
    <w:link w:val="Code"/>
    <w:rsid w:val="00B114AA"/>
    <w:rPr>
      <w:rFonts w:ascii="Courier New" w:eastAsia="Times New Roman" w:hAnsi="Courier New" w:cs="Times New Roman"/>
      <w:color w:val="000058"/>
      <w:sz w:val="24"/>
      <w:szCs w:val="24"/>
    </w:rPr>
  </w:style>
  <w:style w:type="paragraph" w:customStyle="1" w:styleId="Goals">
    <w:name w:val="Goals"/>
    <w:basedOn w:val="ListParagraph"/>
    <w:link w:val="GoalsChar"/>
    <w:qFormat/>
    <w:rsid w:val="001C3B4E"/>
    <w:pPr>
      <w:numPr>
        <w:numId w:val="2"/>
      </w:numPr>
    </w:pPr>
  </w:style>
  <w:style w:type="paragraph" w:customStyle="1" w:styleId="LabSteps">
    <w:name w:val="LabSteps"/>
    <w:basedOn w:val="ListParagraph"/>
    <w:link w:val="LabStepsChar"/>
    <w:qFormat/>
    <w:rsid w:val="00783E3C"/>
    <w:pPr>
      <w:numPr>
        <w:numId w:val="17"/>
      </w:numPr>
    </w:pPr>
  </w:style>
  <w:style w:type="character" w:customStyle="1" w:styleId="GoalsChar">
    <w:name w:val="Goals Char"/>
    <w:basedOn w:val="ListParagraphChar"/>
    <w:link w:val="Goals"/>
    <w:rsid w:val="001C3B4E"/>
    <w:rPr>
      <w:rFonts w:ascii="Times New Roman" w:hAnsi="Times New Roman" w:cs="Arial"/>
      <w:sz w:val="24"/>
    </w:rPr>
  </w:style>
  <w:style w:type="paragraph" w:customStyle="1" w:styleId="PartIntroParagraph">
    <w:name w:val="PartIntroParagraph"/>
    <w:basedOn w:val="Text"/>
    <w:link w:val="DMLab-PartIntroParagraphChar"/>
    <w:qFormat/>
    <w:rsid w:val="00553D9C"/>
    <w:rPr>
      <w:i/>
    </w:rPr>
  </w:style>
  <w:style w:type="character" w:customStyle="1" w:styleId="LabStepsChar">
    <w:name w:val="LabSteps Char"/>
    <w:basedOn w:val="ListParagraphChar"/>
    <w:link w:val="LabSteps"/>
    <w:rsid w:val="00553D9C"/>
    <w:rPr>
      <w:rFonts w:ascii="Times New Roman" w:hAnsi="Times New Roman" w:cs="Arial"/>
      <w:sz w:val="24"/>
    </w:rPr>
  </w:style>
  <w:style w:type="paragraph" w:styleId="Documentstructuur">
    <w:name w:val="Document Map"/>
    <w:basedOn w:val="Standaard"/>
    <w:link w:val="DocumentstructuurChar"/>
    <w:uiPriority w:val="99"/>
    <w:semiHidden/>
    <w:unhideWhenUsed/>
    <w:rsid w:val="00553D9C"/>
    <w:pPr>
      <w:spacing w:after="0" w:line="240" w:lineRule="auto"/>
    </w:pPr>
    <w:rPr>
      <w:rFonts w:ascii="Tahoma" w:hAnsi="Tahoma" w:cs="Tahoma"/>
      <w:sz w:val="16"/>
      <w:szCs w:val="16"/>
    </w:rPr>
  </w:style>
  <w:style w:type="character" w:customStyle="1" w:styleId="NormaalwebChar">
    <w:name w:val="Normaal (web) Char"/>
    <w:basedOn w:val="Standaardalinea-lettertype"/>
    <w:link w:val="Normaalweb"/>
    <w:uiPriority w:val="99"/>
    <w:semiHidden/>
    <w:rsid w:val="00553D9C"/>
    <w:rPr>
      <w:rFonts w:ascii="Times New Roman" w:eastAsia="Times New Roman" w:hAnsi="Times New Roman" w:cs="Times New Roman"/>
      <w:sz w:val="24"/>
      <w:szCs w:val="24"/>
    </w:rPr>
  </w:style>
  <w:style w:type="character" w:customStyle="1" w:styleId="DMLab-PartIntroParagraphChar">
    <w:name w:val="DMLab-PartIntroParagraph Char"/>
    <w:basedOn w:val="NormaalwebChar"/>
    <w:link w:val="PartIntroParagraph"/>
    <w:rsid w:val="00553D9C"/>
    <w:rPr>
      <w:rFonts w:ascii="Times New Roman" w:eastAsia="Times New Roman" w:hAnsi="Times New Roman" w:cs="Times New Roman"/>
      <w:sz w:val="24"/>
      <w:szCs w:val="24"/>
    </w:rPr>
  </w:style>
  <w:style w:type="character" w:customStyle="1" w:styleId="DocumentstructuurChar">
    <w:name w:val="Documentstructuur Char"/>
    <w:basedOn w:val="Standaardalinea-lettertype"/>
    <w:link w:val="Documentstructuur"/>
    <w:uiPriority w:val="99"/>
    <w:semiHidden/>
    <w:rsid w:val="00553D9C"/>
    <w:rPr>
      <w:rFonts w:ascii="Tahoma" w:hAnsi="Tahoma" w:cs="Tahoma"/>
      <w:sz w:val="16"/>
      <w:szCs w:val="16"/>
    </w:rPr>
  </w:style>
  <w:style w:type="paragraph" w:customStyle="1" w:styleId="BoldStep">
    <w:name w:val="BoldStep"/>
    <w:basedOn w:val="LabSteps"/>
    <w:link w:val="BoldStepChar"/>
    <w:autoRedefine/>
    <w:qFormat/>
    <w:rsid w:val="00783E3C"/>
    <w:pPr>
      <w:numPr>
        <w:numId w:val="0"/>
      </w:numPr>
    </w:pPr>
    <w:rPr>
      <w:b/>
    </w:rPr>
  </w:style>
  <w:style w:type="character" w:customStyle="1" w:styleId="BoldStepChar">
    <w:name w:val="BoldStep Char"/>
    <w:basedOn w:val="LabStepsChar"/>
    <w:link w:val="BoldStep"/>
    <w:rsid w:val="00783E3C"/>
    <w:rPr>
      <w:rFonts w:ascii="Times New Roman" w:hAnsi="Times New Roman" w:cs="Arial"/>
      <w:b/>
      <w:sz w:val="24"/>
    </w:rPr>
  </w:style>
  <w:style w:type="paragraph" w:styleId="Duidelijkcitaat">
    <w:name w:val="Intense Quote"/>
    <w:basedOn w:val="Standaard"/>
    <w:next w:val="Standaard"/>
    <w:link w:val="DuidelijkcitaatChar"/>
    <w:uiPriority w:val="30"/>
    <w:qFormat/>
    <w:rsid w:val="00E23ACB"/>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E23ACB"/>
    <w:rPr>
      <w:rFonts w:ascii="Times New Roman" w:hAnsi="Times New Roman"/>
      <w:b/>
      <w:bCs/>
      <w:i/>
      <w:iCs/>
      <w:color w:val="4F81BD" w:themeColor="accent1"/>
      <w:sz w:val="24"/>
    </w:rPr>
  </w:style>
  <w:style w:type="table" w:styleId="Tabelraster">
    <w:name w:val="Table Grid"/>
    <w:basedOn w:val="Standaardtabel"/>
    <w:uiPriority w:val="59"/>
    <w:rsid w:val="00DD45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9687">
      <w:bodyDiv w:val="1"/>
      <w:marLeft w:val="0"/>
      <w:marRight w:val="0"/>
      <w:marTop w:val="0"/>
      <w:marBottom w:val="0"/>
      <w:divBdr>
        <w:top w:val="none" w:sz="0" w:space="0" w:color="auto"/>
        <w:left w:val="none" w:sz="0" w:space="0" w:color="auto"/>
        <w:bottom w:val="none" w:sz="0" w:space="0" w:color="auto"/>
        <w:right w:val="none" w:sz="0" w:space="0" w:color="auto"/>
      </w:divBdr>
    </w:div>
    <w:div w:id="183519700">
      <w:bodyDiv w:val="1"/>
      <w:marLeft w:val="0"/>
      <w:marRight w:val="0"/>
      <w:marTop w:val="0"/>
      <w:marBottom w:val="0"/>
      <w:divBdr>
        <w:top w:val="none" w:sz="0" w:space="0" w:color="auto"/>
        <w:left w:val="none" w:sz="0" w:space="0" w:color="auto"/>
        <w:bottom w:val="none" w:sz="0" w:space="0" w:color="auto"/>
        <w:right w:val="none" w:sz="0" w:space="0" w:color="auto"/>
      </w:divBdr>
    </w:div>
    <w:div w:id="233247074">
      <w:bodyDiv w:val="1"/>
      <w:marLeft w:val="0"/>
      <w:marRight w:val="0"/>
      <w:marTop w:val="0"/>
      <w:marBottom w:val="0"/>
      <w:divBdr>
        <w:top w:val="none" w:sz="0" w:space="0" w:color="auto"/>
        <w:left w:val="none" w:sz="0" w:space="0" w:color="auto"/>
        <w:bottom w:val="none" w:sz="0" w:space="0" w:color="auto"/>
        <w:right w:val="none" w:sz="0" w:space="0" w:color="auto"/>
      </w:divBdr>
    </w:div>
    <w:div w:id="241571645">
      <w:bodyDiv w:val="1"/>
      <w:marLeft w:val="0"/>
      <w:marRight w:val="0"/>
      <w:marTop w:val="0"/>
      <w:marBottom w:val="0"/>
      <w:divBdr>
        <w:top w:val="none" w:sz="0" w:space="0" w:color="auto"/>
        <w:left w:val="none" w:sz="0" w:space="0" w:color="auto"/>
        <w:bottom w:val="none" w:sz="0" w:space="0" w:color="auto"/>
        <w:right w:val="none" w:sz="0" w:space="0" w:color="auto"/>
      </w:divBdr>
    </w:div>
    <w:div w:id="334041167">
      <w:bodyDiv w:val="1"/>
      <w:marLeft w:val="0"/>
      <w:marRight w:val="0"/>
      <w:marTop w:val="0"/>
      <w:marBottom w:val="0"/>
      <w:divBdr>
        <w:top w:val="none" w:sz="0" w:space="0" w:color="auto"/>
        <w:left w:val="none" w:sz="0" w:space="0" w:color="auto"/>
        <w:bottom w:val="none" w:sz="0" w:space="0" w:color="auto"/>
        <w:right w:val="none" w:sz="0" w:space="0" w:color="auto"/>
      </w:divBdr>
    </w:div>
    <w:div w:id="374888157">
      <w:bodyDiv w:val="1"/>
      <w:marLeft w:val="0"/>
      <w:marRight w:val="0"/>
      <w:marTop w:val="0"/>
      <w:marBottom w:val="0"/>
      <w:divBdr>
        <w:top w:val="none" w:sz="0" w:space="0" w:color="auto"/>
        <w:left w:val="none" w:sz="0" w:space="0" w:color="auto"/>
        <w:bottom w:val="none" w:sz="0" w:space="0" w:color="auto"/>
        <w:right w:val="none" w:sz="0" w:space="0" w:color="auto"/>
      </w:divBdr>
    </w:div>
    <w:div w:id="397629647">
      <w:bodyDiv w:val="1"/>
      <w:marLeft w:val="0"/>
      <w:marRight w:val="0"/>
      <w:marTop w:val="0"/>
      <w:marBottom w:val="0"/>
      <w:divBdr>
        <w:top w:val="none" w:sz="0" w:space="0" w:color="auto"/>
        <w:left w:val="none" w:sz="0" w:space="0" w:color="auto"/>
        <w:bottom w:val="none" w:sz="0" w:space="0" w:color="auto"/>
        <w:right w:val="none" w:sz="0" w:space="0" w:color="auto"/>
      </w:divBdr>
    </w:div>
    <w:div w:id="451755452">
      <w:bodyDiv w:val="1"/>
      <w:marLeft w:val="0"/>
      <w:marRight w:val="0"/>
      <w:marTop w:val="0"/>
      <w:marBottom w:val="0"/>
      <w:divBdr>
        <w:top w:val="none" w:sz="0" w:space="0" w:color="auto"/>
        <w:left w:val="none" w:sz="0" w:space="0" w:color="auto"/>
        <w:bottom w:val="none" w:sz="0" w:space="0" w:color="auto"/>
        <w:right w:val="none" w:sz="0" w:space="0" w:color="auto"/>
      </w:divBdr>
    </w:div>
    <w:div w:id="455565973">
      <w:bodyDiv w:val="1"/>
      <w:marLeft w:val="0"/>
      <w:marRight w:val="0"/>
      <w:marTop w:val="0"/>
      <w:marBottom w:val="0"/>
      <w:divBdr>
        <w:top w:val="none" w:sz="0" w:space="0" w:color="auto"/>
        <w:left w:val="none" w:sz="0" w:space="0" w:color="auto"/>
        <w:bottom w:val="none" w:sz="0" w:space="0" w:color="auto"/>
        <w:right w:val="none" w:sz="0" w:space="0" w:color="auto"/>
      </w:divBdr>
    </w:div>
    <w:div w:id="502209095">
      <w:bodyDiv w:val="1"/>
      <w:marLeft w:val="0"/>
      <w:marRight w:val="0"/>
      <w:marTop w:val="0"/>
      <w:marBottom w:val="0"/>
      <w:divBdr>
        <w:top w:val="none" w:sz="0" w:space="0" w:color="auto"/>
        <w:left w:val="none" w:sz="0" w:space="0" w:color="auto"/>
        <w:bottom w:val="none" w:sz="0" w:space="0" w:color="auto"/>
        <w:right w:val="none" w:sz="0" w:space="0" w:color="auto"/>
      </w:divBdr>
    </w:div>
    <w:div w:id="575477832">
      <w:bodyDiv w:val="1"/>
      <w:marLeft w:val="0"/>
      <w:marRight w:val="0"/>
      <w:marTop w:val="0"/>
      <w:marBottom w:val="0"/>
      <w:divBdr>
        <w:top w:val="none" w:sz="0" w:space="0" w:color="auto"/>
        <w:left w:val="none" w:sz="0" w:space="0" w:color="auto"/>
        <w:bottom w:val="none" w:sz="0" w:space="0" w:color="auto"/>
        <w:right w:val="none" w:sz="0" w:space="0" w:color="auto"/>
      </w:divBdr>
    </w:div>
    <w:div w:id="581257590">
      <w:bodyDiv w:val="1"/>
      <w:marLeft w:val="0"/>
      <w:marRight w:val="0"/>
      <w:marTop w:val="0"/>
      <w:marBottom w:val="0"/>
      <w:divBdr>
        <w:top w:val="none" w:sz="0" w:space="0" w:color="auto"/>
        <w:left w:val="none" w:sz="0" w:space="0" w:color="auto"/>
        <w:bottom w:val="none" w:sz="0" w:space="0" w:color="auto"/>
        <w:right w:val="none" w:sz="0" w:space="0" w:color="auto"/>
      </w:divBdr>
    </w:div>
    <w:div w:id="589970682">
      <w:bodyDiv w:val="1"/>
      <w:marLeft w:val="0"/>
      <w:marRight w:val="0"/>
      <w:marTop w:val="0"/>
      <w:marBottom w:val="0"/>
      <w:divBdr>
        <w:top w:val="none" w:sz="0" w:space="0" w:color="auto"/>
        <w:left w:val="none" w:sz="0" w:space="0" w:color="auto"/>
        <w:bottom w:val="none" w:sz="0" w:space="0" w:color="auto"/>
        <w:right w:val="none" w:sz="0" w:space="0" w:color="auto"/>
      </w:divBdr>
    </w:div>
    <w:div w:id="606615670">
      <w:bodyDiv w:val="1"/>
      <w:marLeft w:val="0"/>
      <w:marRight w:val="0"/>
      <w:marTop w:val="0"/>
      <w:marBottom w:val="0"/>
      <w:divBdr>
        <w:top w:val="none" w:sz="0" w:space="0" w:color="auto"/>
        <w:left w:val="none" w:sz="0" w:space="0" w:color="auto"/>
        <w:bottom w:val="none" w:sz="0" w:space="0" w:color="auto"/>
        <w:right w:val="none" w:sz="0" w:space="0" w:color="auto"/>
      </w:divBdr>
    </w:div>
    <w:div w:id="626813001">
      <w:bodyDiv w:val="1"/>
      <w:marLeft w:val="0"/>
      <w:marRight w:val="0"/>
      <w:marTop w:val="0"/>
      <w:marBottom w:val="0"/>
      <w:divBdr>
        <w:top w:val="none" w:sz="0" w:space="0" w:color="auto"/>
        <w:left w:val="none" w:sz="0" w:space="0" w:color="auto"/>
        <w:bottom w:val="none" w:sz="0" w:space="0" w:color="auto"/>
        <w:right w:val="none" w:sz="0" w:space="0" w:color="auto"/>
      </w:divBdr>
    </w:div>
    <w:div w:id="687951728">
      <w:bodyDiv w:val="1"/>
      <w:marLeft w:val="0"/>
      <w:marRight w:val="0"/>
      <w:marTop w:val="0"/>
      <w:marBottom w:val="0"/>
      <w:divBdr>
        <w:top w:val="none" w:sz="0" w:space="0" w:color="auto"/>
        <w:left w:val="none" w:sz="0" w:space="0" w:color="auto"/>
        <w:bottom w:val="none" w:sz="0" w:space="0" w:color="auto"/>
        <w:right w:val="none" w:sz="0" w:space="0" w:color="auto"/>
      </w:divBdr>
    </w:div>
    <w:div w:id="729112754">
      <w:bodyDiv w:val="1"/>
      <w:marLeft w:val="0"/>
      <w:marRight w:val="0"/>
      <w:marTop w:val="0"/>
      <w:marBottom w:val="0"/>
      <w:divBdr>
        <w:top w:val="none" w:sz="0" w:space="0" w:color="auto"/>
        <w:left w:val="none" w:sz="0" w:space="0" w:color="auto"/>
        <w:bottom w:val="none" w:sz="0" w:space="0" w:color="auto"/>
        <w:right w:val="none" w:sz="0" w:space="0" w:color="auto"/>
      </w:divBdr>
    </w:div>
    <w:div w:id="737018058">
      <w:bodyDiv w:val="1"/>
      <w:marLeft w:val="0"/>
      <w:marRight w:val="0"/>
      <w:marTop w:val="0"/>
      <w:marBottom w:val="0"/>
      <w:divBdr>
        <w:top w:val="none" w:sz="0" w:space="0" w:color="auto"/>
        <w:left w:val="none" w:sz="0" w:space="0" w:color="auto"/>
        <w:bottom w:val="none" w:sz="0" w:space="0" w:color="auto"/>
        <w:right w:val="none" w:sz="0" w:space="0" w:color="auto"/>
      </w:divBdr>
    </w:div>
    <w:div w:id="796803465">
      <w:bodyDiv w:val="1"/>
      <w:marLeft w:val="0"/>
      <w:marRight w:val="0"/>
      <w:marTop w:val="0"/>
      <w:marBottom w:val="0"/>
      <w:divBdr>
        <w:top w:val="none" w:sz="0" w:space="0" w:color="auto"/>
        <w:left w:val="none" w:sz="0" w:space="0" w:color="auto"/>
        <w:bottom w:val="none" w:sz="0" w:space="0" w:color="auto"/>
        <w:right w:val="none" w:sz="0" w:space="0" w:color="auto"/>
      </w:divBdr>
    </w:div>
    <w:div w:id="888078368">
      <w:bodyDiv w:val="1"/>
      <w:marLeft w:val="0"/>
      <w:marRight w:val="0"/>
      <w:marTop w:val="0"/>
      <w:marBottom w:val="0"/>
      <w:divBdr>
        <w:top w:val="none" w:sz="0" w:space="0" w:color="auto"/>
        <w:left w:val="none" w:sz="0" w:space="0" w:color="auto"/>
        <w:bottom w:val="none" w:sz="0" w:space="0" w:color="auto"/>
        <w:right w:val="none" w:sz="0" w:space="0" w:color="auto"/>
      </w:divBdr>
    </w:div>
    <w:div w:id="906183150">
      <w:bodyDiv w:val="1"/>
      <w:marLeft w:val="0"/>
      <w:marRight w:val="0"/>
      <w:marTop w:val="0"/>
      <w:marBottom w:val="0"/>
      <w:divBdr>
        <w:top w:val="none" w:sz="0" w:space="0" w:color="auto"/>
        <w:left w:val="none" w:sz="0" w:space="0" w:color="auto"/>
        <w:bottom w:val="none" w:sz="0" w:space="0" w:color="auto"/>
        <w:right w:val="none" w:sz="0" w:space="0" w:color="auto"/>
      </w:divBdr>
    </w:div>
    <w:div w:id="986477167">
      <w:bodyDiv w:val="1"/>
      <w:marLeft w:val="0"/>
      <w:marRight w:val="0"/>
      <w:marTop w:val="0"/>
      <w:marBottom w:val="0"/>
      <w:divBdr>
        <w:top w:val="none" w:sz="0" w:space="0" w:color="auto"/>
        <w:left w:val="none" w:sz="0" w:space="0" w:color="auto"/>
        <w:bottom w:val="none" w:sz="0" w:space="0" w:color="auto"/>
        <w:right w:val="none" w:sz="0" w:space="0" w:color="auto"/>
      </w:divBdr>
    </w:div>
    <w:div w:id="1043411169">
      <w:bodyDiv w:val="1"/>
      <w:marLeft w:val="0"/>
      <w:marRight w:val="0"/>
      <w:marTop w:val="0"/>
      <w:marBottom w:val="0"/>
      <w:divBdr>
        <w:top w:val="none" w:sz="0" w:space="0" w:color="auto"/>
        <w:left w:val="none" w:sz="0" w:space="0" w:color="auto"/>
        <w:bottom w:val="none" w:sz="0" w:space="0" w:color="auto"/>
        <w:right w:val="none" w:sz="0" w:space="0" w:color="auto"/>
      </w:divBdr>
    </w:div>
    <w:div w:id="1044214351">
      <w:bodyDiv w:val="1"/>
      <w:marLeft w:val="0"/>
      <w:marRight w:val="0"/>
      <w:marTop w:val="0"/>
      <w:marBottom w:val="0"/>
      <w:divBdr>
        <w:top w:val="none" w:sz="0" w:space="0" w:color="auto"/>
        <w:left w:val="none" w:sz="0" w:space="0" w:color="auto"/>
        <w:bottom w:val="none" w:sz="0" w:space="0" w:color="auto"/>
        <w:right w:val="none" w:sz="0" w:space="0" w:color="auto"/>
      </w:divBdr>
    </w:div>
    <w:div w:id="1103258474">
      <w:bodyDiv w:val="1"/>
      <w:marLeft w:val="0"/>
      <w:marRight w:val="0"/>
      <w:marTop w:val="0"/>
      <w:marBottom w:val="0"/>
      <w:divBdr>
        <w:top w:val="none" w:sz="0" w:space="0" w:color="auto"/>
        <w:left w:val="none" w:sz="0" w:space="0" w:color="auto"/>
        <w:bottom w:val="none" w:sz="0" w:space="0" w:color="auto"/>
        <w:right w:val="none" w:sz="0" w:space="0" w:color="auto"/>
      </w:divBdr>
    </w:div>
    <w:div w:id="1127165677">
      <w:bodyDiv w:val="1"/>
      <w:marLeft w:val="0"/>
      <w:marRight w:val="0"/>
      <w:marTop w:val="0"/>
      <w:marBottom w:val="0"/>
      <w:divBdr>
        <w:top w:val="none" w:sz="0" w:space="0" w:color="auto"/>
        <w:left w:val="none" w:sz="0" w:space="0" w:color="auto"/>
        <w:bottom w:val="none" w:sz="0" w:space="0" w:color="auto"/>
        <w:right w:val="none" w:sz="0" w:space="0" w:color="auto"/>
      </w:divBdr>
    </w:div>
    <w:div w:id="1200166826">
      <w:bodyDiv w:val="1"/>
      <w:marLeft w:val="0"/>
      <w:marRight w:val="0"/>
      <w:marTop w:val="0"/>
      <w:marBottom w:val="0"/>
      <w:divBdr>
        <w:top w:val="none" w:sz="0" w:space="0" w:color="auto"/>
        <w:left w:val="none" w:sz="0" w:space="0" w:color="auto"/>
        <w:bottom w:val="none" w:sz="0" w:space="0" w:color="auto"/>
        <w:right w:val="none" w:sz="0" w:space="0" w:color="auto"/>
      </w:divBdr>
      <w:divsChild>
        <w:div w:id="1751197580">
          <w:marLeft w:val="0"/>
          <w:marRight w:val="0"/>
          <w:marTop w:val="0"/>
          <w:marBottom w:val="0"/>
          <w:divBdr>
            <w:top w:val="none" w:sz="0" w:space="0" w:color="auto"/>
            <w:left w:val="none" w:sz="0" w:space="0" w:color="auto"/>
            <w:bottom w:val="none" w:sz="0" w:space="0" w:color="auto"/>
            <w:right w:val="none" w:sz="0" w:space="0" w:color="auto"/>
          </w:divBdr>
        </w:div>
      </w:divsChild>
    </w:div>
    <w:div w:id="1210655557">
      <w:bodyDiv w:val="1"/>
      <w:marLeft w:val="0"/>
      <w:marRight w:val="0"/>
      <w:marTop w:val="0"/>
      <w:marBottom w:val="0"/>
      <w:divBdr>
        <w:top w:val="none" w:sz="0" w:space="0" w:color="auto"/>
        <w:left w:val="none" w:sz="0" w:space="0" w:color="auto"/>
        <w:bottom w:val="none" w:sz="0" w:space="0" w:color="auto"/>
        <w:right w:val="none" w:sz="0" w:space="0" w:color="auto"/>
      </w:divBdr>
    </w:div>
    <w:div w:id="1312443971">
      <w:bodyDiv w:val="1"/>
      <w:marLeft w:val="0"/>
      <w:marRight w:val="0"/>
      <w:marTop w:val="0"/>
      <w:marBottom w:val="0"/>
      <w:divBdr>
        <w:top w:val="none" w:sz="0" w:space="0" w:color="auto"/>
        <w:left w:val="none" w:sz="0" w:space="0" w:color="auto"/>
        <w:bottom w:val="none" w:sz="0" w:space="0" w:color="auto"/>
        <w:right w:val="none" w:sz="0" w:space="0" w:color="auto"/>
      </w:divBdr>
    </w:div>
    <w:div w:id="1389378803">
      <w:bodyDiv w:val="1"/>
      <w:marLeft w:val="0"/>
      <w:marRight w:val="0"/>
      <w:marTop w:val="0"/>
      <w:marBottom w:val="0"/>
      <w:divBdr>
        <w:top w:val="none" w:sz="0" w:space="0" w:color="auto"/>
        <w:left w:val="none" w:sz="0" w:space="0" w:color="auto"/>
        <w:bottom w:val="none" w:sz="0" w:space="0" w:color="auto"/>
        <w:right w:val="none" w:sz="0" w:space="0" w:color="auto"/>
      </w:divBdr>
    </w:div>
    <w:div w:id="1421951461">
      <w:bodyDiv w:val="1"/>
      <w:marLeft w:val="0"/>
      <w:marRight w:val="0"/>
      <w:marTop w:val="0"/>
      <w:marBottom w:val="0"/>
      <w:divBdr>
        <w:top w:val="none" w:sz="0" w:space="0" w:color="auto"/>
        <w:left w:val="none" w:sz="0" w:space="0" w:color="auto"/>
        <w:bottom w:val="none" w:sz="0" w:space="0" w:color="auto"/>
        <w:right w:val="none" w:sz="0" w:space="0" w:color="auto"/>
      </w:divBdr>
      <w:divsChild>
        <w:div w:id="1581672391">
          <w:marLeft w:val="0"/>
          <w:marRight w:val="0"/>
          <w:marTop w:val="0"/>
          <w:marBottom w:val="0"/>
          <w:divBdr>
            <w:top w:val="none" w:sz="0" w:space="0" w:color="auto"/>
            <w:left w:val="none" w:sz="0" w:space="0" w:color="auto"/>
            <w:bottom w:val="none" w:sz="0" w:space="0" w:color="auto"/>
            <w:right w:val="none" w:sz="0" w:space="0" w:color="auto"/>
          </w:divBdr>
        </w:div>
      </w:divsChild>
    </w:div>
    <w:div w:id="1493787677">
      <w:bodyDiv w:val="1"/>
      <w:marLeft w:val="0"/>
      <w:marRight w:val="0"/>
      <w:marTop w:val="0"/>
      <w:marBottom w:val="0"/>
      <w:divBdr>
        <w:top w:val="none" w:sz="0" w:space="0" w:color="auto"/>
        <w:left w:val="none" w:sz="0" w:space="0" w:color="auto"/>
        <w:bottom w:val="none" w:sz="0" w:space="0" w:color="auto"/>
        <w:right w:val="none" w:sz="0" w:space="0" w:color="auto"/>
      </w:divBdr>
    </w:div>
    <w:div w:id="1554074057">
      <w:bodyDiv w:val="1"/>
      <w:marLeft w:val="0"/>
      <w:marRight w:val="0"/>
      <w:marTop w:val="0"/>
      <w:marBottom w:val="0"/>
      <w:divBdr>
        <w:top w:val="none" w:sz="0" w:space="0" w:color="auto"/>
        <w:left w:val="none" w:sz="0" w:space="0" w:color="auto"/>
        <w:bottom w:val="none" w:sz="0" w:space="0" w:color="auto"/>
        <w:right w:val="none" w:sz="0" w:space="0" w:color="auto"/>
      </w:divBdr>
    </w:div>
    <w:div w:id="1598324661">
      <w:bodyDiv w:val="1"/>
      <w:marLeft w:val="0"/>
      <w:marRight w:val="0"/>
      <w:marTop w:val="0"/>
      <w:marBottom w:val="0"/>
      <w:divBdr>
        <w:top w:val="none" w:sz="0" w:space="0" w:color="auto"/>
        <w:left w:val="none" w:sz="0" w:space="0" w:color="auto"/>
        <w:bottom w:val="none" w:sz="0" w:space="0" w:color="auto"/>
        <w:right w:val="none" w:sz="0" w:space="0" w:color="auto"/>
      </w:divBdr>
    </w:div>
    <w:div w:id="1746763516">
      <w:bodyDiv w:val="1"/>
      <w:marLeft w:val="0"/>
      <w:marRight w:val="0"/>
      <w:marTop w:val="0"/>
      <w:marBottom w:val="0"/>
      <w:divBdr>
        <w:top w:val="none" w:sz="0" w:space="0" w:color="auto"/>
        <w:left w:val="none" w:sz="0" w:space="0" w:color="auto"/>
        <w:bottom w:val="none" w:sz="0" w:space="0" w:color="auto"/>
        <w:right w:val="none" w:sz="0" w:space="0" w:color="auto"/>
      </w:divBdr>
    </w:div>
    <w:div w:id="1873348494">
      <w:bodyDiv w:val="1"/>
      <w:marLeft w:val="0"/>
      <w:marRight w:val="0"/>
      <w:marTop w:val="0"/>
      <w:marBottom w:val="0"/>
      <w:divBdr>
        <w:top w:val="none" w:sz="0" w:space="0" w:color="auto"/>
        <w:left w:val="none" w:sz="0" w:space="0" w:color="auto"/>
        <w:bottom w:val="none" w:sz="0" w:space="0" w:color="auto"/>
        <w:right w:val="none" w:sz="0" w:space="0" w:color="auto"/>
      </w:divBdr>
    </w:div>
    <w:div w:id="1878160569">
      <w:bodyDiv w:val="1"/>
      <w:marLeft w:val="0"/>
      <w:marRight w:val="0"/>
      <w:marTop w:val="0"/>
      <w:marBottom w:val="0"/>
      <w:divBdr>
        <w:top w:val="none" w:sz="0" w:space="0" w:color="auto"/>
        <w:left w:val="none" w:sz="0" w:space="0" w:color="auto"/>
        <w:bottom w:val="none" w:sz="0" w:space="0" w:color="auto"/>
        <w:right w:val="none" w:sz="0" w:space="0" w:color="auto"/>
      </w:divBdr>
    </w:div>
    <w:div w:id="1891838347">
      <w:bodyDiv w:val="1"/>
      <w:marLeft w:val="0"/>
      <w:marRight w:val="0"/>
      <w:marTop w:val="0"/>
      <w:marBottom w:val="0"/>
      <w:divBdr>
        <w:top w:val="none" w:sz="0" w:space="0" w:color="auto"/>
        <w:left w:val="none" w:sz="0" w:space="0" w:color="auto"/>
        <w:bottom w:val="none" w:sz="0" w:space="0" w:color="auto"/>
        <w:right w:val="none" w:sz="0" w:space="0" w:color="auto"/>
      </w:divBdr>
    </w:div>
    <w:div w:id="2101827316">
      <w:bodyDiv w:val="1"/>
      <w:marLeft w:val="0"/>
      <w:marRight w:val="0"/>
      <w:marTop w:val="0"/>
      <w:marBottom w:val="0"/>
      <w:divBdr>
        <w:top w:val="none" w:sz="0" w:space="0" w:color="auto"/>
        <w:left w:val="none" w:sz="0" w:space="0" w:color="auto"/>
        <w:bottom w:val="none" w:sz="0" w:space="0" w:color="auto"/>
        <w:right w:val="none" w:sz="0" w:space="0" w:color="auto"/>
      </w:divBdr>
    </w:div>
    <w:div w:id="212546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s.angularjs.org/api"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ocs.angularjs.org/api"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docs.angularjs.org/api/ngResource.$resourc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ocs.angularjs.org/api/ng.$htt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len\Desktop\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BABAA0BE80BF42A614804411C81EF8" ma:contentTypeVersion="0" ma:contentTypeDescription="Create a new document." ma:contentTypeScope="" ma:versionID="3beddd30d96a875c58feff7ff7a5c65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A5779-EF10-4D0E-8723-0F2CE1883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E46AE1D-CD21-443E-B4FB-4E6AE4EC3CBC}">
  <ds:schemaRefs>
    <ds:schemaRef ds:uri="http://schemas.microsoft.com/office/2006/metadata/properties"/>
  </ds:schemaRefs>
</ds:datastoreItem>
</file>

<file path=customXml/itemProps3.xml><?xml version="1.0" encoding="utf-8"?>
<ds:datastoreItem xmlns:ds="http://schemas.openxmlformats.org/officeDocument/2006/customXml" ds:itemID="{4A444F64-BE56-42B9-AE63-3F390C99F302}">
  <ds:schemaRefs>
    <ds:schemaRef ds:uri="http://schemas.microsoft.com/sharepoint/v3/contenttype/forms"/>
  </ds:schemaRefs>
</ds:datastoreItem>
</file>

<file path=customXml/itemProps4.xml><?xml version="1.0" encoding="utf-8"?>
<ds:datastoreItem xmlns:ds="http://schemas.openxmlformats.org/officeDocument/2006/customXml" ds:itemID="{FDCDAB3B-B102-4249-833A-8067B7818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LabTemplate</Template>
  <TotalTime>4341</TotalTime>
  <Pages>1</Pages>
  <Words>460</Words>
  <Characters>2625</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DevelopMentor</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Maurice de Beijer</dc:creator>
  <cp:lastModifiedBy>Maurice de Beijer</cp:lastModifiedBy>
  <cp:revision>3165</cp:revision>
  <cp:lastPrinted>2012-05-07T12:42:00Z</cp:lastPrinted>
  <dcterms:created xsi:type="dcterms:W3CDTF">2008-03-11T22:21:00Z</dcterms:created>
  <dcterms:modified xsi:type="dcterms:W3CDTF">2013-12-03T20:52:00Z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bName">
    <vt:lpwstr>ASP.NET MVC</vt:lpwstr>
  </property>
</Properties>
</file>