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66D" w:rsidRPr="009D6D7E" w:rsidRDefault="00352ED5" w:rsidP="004E2F35">
      <w:r w:rsidRPr="00352ED5">
        <w:rPr>
          <w:noProof/>
        </w:rPr>
        <w:drawing>
          <wp:inline distT="0" distB="0" distL="0" distR="0">
            <wp:extent cx="5943600" cy="457200"/>
            <wp:effectExtent l="38100" t="57150" r="114300" b="952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 w="28575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480B" w:rsidRDefault="005A5CB9" w:rsidP="0068480B">
      <w:pPr>
        <w:pStyle w:val="LabTitle"/>
      </w:pPr>
      <w:r>
        <w:rPr>
          <w:rStyle w:val="LabTitleChar"/>
        </w:rPr>
        <w:t>Creating a Socket.IO chat application</w:t>
      </w:r>
    </w:p>
    <w:p w:rsidR="0068480B" w:rsidRPr="009C666D" w:rsidRDefault="0068480B" w:rsidP="00352ED5">
      <w:pPr>
        <w:pStyle w:val="DocHeader"/>
      </w:pPr>
      <w:r>
        <w:t xml:space="preserve">Estimated </w:t>
      </w:r>
      <w:r w:rsidR="00352ED5">
        <w:t>t</w:t>
      </w:r>
      <w:r>
        <w:t xml:space="preserve">ime </w:t>
      </w:r>
      <w:r w:rsidR="00352ED5">
        <w:t>for</w:t>
      </w:r>
      <w:r>
        <w:t xml:space="preserve"> </w:t>
      </w:r>
      <w:r w:rsidR="00352ED5">
        <w:t>completion</w:t>
      </w:r>
      <w:r w:rsidR="00A10572">
        <w:t>:</w:t>
      </w:r>
      <w:r w:rsidR="00352ED5">
        <w:t xml:space="preserve">  </w:t>
      </w:r>
      <w:r w:rsidR="005A5CB9">
        <w:rPr>
          <w:rStyle w:val="IndentedTextChar"/>
        </w:rPr>
        <w:t>30</w:t>
      </w:r>
      <w:r w:rsidR="00142DE0">
        <w:rPr>
          <w:rStyle w:val="IndentedTextChar"/>
        </w:rPr>
        <w:t xml:space="preserve"> </w:t>
      </w:r>
      <w:r w:rsidR="00EC68CA">
        <w:rPr>
          <w:rStyle w:val="IndentedTextChar"/>
        </w:rPr>
        <w:t>minutes</w:t>
      </w:r>
    </w:p>
    <w:p w:rsidR="00352ED5" w:rsidRDefault="00352ED5" w:rsidP="00352ED5">
      <w:pPr>
        <w:pStyle w:val="DocHeader"/>
      </w:pPr>
      <w:r>
        <w:t>Overview:</w:t>
      </w:r>
    </w:p>
    <w:p w:rsidR="00352ED5" w:rsidRDefault="006D23C3" w:rsidP="00D9003D">
      <w:pPr>
        <w:pStyle w:val="IndentedText"/>
      </w:pPr>
      <w:r w:rsidRPr="00D9003D">
        <w:t>In this lab</w:t>
      </w:r>
      <w:r>
        <w:t xml:space="preserve"> you will</w:t>
      </w:r>
      <w:r w:rsidR="00003AD4">
        <w:t xml:space="preserve"> </w:t>
      </w:r>
      <w:r w:rsidR="002453BF">
        <w:t xml:space="preserve">use </w:t>
      </w:r>
      <w:r w:rsidR="00A43A83">
        <w:t xml:space="preserve">Node.js and the </w:t>
      </w:r>
      <w:r w:rsidR="005A5CB9">
        <w:t>Socket.IO</w:t>
      </w:r>
      <w:r w:rsidR="00C015BA">
        <w:t xml:space="preserve"> </w:t>
      </w:r>
      <w:r w:rsidR="00A43A83">
        <w:t xml:space="preserve">framework </w:t>
      </w:r>
      <w:r w:rsidR="00C015BA">
        <w:t xml:space="preserve">to </w:t>
      </w:r>
      <w:r w:rsidR="005A5CB9">
        <w:t>create a simple multi user chat application. The chat application will use WebSockets as the communications protocol if possible add fall back on another protocol if needed.</w:t>
      </w:r>
    </w:p>
    <w:p w:rsidR="009D6D7E" w:rsidRDefault="00A10572" w:rsidP="001C3B4E">
      <w:pPr>
        <w:pStyle w:val="DocHeader"/>
      </w:pPr>
      <w:r>
        <w:t>Goals:</w:t>
      </w:r>
    </w:p>
    <w:p w:rsidR="008F3476" w:rsidRDefault="00A56CE2" w:rsidP="00670E22">
      <w:pPr>
        <w:pStyle w:val="Goals"/>
        <w:rPr>
          <w:rStyle w:val="ListParagraphChar"/>
        </w:rPr>
      </w:pPr>
      <w:r>
        <w:rPr>
          <w:rStyle w:val="ListParagraphChar"/>
        </w:rPr>
        <w:t xml:space="preserve">Use </w:t>
      </w:r>
      <w:r w:rsidR="005A5CB9">
        <w:t>Socket.IO to create a chat server</w:t>
      </w:r>
    </w:p>
    <w:p w:rsidR="00C077BE" w:rsidRDefault="00C077BE" w:rsidP="00670E22">
      <w:pPr>
        <w:pStyle w:val="Goals"/>
        <w:rPr>
          <w:rStyle w:val="ListParagraphChar"/>
        </w:rPr>
      </w:pPr>
      <w:r>
        <w:rPr>
          <w:rStyle w:val="ListParagraphChar"/>
        </w:rPr>
        <w:t xml:space="preserve">Use </w:t>
      </w:r>
      <w:r w:rsidR="005A5CB9">
        <w:rPr>
          <w:rStyle w:val="ListParagraphChar"/>
        </w:rPr>
        <w:t>Socket.IO and jQuery to create a chat client</w:t>
      </w:r>
    </w:p>
    <w:p w:rsidR="000D101F" w:rsidRDefault="000D101F" w:rsidP="000D101F">
      <w:pPr>
        <w:pStyle w:val="DocHeader"/>
      </w:pPr>
      <w:r>
        <w:t>Lab Notes:</w:t>
      </w:r>
    </w:p>
    <w:p w:rsidR="00A43A83" w:rsidRDefault="00DD45DE" w:rsidP="00073CE6">
      <w:pPr>
        <w:pStyle w:val="IndentedText"/>
        <w:rPr>
          <w:rStyle w:val="IndentedTextChar"/>
        </w:rPr>
      </w:pPr>
      <w:r>
        <w:rPr>
          <w:rStyle w:val="IndentedTextChar"/>
        </w:rPr>
        <w:t xml:space="preserve">The lab uses </w:t>
      </w:r>
      <w:r w:rsidR="00A43A83">
        <w:rPr>
          <w:rStyle w:val="IndentedTextChar"/>
        </w:rPr>
        <w:t>Node.js.</w:t>
      </w:r>
    </w:p>
    <w:p w:rsidR="00A43A83" w:rsidRDefault="00A43A83" w:rsidP="00A43A83">
      <w:pPr>
        <w:pStyle w:val="IndentedText"/>
        <w:numPr>
          <w:ilvl w:val="0"/>
          <w:numId w:val="20"/>
        </w:numPr>
      </w:pPr>
      <w:r>
        <w:rPr>
          <w:rStyle w:val="IndentedTextChar"/>
        </w:rPr>
        <w:t xml:space="preserve">You can install Node.js from </w:t>
      </w:r>
      <w:hyperlink r:id="rId12" w:history="1">
        <w:r>
          <w:rPr>
            <w:rStyle w:val="Hyperlink"/>
          </w:rPr>
          <w:t>http://nodejs.org</w:t>
        </w:r>
      </w:hyperlink>
    </w:p>
    <w:p w:rsidR="00A43A83" w:rsidRDefault="00A43A83" w:rsidP="00A43A83">
      <w:pPr>
        <w:pStyle w:val="IndentedText"/>
        <w:ind w:left="1440"/>
        <w:rPr>
          <w:rStyle w:val="IndentedTextChar"/>
        </w:rPr>
      </w:pPr>
    </w:p>
    <w:p w:rsidR="00794850" w:rsidRDefault="00C10B84" w:rsidP="00794850">
      <w:pPr>
        <w:pStyle w:val="PartTitle"/>
      </w:pPr>
      <w:r>
        <w:rPr>
          <w:rStyle w:val="PartTitleChar"/>
        </w:rPr>
        <w:t xml:space="preserve">Creating </w:t>
      </w:r>
      <w:r w:rsidR="00353036">
        <w:rPr>
          <w:rStyle w:val="PartTitleChar"/>
        </w:rPr>
        <w:t>the</w:t>
      </w:r>
      <w:r>
        <w:rPr>
          <w:rStyle w:val="PartTitleChar"/>
        </w:rPr>
        <w:t xml:space="preserve"> Chat Server</w:t>
      </w:r>
    </w:p>
    <w:p w:rsidR="00794850" w:rsidRPr="00FA7749" w:rsidRDefault="00794850" w:rsidP="00794850">
      <w:pPr>
        <w:pStyle w:val="PartIntroParagraph"/>
        <w:rPr>
          <w:rStyle w:val="TextChar"/>
          <w:sz w:val="22"/>
        </w:rPr>
      </w:pPr>
      <w:r>
        <w:rPr>
          <w:rStyle w:val="TextChar"/>
          <w:sz w:val="22"/>
        </w:rPr>
        <w:t xml:space="preserve">In this part of the lab, </w:t>
      </w:r>
      <w:r w:rsidR="00161052">
        <w:rPr>
          <w:rStyle w:val="TextChar"/>
          <w:sz w:val="22"/>
        </w:rPr>
        <w:t xml:space="preserve">you will </w:t>
      </w:r>
      <w:r w:rsidR="00E30CC5">
        <w:rPr>
          <w:rStyle w:val="TextChar"/>
          <w:sz w:val="22"/>
        </w:rPr>
        <w:t>implement</w:t>
      </w:r>
      <w:r w:rsidR="00161052">
        <w:rPr>
          <w:rStyle w:val="TextChar"/>
          <w:sz w:val="22"/>
        </w:rPr>
        <w:t xml:space="preserve"> the </w:t>
      </w:r>
      <w:r w:rsidR="00C10B84">
        <w:rPr>
          <w:rStyle w:val="TextChar"/>
          <w:sz w:val="22"/>
        </w:rPr>
        <w:t>chat server using Socket.IO</w:t>
      </w:r>
      <w:r w:rsidR="00161052">
        <w:rPr>
          <w:rStyle w:val="TextChar"/>
          <w:sz w:val="22"/>
        </w:rPr>
        <w:t>.</w:t>
      </w:r>
    </w:p>
    <w:p w:rsidR="00794850" w:rsidRDefault="00794850" w:rsidP="00794850">
      <w:pPr>
        <w:pStyle w:val="PartHeader"/>
      </w:pPr>
      <w:r>
        <w:t>Criteria:</w:t>
      </w:r>
    </w:p>
    <w:p w:rsidR="00794850" w:rsidRDefault="00C50559" w:rsidP="00794850">
      <w:pPr>
        <w:pStyle w:val="Goals"/>
        <w:numPr>
          <w:ilvl w:val="0"/>
          <w:numId w:val="1"/>
        </w:numPr>
        <w:rPr>
          <w:rStyle w:val="ListParagraphChar"/>
        </w:rPr>
      </w:pPr>
      <w:r>
        <w:rPr>
          <w:rStyle w:val="ListParagraphChar"/>
        </w:rPr>
        <w:t xml:space="preserve">Modify the </w:t>
      </w:r>
      <w:r w:rsidR="00A43A83">
        <w:rPr>
          <w:rStyle w:val="ListParagraphChar"/>
        </w:rPr>
        <w:t>Server.js</w:t>
      </w:r>
      <w:r w:rsidR="00C10B84">
        <w:rPr>
          <w:rStyle w:val="ListParagraphChar"/>
        </w:rPr>
        <w:t xml:space="preserve"> to allow users to chat using a chat server implemented using </w:t>
      </w:r>
      <w:r w:rsidR="00C10B84">
        <w:rPr>
          <w:rStyle w:val="ListParagraphChar"/>
        </w:rPr>
        <w:t>Socket.IO</w:t>
      </w:r>
      <w:r w:rsidR="00C10B84">
        <w:rPr>
          <w:rStyle w:val="ListParagraphChar"/>
        </w:rPr>
        <w:t>.</w:t>
      </w:r>
    </w:p>
    <w:p w:rsidR="00794850" w:rsidRDefault="00794850" w:rsidP="00794850">
      <w:pPr>
        <w:pStyle w:val="PartHeader"/>
      </w:pPr>
      <w:r>
        <w:t>Steps:</w:t>
      </w:r>
    </w:p>
    <w:p w:rsidR="00A43A83" w:rsidRDefault="00313E14" w:rsidP="00A43A83">
      <w:pPr>
        <w:pStyle w:val="LabSteps"/>
        <w:rPr>
          <w:rStyle w:val="ListParagraphChar"/>
        </w:rPr>
      </w:pPr>
      <w:r>
        <w:rPr>
          <w:rStyle w:val="ListParagraphChar"/>
        </w:rPr>
        <w:t xml:space="preserve">This lab is meant to be a very basic introduction to using </w:t>
      </w:r>
      <w:r w:rsidR="00A43A83">
        <w:t xml:space="preserve">the </w:t>
      </w:r>
      <w:r w:rsidR="00C10B84">
        <w:t>Socket.IO</w:t>
      </w:r>
      <w:r w:rsidR="00A43A83">
        <w:t xml:space="preserve"> framework</w:t>
      </w:r>
      <w:r w:rsidR="00A43A83">
        <w:rPr>
          <w:rStyle w:val="ListParagraphChar"/>
        </w:rPr>
        <w:t xml:space="preserve"> </w:t>
      </w:r>
      <w:r w:rsidR="00C10B84">
        <w:rPr>
          <w:rStyle w:val="ListParagraphChar"/>
        </w:rPr>
        <w:t>for direct socket style communications over the internet</w:t>
      </w:r>
      <w:r w:rsidR="00D848DA">
        <w:rPr>
          <w:rStyle w:val="ListParagraphChar"/>
        </w:rPr>
        <w:t xml:space="preserve">. </w:t>
      </w:r>
      <w:r w:rsidR="00622D5F">
        <w:rPr>
          <w:rStyle w:val="ListParagraphChar"/>
        </w:rPr>
        <w:t>You will be using the popular Node.js Express package to serve the static files the client application needs.</w:t>
      </w:r>
    </w:p>
    <w:p w:rsidR="00794850" w:rsidRDefault="00B95D18" w:rsidP="00C10B84">
      <w:pPr>
        <w:pStyle w:val="LabSteps"/>
        <w:rPr>
          <w:rStyle w:val="ListParagraphChar"/>
        </w:rPr>
      </w:pPr>
      <w:r>
        <w:rPr>
          <w:rStyle w:val="ListParagraphChar"/>
        </w:rPr>
        <w:t>O</w:t>
      </w:r>
      <w:r w:rsidR="00794850">
        <w:rPr>
          <w:rStyle w:val="ListParagraphChar"/>
        </w:rPr>
        <w:t xml:space="preserve">pen the </w:t>
      </w:r>
      <w:r w:rsidR="00A43A83">
        <w:rPr>
          <w:rStyle w:val="ListParagraphChar"/>
        </w:rPr>
        <w:t xml:space="preserve">Server.js </w:t>
      </w:r>
      <w:r w:rsidR="00B77CDB">
        <w:rPr>
          <w:rStyle w:val="ListParagraphChar"/>
        </w:rPr>
        <w:t xml:space="preserve"> </w:t>
      </w:r>
      <w:r w:rsidR="00794850">
        <w:rPr>
          <w:rStyle w:val="ListParagraphChar"/>
        </w:rPr>
        <w:t xml:space="preserve">from </w:t>
      </w:r>
      <w:r w:rsidR="00794850" w:rsidRPr="00A43A83">
        <w:rPr>
          <w:rStyle w:val="CodeChar"/>
          <w:rFonts w:eastAsiaTheme="minorHAnsi"/>
        </w:rPr>
        <w:t>~/</w:t>
      </w:r>
      <w:r w:rsidR="00C10B84" w:rsidRPr="00C10B84">
        <w:rPr>
          <w:rStyle w:val="CodeChar"/>
          <w:rFonts w:eastAsiaTheme="minorHAnsi"/>
        </w:rPr>
        <w:t>SocketIO</w:t>
      </w:r>
      <w:r w:rsidR="00794850" w:rsidRPr="00A43A83">
        <w:rPr>
          <w:rStyle w:val="CodeChar"/>
          <w:rFonts w:eastAsiaTheme="minorHAnsi"/>
        </w:rPr>
        <w:t>/before</w:t>
      </w:r>
      <w:r w:rsidR="00794850">
        <w:rPr>
          <w:rStyle w:val="ListParagraphChar"/>
        </w:rPr>
        <w:t>.</w:t>
      </w:r>
      <w:r w:rsidR="00A43A83">
        <w:rPr>
          <w:rStyle w:val="ListParagraphChar"/>
        </w:rPr>
        <w:t xml:space="preserve"> In this file you will add the basic </w:t>
      </w:r>
      <w:r w:rsidR="008424D8">
        <w:rPr>
          <w:rStyle w:val="ListParagraphChar"/>
        </w:rPr>
        <w:t xml:space="preserve">chat </w:t>
      </w:r>
      <w:r w:rsidR="00A43A83">
        <w:rPr>
          <w:rStyle w:val="ListParagraphChar"/>
        </w:rPr>
        <w:t xml:space="preserve"> server. </w:t>
      </w:r>
    </w:p>
    <w:p w:rsidR="00DF12AC" w:rsidRDefault="00DF12AC" w:rsidP="00DF12AC">
      <w:pPr>
        <w:pStyle w:val="LabSteps"/>
        <w:rPr>
          <w:rStyle w:val="ListParagraphChar"/>
        </w:rPr>
      </w:pPr>
      <w:r>
        <w:rPr>
          <w:rStyle w:val="ListParagraphChar"/>
        </w:rPr>
        <w:t xml:space="preserve">Add </w:t>
      </w:r>
      <w:r w:rsidR="00945180">
        <w:rPr>
          <w:rStyle w:val="ListParagraphChar"/>
        </w:rPr>
        <w:t>Socket.IO</w:t>
      </w:r>
      <w:r>
        <w:rPr>
          <w:rStyle w:val="ListParagraphChar"/>
        </w:rPr>
        <w:t xml:space="preserve"> and </w:t>
      </w:r>
      <w:r w:rsidR="00945180">
        <w:rPr>
          <w:rStyle w:val="ListParagraphChar"/>
        </w:rPr>
        <w:t>Express</w:t>
      </w:r>
      <w:r>
        <w:rPr>
          <w:rStyle w:val="ListParagraphChar"/>
        </w:rPr>
        <w:t xml:space="preserve"> to the project using </w:t>
      </w:r>
      <w:r w:rsidR="00353036">
        <w:rPr>
          <w:rStyle w:val="ListParagraphChar"/>
        </w:rPr>
        <w:t xml:space="preserve">the Node Packet Manager, </w:t>
      </w:r>
      <w:r>
        <w:rPr>
          <w:rStyle w:val="ListParagraphChar"/>
        </w:rPr>
        <w:t>NPM</w:t>
      </w:r>
      <w:r w:rsidR="00353036">
        <w:rPr>
          <w:rStyle w:val="ListParagraphChar"/>
        </w:rPr>
        <w:t>,</w:t>
      </w:r>
      <w:r>
        <w:rPr>
          <w:rStyle w:val="ListParagraphChar"/>
        </w:rPr>
        <w:t xml:space="preserve"> and require them in Server.js.</w:t>
      </w:r>
    </w:p>
    <w:p w:rsidR="00353036" w:rsidRDefault="00353036" w:rsidP="00DF12AC">
      <w:pPr>
        <w:pStyle w:val="LabSteps"/>
        <w:rPr>
          <w:rStyle w:val="ListParagraphChar"/>
        </w:rPr>
      </w:pPr>
      <w:r>
        <w:rPr>
          <w:rStyle w:val="ListParagraphChar"/>
        </w:rPr>
        <w:t xml:space="preserve">Use Express to server all static files located in the </w:t>
      </w:r>
      <w:r w:rsidRPr="00353036">
        <w:rPr>
          <w:rStyle w:val="CodeChar"/>
          <w:rFonts w:eastAsiaTheme="minorHAnsi"/>
        </w:rPr>
        <w:t>Public</w:t>
      </w:r>
      <w:r>
        <w:rPr>
          <w:rStyle w:val="ListParagraphChar"/>
        </w:rPr>
        <w:t xml:space="preserve"> folder. Make sure to return the </w:t>
      </w:r>
      <w:r w:rsidRPr="00353036">
        <w:rPr>
          <w:rStyle w:val="CodeChar"/>
          <w:rFonts w:eastAsiaTheme="minorHAnsi"/>
        </w:rPr>
        <w:t>Default.html</w:t>
      </w:r>
      <w:r>
        <w:rPr>
          <w:rStyle w:val="ListParagraphChar"/>
        </w:rPr>
        <w:t xml:space="preserve"> when the root of the site is requested.</w:t>
      </w:r>
    </w:p>
    <w:p w:rsidR="00353036" w:rsidRDefault="00353036" w:rsidP="00DF12AC">
      <w:pPr>
        <w:pStyle w:val="LabSteps"/>
        <w:rPr>
          <w:rStyle w:val="ListParagraphChar"/>
        </w:rPr>
      </w:pPr>
      <w:r>
        <w:rPr>
          <w:rStyle w:val="ListParagraphChar"/>
        </w:rPr>
        <w:lastRenderedPageBreak/>
        <w:t>Using Socket.IO listen for users connecting and support the following API:</w:t>
      </w:r>
    </w:p>
    <w:p w:rsidR="00353036" w:rsidRDefault="00353036" w:rsidP="00353036">
      <w:pPr>
        <w:pStyle w:val="LabSteps"/>
        <w:numPr>
          <w:ilvl w:val="1"/>
          <w:numId w:val="17"/>
        </w:numPr>
        <w:rPr>
          <w:rStyle w:val="ListParagraphChar"/>
        </w:rPr>
      </w:pPr>
      <w:r>
        <w:rPr>
          <w:rStyle w:val="ListParagraphChar"/>
        </w:rPr>
        <w:t>The user connecting</w:t>
      </w:r>
      <w:r>
        <w:rPr>
          <w:rStyle w:val="ListParagraphChar"/>
        </w:rPr>
        <w:br/>
        <w:t>Broadcast the user connecting to all other users.</w:t>
      </w:r>
    </w:p>
    <w:p w:rsidR="00353036" w:rsidRDefault="00353036" w:rsidP="00353036">
      <w:pPr>
        <w:pStyle w:val="LabSteps"/>
        <w:numPr>
          <w:ilvl w:val="1"/>
          <w:numId w:val="17"/>
        </w:numPr>
        <w:rPr>
          <w:rStyle w:val="ListParagraphChar"/>
        </w:rPr>
      </w:pPr>
      <w:r>
        <w:rPr>
          <w:rStyle w:val="ListParagraphChar"/>
        </w:rPr>
        <w:t>User setting their user name.</w:t>
      </w:r>
      <w:r>
        <w:rPr>
          <w:rStyle w:val="ListParagraphChar"/>
        </w:rPr>
        <w:br/>
        <w:t>Save the user name with the connection for broadcasting updates.</w:t>
      </w:r>
    </w:p>
    <w:p w:rsidR="00353036" w:rsidRDefault="00353036" w:rsidP="00353036">
      <w:pPr>
        <w:pStyle w:val="LabSteps"/>
        <w:numPr>
          <w:ilvl w:val="1"/>
          <w:numId w:val="17"/>
        </w:numPr>
        <w:rPr>
          <w:rStyle w:val="ListParagraphChar"/>
        </w:rPr>
      </w:pPr>
      <w:r>
        <w:rPr>
          <w:rStyle w:val="ListParagraphChar"/>
        </w:rPr>
        <w:t>Users sending an chat update</w:t>
      </w:r>
      <w:r>
        <w:rPr>
          <w:rStyle w:val="ListParagraphChar"/>
        </w:rPr>
        <w:br/>
        <w:t>Broadcast the update to all other users with the originating users name.</w:t>
      </w:r>
    </w:p>
    <w:p w:rsidR="00353036" w:rsidRDefault="00353036" w:rsidP="00353036">
      <w:pPr>
        <w:pStyle w:val="LabSteps"/>
        <w:numPr>
          <w:ilvl w:val="1"/>
          <w:numId w:val="17"/>
        </w:numPr>
        <w:rPr>
          <w:rStyle w:val="ListParagraphChar"/>
        </w:rPr>
      </w:pPr>
      <w:r>
        <w:rPr>
          <w:rStyle w:val="ListParagraphChar"/>
        </w:rPr>
        <w:t>The user disconnecting</w:t>
      </w:r>
      <w:r>
        <w:rPr>
          <w:rStyle w:val="ListParagraphChar"/>
        </w:rPr>
        <w:br/>
        <w:t>Notify all other users of the disconnecting user.</w:t>
      </w:r>
    </w:p>
    <w:p w:rsidR="00641654" w:rsidRDefault="00C000C0" w:rsidP="009F26AB">
      <w:pPr>
        <w:pStyle w:val="LabSteps"/>
      </w:pPr>
      <w:r>
        <w:rPr>
          <w:rStyle w:val="ListParagraphChar"/>
        </w:rPr>
        <w:t>Make sure the service starts without problems. In the next section you will implement the client  to test the actual functionality.</w:t>
      </w:r>
    </w:p>
    <w:p w:rsidR="00DC166F" w:rsidRDefault="00DC166F" w:rsidP="00DC166F">
      <w:pPr>
        <w:pStyle w:val="LabSteps"/>
        <w:numPr>
          <w:ilvl w:val="0"/>
          <w:numId w:val="0"/>
        </w:numPr>
        <w:ind w:left="720"/>
        <w:rPr>
          <w:rStyle w:val="ListParagraphChar"/>
        </w:rPr>
      </w:pPr>
    </w:p>
    <w:p w:rsidR="00641654" w:rsidRPr="00641654" w:rsidRDefault="00641654" w:rsidP="009F26AB">
      <w:pPr>
        <w:pStyle w:val="LabSteps"/>
        <w:numPr>
          <w:ilvl w:val="0"/>
          <w:numId w:val="0"/>
        </w:numPr>
        <w:ind w:left="720"/>
        <w:rPr>
          <w:rStyle w:val="ListParagraphChar"/>
          <w:b/>
        </w:rPr>
      </w:pPr>
      <w:r w:rsidRPr="00641654">
        <w:rPr>
          <w:rStyle w:val="ListParagraphChar"/>
          <w:b/>
        </w:rPr>
        <w:t>Helpful links:</w:t>
      </w:r>
    </w:p>
    <w:p w:rsidR="00C000C0" w:rsidRDefault="00C000C0" w:rsidP="00DF12AC">
      <w:pPr>
        <w:pStyle w:val="LabSteps"/>
        <w:numPr>
          <w:ilvl w:val="1"/>
          <w:numId w:val="1"/>
        </w:numPr>
      </w:pPr>
      <w:hyperlink r:id="rId13" w:anchor="how-to-use" w:history="1">
        <w:r w:rsidRPr="00C000C0">
          <w:rPr>
            <w:rStyle w:val="Hyperlink"/>
          </w:rPr>
          <w:t>Getting started with Socket.IO</w:t>
        </w:r>
      </w:hyperlink>
    </w:p>
    <w:p w:rsidR="00E1522D" w:rsidRDefault="00E1522D" w:rsidP="00E1522D">
      <w:pPr>
        <w:pStyle w:val="LabSteps"/>
        <w:numPr>
          <w:ilvl w:val="1"/>
          <w:numId w:val="1"/>
        </w:numPr>
      </w:pPr>
      <w:r>
        <w:t xml:space="preserve">Also contains a section on how to use </w:t>
      </w:r>
      <w:r w:rsidRPr="00E1522D">
        <w:t>the Express 3 web framework</w:t>
      </w:r>
    </w:p>
    <w:p w:rsidR="00E1522D" w:rsidRDefault="00E1522D" w:rsidP="00E1522D">
      <w:pPr>
        <w:pStyle w:val="LabSteps"/>
        <w:numPr>
          <w:ilvl w:val="1"/>
          <w:numId w:val="1"/>
        </w:numPr>
      </w:pPr>
      <w:r>
        <w:t xml:space="preserve">Use </w:t>
      </w:r>
      <w:r w:rsidRPr="00E1522D">
        <w:rPr>
          <w:rStyle w:val="CodeChar"/>
          <w:rFonts w:eastAsiaTheme="minorHAnsi"/>
        </w:rPr>
        <w:t>express.static()</w:t>
      </w:r>
      <w:r>
        <w:t xml:space="preserve"> to host static files in </w:t>
      </w:r>
      <w:hyperlink r:id="rId14" w:history="1">
        <w:r w:rsidRPr="00E1522D">
          <w:rPr>
            <w:rStyle w:val="Hyperlink"/>
          </w:rPr>
          <w:t>Express.js</w:t>
        </w:r>
      </w:hyperlink>
    </w:p>
    <w:p w:rsidR="00072329" w:rsidRDefault="00072329" w:rsidP="00A63942">
      <w:pPr>
        <w:pStyle w:val="LabSteps"/>
        <w:numPr>
          <w:ilvl w:val="0"/>
          <w:numId w:val="0"/>
        </w:numPr>
        <w:ind w:left="1440"/>
        <w:rPr>
          <w:rStyle w:val="ListParagraphChar"/>
        </w:rPr>
      </w:pPr>
    </w:p>
    <w:p w:rsidR="00072329" w:rsidRDefault="00E1522D" w:rsidP="00072329">
      <w:pPr>
        <w:pStyle w:val="PartTitle"/>
      </w:pPr>
      <w:r>
        <w:rPr>
          <w:rStyle w:val="PartTitleChar"/>
        </w:rPr>
        <w:t xml:space="preserve">Creating an HTML/JavaScript/Node.IO chat client </w:t>
      </w:r>
    </w:p>
    <w:p w:rsidR="00072329" w:rsidRPr="00FA7749" w:rsidRDefault="00B3027E" w:rsidP="00072329">
      <w:pPr>
        <w:pStyle w:val="PartIntroParagraph"/>
        <w:rPr>
          <w:rStyle w:val="TextChar"/>
          <w:sz w:val="22"/>
        </w:rPr>
      </w:pPr>
      <w:r>
        <w:rPr>
          <w:rStyle w:val="TextChar"/>
          <w:sz w:val="22"/>
        </w:rPr>
        <w:t>In this part of the lab you will be updating the client by adding the required client side Node.IO code to the web page.</w:t>
      </w:r>
    </w:p>
    <w:p w:rsidR="00072329" w:rsidRDefault="00072329" w:rsidP="00072329">
      <w:pPr>
        <w:pStyle w:val="PartHeader"/>
      </w:pPr>
      <w:r>
        <w:t>Criteria:</w:t>
      </w:r>
    </w:p>
    <w:p w:rsidR="00072329" w:rsidRDefault="00E1522D" w:rsidP="00D800B9">
      <w:pPr>
        <w:pStyle w:val="Goals"/>
        <w:numPr>
          <w:ilvl w:val="0"/>
          <w:numId w:val="1"/>
        </w:numPr>
        <w:rPr>
          <w:rStyle w:val="ListParagraphChar"/>
        </w:rPr>
      </w:pPr>
      <w:r>
        <w:rPr>
          <w:rStyle w:val="ListParagraphChar"/>
        </w:rPr>
        <w:t>Be able to send updates to all other connected clients.</w:t>
      </w:r>
    </w:p>
    <w:p w:rsidR="00D800B9" w:rsidRDefault="00E1522D" w:rsidP="00D800B9">
      <w:pPr>
        <w:pStyle w:val="Goals"/>
        <w:numPr>
          <w:ilvl w:val="0"/>
          <w:numId w:val="1"/>
        </w:numPr>
        <w:rPr>
          <w:rStyle w:val="ListParagraphChar"/>
        </w:rPr>
      </w:pPr>
      <w:r>
        <w:rPr>
          <w:rStyle w:val="ListParagraphChar"/>
        </w:rPr>
        <w:t>Receive chat updates from all other connected clients.</w:t>
      </w:r>
    </w:p>
    <w:p w:rsidR="00072329" w:rsidRDefault="00072329" w:rsidP="00072329">
      <w:pPr>
        <w:pStyle w:val="PartHeader"/>
      </w:pPr>
      <w:r>
        <w:t>Steps:</w:t>
      </w:r>
    </w:p>
    <w:p w:rsidR="00440339" w:rsidRDefault="00D800B9" w:rsidP="00072329">
      <w:pPr>
        <w:pStyle w:val="LabSteps"/>
        <w:numPr>
          <w:ilvl w:val="0"/>
          <w:numId w:val="1"/>
        </w:numPr>
        <w:rPr>
          <w:rStyle w:val="ListParagraphChar"/>
        </w:rPr>
      </w:pPr>
      <w:r>
        <w:rPr>
          <w:rStyle w:val="ListParagraphChar"/>
        </w:rPr>
        <w:t xml:space="preserve">Open the file </w:t>
      </w:r>
      <w:r w:rsidR="00B3027E">
        <w:rPr>
          <w:rStyle w:val="ListParagraphChar"/>
        </w:rPr>
        <w:t>Default.html and inspect the general layout of the client application.</w:t>
      </w:r>
    </w:p>
    <w:p w:rsidR="00B3027E" w:rsidRDefault="00B3027E" w:rsidP="00072329">
      <w:pPr>
        <w:pStyle w:val="LabSteps"/>
        <w:numPr>
          <w:ilvl w:val="0"/>
          <w:numId w:val="1"/>
        </w:numPr>
        <w:rPr>
          <w:rStyle w:val="ListParagraphChar"/>
        </w:rPr>
      </w:pPr>
      <w:r>
        <w:rPr>
          <w:rStyle w:val="ListParagraphChar"/>
        </w:rPr>
        <w:t>Open the App.js file. This file is currently just a boilerplate with ToDo reminders and you will be adding the code to make the chat client functional.</w:t>
      </w:r>
    </w:p>
    <w:p w:rsidR="00CB7178" w:rsidRDefault="00CB7178" w:rsidP="00072329">
      <w:pPr>
        <w:pStyle w:val="LabSteps"/>
        <w:numPr>
          <w:ilvl w:val="0"/>
          <w:numId w:val="0"/>
        </w:numPr>
        <w:ind w:left="360"/>
        <w:rPr>
          <w:rStyle w:val="ListParagraphChar"/>
        </w:rPr>
      </w:pPr>
    </w:p>
    <w:p w:rsidR="00072329" w:rsidRPr="00641654" w:rsidRDefault="00072329" w:rsidP="00072329">
      <w:pPr>
        <w:pStyle w:val="LabSteps"/>
        <w:numPr>
          <w:ilvl w:val="0"/>
          <w:numId w:val="0"/>
        </w:numPr>
        <w:ind w:left="360"/>
        <w:rPr>
          <w:rStyle w:val="ListParagraphChar"/>
          <w:b/>
        </w:rPr>
      </w:pPr>
      <w:r w:rsidRPr="00641654">
        <w:rPr>
          <w:rStyle w:val="ListParagraphChar"/>
          <w:b/>
        </w:rPr>
        <w:t>Helpful links:</w:t>
      </w:r>
    </w:p>
    <w:p w:rsidR="00890A80" w:rsidRDefault="00890A80" w:rsidP="00890A80">
      <w:pPr>
        <w:pStyle w:val="LabSteps"/>
        <w:numPr>
          <w:ilvl w:val="1"/>
          <w:numId w:val="1"/>
        </w:numPr>
      </w:pPr>
      <w:hyperlink r:id="rId15" w:anchor="how-to-use" w:history="1">
        <w:r w:rsidRPr="00C000C0">
          <w:rPr>
            <w:rStyle w:val="Hyperlink"/>
          </w:rPr>
          <w:t>Getting started with Socket.IO</w:t>
        </w:r>
      </w:hyperlink>
    </w:p>
    <w:bookmarkStart w:id="0" w:name="_GoBack"/>
    <w:bookmarkEnd w:id="0"/>
    <w:p w:rsidR="00CB7178" w:rsidRDefault="00CB7178" w:rsidP="00072329">
      <w:pPr>
        <w:pStyle w:val="LabSteps"/>
        <w:numPr>
          <w:ilvl w:val="1"/>
          <w:numId w:val="1"/>
        </w:numPr>
      </w:pPr>
      <w:r>
        <w:fldChar w:fldCharType="begin"/>
      </w:r>
      <w:r>
        <w:instrText xml:space="preserve"> HYPERLINK "http://www.w3schools.com/html/html5_webstorage.asp" </w:instrText>
      </w:r>
      <w:r>
        <w:fldChar w:fldCharType="separate"/>
      </w:r>
      <w:r w:rsidRPr="00CB7178">
        <w:rPr>
          <w:rStyle w:val="Hyperlink"/>
        </w:rPr>
        <w:t>Using HTML5 Web Storage</w:t>
      </w:r>
      <w:r>
        <w:fldChar w:fldCharType="end"/>
      </w:r>
    </w:p>
    <w:p w:rsidR="00CB7178" w:rsidRDefault="00CB7178" w:rsidP="00072329">
      <w:pPr>
        <w:pStyle w:val="LabSteps"/>
        <w:numPr>
          <w:ilvl w:val="1"/>
          <w:numId w:val="1"/>
        </w:numPr>
      </w:pPr>
      <w:hyperlink r:id="rId16" w:history="1">
        <w:r w:rsidRPr="00CB7178">
          <w:rPr>
            <w:rStyle w:val="Hyperlink"/>
          </w:rPr>
          <w:t>Using jQuery</w:t>
        </w:r>
      </w:hyperlink>
    </w:p>
    <w:p w:rsidR="00D800B9" w:rsidRDefault="00D800B9" w:rsidP="00A63942">
      <w:pPr>
        <w:pStyle w:val="LabSteps"/>
        <w:numPr>
          <w:ilvl w:val="0"/>
          <w:numId w:val="0"/>
        </w:numPr>
        <w:ind w:left="1440"/>
        <w:rPr>
          <w:rStyle w:val="ListParagraphChar"/>
        </w:rPr>
      </w:pPr>
    </w:p>
    <w:p w:rsidR="00072329" w:rsidRDefault="00072329" w:rsidP="00072329">
      <w:pPr>
        <w:pStyle w:val="LabSteps"/>
        <w:numPr>
          <w:ilvl w:val="0"/>
          <w:numId w:val="0"/>
        </w:numPr>
        <w:ind w:left="720" w:hanging="360"/>
        <w:rPr>
          <w:rStyle w:val="ListParagraphChar"/>
        </w:rPr>
      </w:pPr>
    </w:p>
    <w:p w:rsidR="00E57387" w:rsidRDefault="00E57387" w:rsidP="00883D4E">
      <w:pPr>
        <w:pStyle w:val="SolutionHeader"/>
      </w:pPr>
      <w:r>
        <w:lastRenderedPageBreak/>
        <w:t>Solutions:</w:t>
      </w:r>
    </w:p>
    <w:p w:rsidR="00B52F89" w:rsidRPr="00022512" w:rsidRDefault="00144F64" w:rsidP="00022512">
      <w:pPr>
        <w:pStyle w:val="ListParagraph"/>
      </w:pPr>
      <w:r w:rsidRPr="00144F64">
        <w:t xml:space="preserve">The final solution for this lab is available </w:t>
      </w:r>
      <w:r w:rsidR="0075707F">
        <w:t xml:space="preserve">in the </w:t>
      </w:r>
      <w:r w:rsidR="0075707F" w:rsidRPr="006E27DE">
        <w:rPr>
          <w:rStyle w:val="CodeChar"/>
          <w:rFonts w:eastAsiaTheme="minorHAnsi"/>
        </w:rPr>
        <w:t>~/</w:t>
      </w:r>
      <w:r w:rsidRPr="006E27DE">
        <w:rPr>
          <w:rStyle w:val="CodeChar"/>
          <w:rFonts w:eastAsiaTheme="minorHAnsi"/>
        </w:rPr>
        <w:t>after</w:t>
      </w:r>
      <w:r w:rsidR="0075707F">
        <w:rPr>
          <w:rStyle w:val="TextChar"/>
        </w:rPr>
        <w:t xml:space="preserve"> directory</w:t>
      </w:r>
      <w:r w:rsidR="0072102A">
        <w:rPr>
          <w:rStyle w:val="TextChar"/>
        </w:rPr>
        <w:t>.</w:t>
      </w:r>
    </w:p>
    <w:sectPr w:rsidR="00B52F89" w:rsidRPr="00022512" w:rsidSect="00DB46D4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BDC" w:rsidRDefault="00115BDC" w:rsidP="003E74B5">
      <w:pPr>
        <w:spacing w:after="0" w:line="240" w:lineRule="auto"/>
      </w:pPr>
      <w:r>
        <w:separator/>
      </w:r>
    </w:p>
  </w:endnote>
  <w:endnote w:type="continuationSeparator" w:id="0">
    <w:p w:rsidR="00115BDC" w:rsidRDefault="00115BDC" w:rsidP="003E7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EDF" w:rsidRDefault="00352ED5">
    <w:pPr>
      <w:pStyle w:val="Voettekst"/>
    </w:pPr>
    <w:r>
      <w:t>© 20</w:t>
    </w:r>
    <w:r w:rsidR="00F2497D">
      <w:t>1</w:t>
    </w:r>
    <w:r w:rsidR="004E1E7A">
      <w:t>1</w:t>
    </w:r>
    <w:r>
      <w:t xml:space="preserve"> </w:t>
    </w:r>
    <w:r w:rsidR="009B7C7A">
      <w:t>Digital Age Learning</w:t>
    </w:r>
    <w:r>
      <w:t>, Inc.  All rights reserved</w:t>
    </w:r>
    <w:r w:rsidR="00000EDF">
      <w:ptab w:relativeTo="margin" w:alignment="right" w:leader="none"/>
    </w:r>
    <w:r w:rsidR="00000EDF">
      <w:t xml:space="preserve">Page </w:t>
    </w:r>
    <w:r w:rsidR="00F244D0">
      <w:fldChar w:fldCharType="begin"/>
    </w:r>
    <w:r w:rsidR="00F244D0">
      <w:instrText xml:space="preserve"> PAGE   \* MERGEFORMAT </w:instrText>
    </w:r>
    <w:r w:rsidR="00F244D0">
      <w:fldChar w:fldCharType="separate"/>
    </w:r>
    <w:r w:rsidR="00890A80">
      <w:rPr>
        <w:noProof/>
      </w:rPr>
      <w:t>1</w:t>
    </w:r>
    <w:r w:rsidR="00F244D0">
      <w:rPr>
        <w:noProof/>
      </w:rPr>
      <w:fldChar w:fldCharType="end"/>
    </w:r>
    <w:r w:rsidR="00000EDF">
      <w:t xml:space="preserve"> of </w:t>
    </w:r>
    <w:r w:rsidR="00115BDC">
      <w:fldChar w:fldCharType="begin"/>
    </w:r>
    <w:r w:rsidR="00115BDC">
      <w:instrText xml:space="preserve"> NUMPAGES   \* MERGEFORMAT </w:instrText>
    </w:r>
    <w:r w:rsidR="00115BDC">
      <w:fldChar w:fldCharType="separate"/>
    </w:r>
    <w:r w:rsidR="00890A80">
      <w:rPr>
        <w:noProof/>
      </w:rPr>
      <w:t>2</w:t>
    </w:r>
    <w:r w:rsidR="00115BD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BDC" w:rsidRDefault="00115BDC" w:rsidP="003E74B5">
      <w:pPr>
        <w:spacing w:after="0" w:line="240" w:lineRule="auto"/>
      </w:pPr>
      <w:r>
        <w:separator/>
      </w:r>
    </w:p>
  </w:footnote>
  <w:footnote w:type="continuationSeparator" w:id="0">
    <w:p w:rsidR="00115BDC" w:rsidRDefault="00115BDC" w:rsidP="003E7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E7FBB"/>
    <w:multiLevelType w:val="hybridMultilevel"/>
    <w:tmpl w:val="DE04D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3F114F"/>
    <w:multiLevelType w:val="hybridMultilevel"/>
    <w:tmpl w:val="CB32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D30E6"/>
    <w:multiLevelType w:val="hybridMultilevel"/>
    <w:tmpl w:val="98BE5F3A"/>
    <w:lvl w:ilvl="0" w:tplc="FA24F3AE">
      <w:start w:val="1"/>
      <w:numFmt w:val="decimal"/>
      <w:pStyle w:val="LabStep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806058"/>
    <w:multiLevelType w:val="hybridMultilevel"/>
    <w:tmpl w:val="B32AE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E2A4D96"/>
    <w:multiLevelType w:val="hybridMultilevel"/>
    <w:tmpl w:val="4CE41F62"/>
    <w:lvl w:ilvl="0" w:tplc="7730D8D8">
      <w:start w:val="1"/>
      <w:numFmt w:val="bullet"/>
      <w:pStyle w:val="Goal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0C6145"/>
    <w:multiLevelType w:val="hybridMultilevel"/>
    <w:tmpl w:val="DFBA62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2"/>
  </w:num>
  <w:num w:numId="5">
    <w:abstractNumId w:val="0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</w:num>
  <w:num w:numId="18">
    <w:abstractNumId w:val="2"/>
    <w:lvlOverride w:ilvl="0">
      <w:startOverride w:val="1"/>
    </w:lvlOverride>
  </w:num>
  <w:num w:numId="19">
    <w:abstractNumId w:val="5"/>
  </w:num>
  <w:num w:numId="2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65D5"/>
    <w:rsid w:val="00000EDF"/>
    <w:rsid w:val="00001655"/>
    <w:rsid w:val="0000248B"/>
    <w:rsid w:val="00002ADC"/>
    <w:rsid w:val="00003AD4"/>
    <w:rsid w:val="00003F18"/>
    <w:rsid w:val="000048A9"/>
    <w:rsid w:val="00004B30"/>
    <w:rsid w:val="00005846"/>
    <w:rsid w:val="0000679F"/>
    <w:rsid w:val="00007553"/>
    <w:rsid w:val="0001006D"/>
    <w:rsid w:val="000100D2"/>
    <w:rsid w:val="00011367"/>
    <w:rsid w:val="000127D6"/>
    <w:rsid w:val="000128DC"/>
    <w:rsid w:val="00016FB4"/>
    <w:rsid w:val="0001701D"/>
    <w:rsid w:val="00017754"/>
    <w:rsid w:val="00017DCA"/>
    <w:rsid w:val="000206E9"/>
    <w:rsid w:val="0002221F"/>
    <w:rsid w:val="00022512"/>
    <w:rsid w:val="0002256A"/>
    <w:rsid w:val="000226B9"/>
    <w:rsid w:val="00022CD9"/>
    <w:rsid w:val="00024B24"/>
    <w:rsid w:val="00026BC1"/>
    <w:rsid w:val="000304FF"/>
    <w:rsid w:val="00030A0F"/>
    <w:rsid w:val="00031207"/>
    <w:rsid w:val="00031255"/>
    <w:rsid w:val="00033519"/>
    <w:rsid w:val="0003386E"/>
    <w:rsid w:val="0003392C"/>
    <w:rsid w:val="00033CC4"/>
    <w:rsid w:val="00034060"/>
    <w:rsid w:val="000343AB"/>
    <w:rsid w:val="00034937"/>
    <w:rsid w:val="00035A9D"/>
    <w:rsid w:val="00036004"/>
    <w:rsid w:val="00037AD1"/>
    <w:rsid w:val="00041405"/>
    <w:rsid w:val="00041436"/>
    <w:rsid w:val="0004150D"/>
    <w:rsid w:val="00042E58"/>
    <w:rsid w:val="00042F50"/>
    <w:rsid w:val="000448A7"/>
    <w:rsid w:val="000450DE"/>
    <w:rsid w:val="000475CA"/>
    <w:rsid w:val="0005024E"/>
    <w:rsid w:val="0005102D"/>
    <w:rsid w:val="0005115D"/>
    <w:rsid w:val="000511EA"/>
    <w:rsid w:val="00051595"/>
    <w:rsid w:val="00052E9C"/>
    <w:rsid w:val="000530F9"/>
    <w:rsid w:val="00053D0D"/>
    <w:rsid w:val="00054E65"/>
    <w:rsid w:val="00054EC5"/>
    <w:rsid w:val="0005530C"/>
    <w:rsid w:val="00055A35"/>
    <w:rsid w:val="000579B5"/>
    <w:rsid w:val="000601AF"/>
    <w:rsid w:val="00061423"/>
    <w:rsid w:val="000614FC"/>
    <w:rsid w:val="0006155A"/>
    <w:rsid w:val="00061E1B"/>
    <w:rsid w:val="0006205F"/>
    <w:rsid w:val="000634FC"/>
    <w:rsid w:val="00063799"/>
    <w:rsid w:val="000638EA"/>
    <w:rsid w:val="00063A13"/>
    <w:rsid w:val="00063CBF"/>
    <w:rsid w:val="0006452B"/>
    <w:rsid w:val="00064CB8"/>
    <w:rsid w:val="00065077"/>
    <w:rsid w:val="00067899"/>
    <w:rsid w:val="000707DE"/>
    <w:rsid w:val="00071863"/>
    <w:rsid w:val="00071FFC"/>
    <w:rsid w:val="00072329"/>
    <w:rsid w:val="00072D24"/>
    <w:rsid w:val="00073CE6"/>
    <w:rsid w:val="00073DE5"/>
    <w:rsid w:val="00075949"/>
    <w:rsid w:val="00080101"/>
    <w:rsid w:val="00080485"/>
    <w:rsid w:val="00080B17"/>
    <w:rsid w:val="00080F35"/>
    <w:rsid w:val="0008152F"/>
    <w:rsid w:val="00081E5E"/>
    <w:rsid w:val="000821A5"/>
    <w:rsid w:val="000823AC"/>
    <w:rsid w:val="00082414"/>
    <w:rsid w:val="000827FC"/>
    <w:rsid w:val="000837EE"/>
    <w:rsid w:val="000847E0"/>
    <w:rsid w:val="00085679"/>
    <w:rsid w:val="00085DB2"/>
    <w:rsid w:val="0008715D"/>
    <w:rsid w:val="00090129"/>
    <w:rsid w:val="00090661"/>
    <w:rsid w:val="00091557"/>
    <w:rsid w:val="000916D4"/>
    <w:rsid w:val="00091979"/>
    <w:rsid w:val="00095535"/>
    <w:rsid w:val="0009562E"/>
    <w:rsid w:val="00095F38"/>
    <w:rsid w:val="00097E49"/>
    <w:rsid w:val="000A0FA6"/>
    <w:rsid w:val="000A1ACC"/>
    <w:rsid w:val="000A1E0A"/>
    <w:rsid w:val="000A2210"/>
    <w:rsid w:val="000A225D"/>
    <w:rsid w:val="000A2831"/>
    <w:rsid w:val="000A2F1B"/>
    <w:rsid w:val="000A319C"/>
    <w:rsid w:val="000A31E2"/>
    <w:rsid w:val="000A3E9F"/>
    <w:rsid w:val="000A4600"/>
    <w:rsid w:val="000A52B4"/>
    <w:rsid w:val="000A563C"/>
    <w:rsid w:val="000A634A"/>
    <w:rsid w:val="000A636E"/>
    <w:rsid w:val="000A6CEA"/>
    <w:rsid w:val="000A76B4"/>
    <w:rsid w:val="000B0102"/>
    <w:rsid w:val="000B01D7"/>
    <w:rsid w:val="000B1C34"/>
    <w:rsid w:val="000B25BE"/>
    <w:rsid w:val="000B349D"/>
    <w:rsid w:val="000B43B2"/>
    <w:rsid w:val="000B4EFB"/>
    <w:rsid w:val="000B5370"/>
    <w:rsid w:val="000B53C7"/>
    <w:rsid w:val="000B5F66"/>
    <w:rsid w:val="000B6C3B"/>
    <w:rsid w:val="000B7AEE"/>
    <w:rsid w:val="000C011F"/>
    <w:rsid w:val="000C0250"/>
    <w:rsid w:val="000C078B"/>
    <w:rsid w:val="000C1D61"/>
    <w:rsid w:val="000C2C01"/>
    <w:rsid w:val="000C31D8"/>
    <w:rsid w:val="000C5531"/>
    <w:rsid w:val="000C57E1"/>
    <w:rsid w:val="000C5F06"/>
    <w:rsid w:val="000C5F39"/>
    <w:rsid w:val="000C63FB"/>
    <w:rsid w:val="000C6AD7"/>
    <w:rsid w:val="000C6BA3"/>
    <w:rsid w:val="000C71B8"/>
    <w:rsid w:val="000D0C09"/>
    <w:rsid w:val="000D101F"/>
    <w:rsid w:val="000D1BDA"/>
    <w:rsid w:val="000D3833"/>
    <w:rsid w:val="000D520B"/>
    <w:rsid w:val="000D58B3"/>
    <w:rsid w:val="000D753D"/>
    <w:rsid w:val="000D7636"/>
    <w:rsid w:val="000D791C"/>
    <w:rsid w:val="000D7E8B"/>
    <w:rsid w:val="000E00B5"/>
    <w:rsid w:val="000E1F31"/>
    <w:rsid w:val="000E4388"/>
    <w:rsid w:val="000E4ACA"/>
    <w:rsid w:val="000E59F4"/>
    <w:rsid w:val="000E6491"/>
    <w:rsid w:val="000E7488"/>
    <w:rsid w:val="000F0E1F"/>
    <w:rsid w:val="000F0E49"/>
    <w:rsid w:val="000F2FA2"/>
    <w:rsid w:val="000F3067"/>
    <w:rsid w:val="000F325A"/>
    <w:rsid w:val="000F50F1"/>
    <w:rsid w:val="000F5468"/>
    <w:rsid w:val="000F56BC"/>
    <w:rsid w:val="000F5AC4"/>
    <w:rsid w:val="000F65A1"/>
    <w:rsid w:val="00100B4E"/>
    <w:rsid w:val="001012AE"/>
    <w:rsid w:val="00101553"/>
    <w:rsid w:val="00101BAD"/>
    <w:rsid w:val="001026D7"/>
    <w:rsid w:val="00102BF0"/>
    <w:rsid w:val="001031A1"/>
    <w:rsid w:val="001033CC"/>
    <w:rsid w:val="001046F2"/>
    <w:rsid w:val="001052FE"/>
    <w:rsid w:val="00105E1B"/>
    <w:rsid w:val="001065F9"/>
    <w:rsid w:val="001070CD"/>
    <w:rsid w:val="001077D3"/>
    <w:rsid w:val="00107BBF"/>
    <w:rsid w:val="00110B3D"/>
    <w:rsid w:val="00110DD2"/>
    <w:rsid w:val="0011170E"/>
    <w:rsid w:val="0011267D"/>
    <w:rsid w:val="0011338D"/>
    <w:rsid w:val="00114859"/>
    <w:rsid w:val="001156B5"/>
    <w:rsid w:val="00115BDC"/>
    <w:rsid w:val="001163E6"/>
    <w:rsid w:val="001178C8"/>
    <w:rsid w:val="001202D2"/>
    <w:rsid w:val="001208FB"/>
    <w:rsid w:val="0012199D"/>
    <w:rsid w:val="00121ABF"/>
    <w:rsid w:val="00121F6D"/>
    <w:rsid w:val="00122268"/>
    <w:rsid w:val="001234A1"/>
    <w:rsid w:val="001234B6"/>
    <w:rsid w:val="00125107"/>
    <w:rsid w:val="0012515C"/>
    <w:rsid w:val="00125C82"/>
    <w:rsid w:val="001265B8"/>
    <w:rsid w:val="0012676D"/>
    <w:rsid w:val="00126AFE"/>
    <w:rsid w:val="00127EEA"/>
    <w:rsid w:val="00131496"/>
    <w:rsid w:val="00131527"/>
    <w:rsid w:val="001316B6"/>
    <w:rsid w:val="00131F08"/>
    <w:rsid w:val="00133812"/>
    <w:rsid w:val="00133F97"/>
    <w:rsid w:val="00134855"/>
    <w:rsid w:val="00134ADB"/>
    <w:rsid w:val="00135450"/>
    <w:rsid w:val="00135463"/>
    <w:rsid w:val="001359A6"/>
    <w:rsid w:val="001360D8"/>
    <w:rsid w:val="00140534"/>
    <w:rsid w:val="0014061B"/>
    <w:rsid w:val="00140AB2"/>
    <w:rsid w:val="00141BC8"/>
    <w:rsid w:val="00142DE0"/>
    <w:rsid w:val="00143B8D"/>
    <w:rsid w:val="00143C98"/>
    <w:rsid w:val="00143FDD"/>
    <w:rsid w:val="001440B5"/>
    <w:rsid w:val="001443F8"/>
    <w:rsid w:val="00144F3F"/>
    <w:rsid w:val="00144F64"/>
    <w:rsid w:val="00146A36"/>
    <w:rsid w:val="00146BF6"/>
    <w:rsid w:val="0014759E"/>
    <w:rsid w:val="00147769"/>
    <w:rsid w:val="00147E1D"/>
    <w:rsid w:val="00150434"/>
    <w:rsid w:val="00150618"/>
    <w:rsid w:val="0015087F"/>
    <w:rsid w:val="00150CED"/>
    <w:rsid w:val="00151B84"/>
    <w:rsid w:val="001522FF"/>
    <w:rsid w:val="00153A23"/>
    <w:rsid w:val="00153BD1"/>
    <w:rsid w:val="00154099"/>
    <w:rsid w:val="0015490A"/>
    <w:rsid w:val="001553FC"/>
    <w:rsid w:val="001562B8"/>
    <w:rsid w:val="00156B66"/>
    <w:rsid w:val="001601EA"/>
    <w:rsid w:val="001605B3"/>
    <w:rsid w:val="00161052"/>
    <w:rsid w:val="001615B1"/>
    <w:rsid w:val="0016251D"/>
    <w:rsid w:val="00162DAB"/>
    <w:rsid w:val="001646FB"/>
    <w:rsid w:val="00164CA5"/>
    <w:rsid w:val="00164D42"/>
    <w:rsid w:val="00164EDF"/>
    <w:rsid w:val="001654B5"/>
    <w:rsid w:val="00165943"/>
    <w:rsid w:val="00165F49"/>
    <w:rsid w:val="00166C7E"/>
    <w:rsid w:val="0016718F"/>
    <w:rsid w:val="001672B1"/>
    <w:rsid w:val="0017288F"/>
    <w:rsid w:val="00172B79"/>
    <w:rsid w:val="00176432"/>
    <w:rsid w:val="00177380"/>
    <w:rsid w:val="001803B2"/>
    <w:rsid w:val="00182784"/>
    <w:rsid w:val="0018286A"/>
    <w:rsid w:val="00183196"/>
    <w:rsid w:val="00183924"/>
    <w:rsid w:val="001846FB"/>
    <w:rsid w:val="0018501F"/>
    <w:rsid w:val="00185127"/>
    <w:rsid w:val="0018572B"/>
    <w:rsid w:val="001871AC"/>
    <w:rsid w:val="0019139B"/>
    <w:rsid w:val="00191F66"/>
    <w:rsid w:val="00192A37"/>
    <w:rsid w:val="0019575A"/>
    <w:rsid w:val="001958F9"/>
    <w:rsid w:val="0019613E"/>
    <w:rsid w:val="0019619D"/>
    <w:rsid w:val="001964F5"/>
    <w:rsid w:val="0019775D"/>
    <w:rsid w:val="00197F3A"/>
    <w:rsid w:val="001A01C5"/>
    <w:rsid w:val="001A0B54"/>
    <w:rsid w:val="001A10F3"/>
    <w:rsid w:val="001A2725"/>
    <w:rsid w:val="001A397A"/>
    <w:rsid w:val="001A3F97"/>
    <w:rsid w:val="001A6A3D"/>
    <w:rsid w:val="001B0259"/>
    <w:rsid w:val="001B1260"/>
    <w:rsid w:val="001B3053"/>
    <w:rsid w:val="001B3896"/>
    <w:rsid w:val="001B3CB2"/>
    <w:rsid w:val="001B3CD7"/>
    <w:rsid w:val="001B4072"/>
    <w:rsid w:val="001B49EF"/>
    <w:rsid w:val="001B504B"/>
    <w:rsid w:val="001B5B24"/>
    <w:rsid w:val="001B624E"/>
    <w:rsid w:val="001B6550"/>
    <w:rsid w:val="001B65D4"/>
    <w:rsid w:val="001B6AF0"/>
    <w:rsid w:val="001B7723"/>
    <w:rsid w:val="001B79B1"/>
    <w:rsid w:val="001B7A01"/>
    <w:rsid w:val="001C007A"/>
    <w:rsid w:val="001C174C"/>
    <w:rsid w:val="001C2142"/>
    <w:rsid w:val="001C2C04"/>
    <w:rsid w:val="001C30A0"/>
    <w:rsid w:val="001C3B4E"/>
    <w:rsid w:val="001C418A"/>
    <w:rsid w:val="001C4BA3"/>
    <w:rsid w:val="001C5301"/>
    <w:rsid w:val="001C65D3"/>
    <w:rsid w:val="001C6796"/>
    <w:rsid w:val="001C6FC6"/>
    <w:rsid w:val="001C70F4"/>
    <w:rsid w:val="001C7120"/>
    <w:rsid w:val="001C7A57"/>
    <w:rsid w:val="001C7A72"/>
    <w:rsid w:val="001C7E78"/>
    <w:rsid w:val="001C7F8F"/>
    <w:rsid w:val="001D0838"/>
    <w:rsid w:val="001D1CED"/>
    <w:rsid w:val="001D2C4B"/>
    <w:rsid w:val="001D32CA"/>
    <w:rsid w:val="001D3A1E"/>
    <w:rsid w:val="001D3E3E"/>
    <w:rsid w:val="001D3F56"/>
    <w:rsid w:val="001D4E4A"/>
    <w:rsid w:val="001D56D4"/>
    <w:rsid w:val="001D5BB4"/>
    <w:rsid w:val="001D65D6"/>
    <w:rsid w:val="001D6BD5"/>
    <w:rsid w:val="001E0A2C"/>
    <w:rsid w:val="001E13A1"/>
    <w:rsid w:val="001E2806"/>
    <w:rsid w:val="001E43EB"/>
    <w:rsid w:val="001E46F8"/>
    <w:rsid w:val="001E4B63"/>
    <w:rsid w:val="001E53E3"/>
    <w:rsid w:val="001E574A"/>
    <w:rsid w:val="001E59FF"/>
    <w:rsid w:val="001E5BE8"/>
    <w:rsid w:val="001E6209"/>
    <w:rsid w:val="001E69FB"/>
    <w:rsid w:val="001E6B75"/>
    <w:rsid w:val="001E742B"/>
    <w:rsid w:val="001E7D84"/>
    <w:rsid w:val="001E7F7D"/>
    <w:rsid w:val="001F025C"/>
    <w:rsid w:val="001F1B96"/>
    <w:rsid w:val="001F2232"/>
    <w:rsid w:val="001F26C8"/>
    <w:rsid w:val="001F2A27"/>
    <w:rsid w:val="001F2E17"/>
    <w:rsid w:val="001F3A2A"/>
    <w:rsid w:val="001F4050"/>
    <w:rsid w:val="001F6C24"/>
    <w:rsid w:val="001F7207"/>
    <w:rsid w:val="001F7A50"/>
    <w:rsid w:val="001F7C1E"/>
    <w:rsid w:val="001F7C7F"/>
    <w:rsid w:val="00202678"/>
    <w:rsid w:val="002028A0"/>
    <w:rsid w:val="00203486"/>
    <w:rsid w:val="00203597"/>
    <w:rsid w:val="00206E1F"/>
    <w:rsid w:val="00207930"/>
    <w:rsid w:val="0021005A"/>
    <w:rsid w:val="00210333"/>
    <w:rsid w:val="00210FF0"/>
    <w:rsid w:val="00211C8F"/>
    <w:rsid w:val="00212BC8"/>
    <w:rsid w:val="002137BF"/>
    <w:rsid w:val="00215863"/>
    <w:rsid w:val="00215D18"/>
    <w:rsid w:val="0021610A"/>
    <w:rsid w:val="00216DBB"/>
    <w:rsid w:val="002172E1"/>
    <w:rsid w:val="00217320"/>
    <w:rsid w:val="00217834"/>
    <w:rsid w:val="00217B6C"/>
    <w:rsid w:val="00217CCD"/>
    <w:rsid w:val="00217FA1"/>
    <w:rsid w:val="002205D8"/>
    <w:rsid w:val="002205EB"/>
    <w:rsid w:val="00220757"/>
    <w:rsid w:val="002207D4"/>
    <w:rsid w:val="00221800"/>
    <w:rsid w:val="002218A7"/>
    <w:rsid w:val="00221958"/>
    <w:rsid w:val="0022327E"/>
    <w:rsid w:val="002237F0"/>
    <w:rsid w:val="00223D7E"/>
    <w:rsid w:val="00225C3E"/>
    <w:rsid w:val="00226041"/>
    <w:rsid w:val="002267BE"/>
    <w:rsid w:val="00226A03"/>
    <w:rsid w:val="00227494"/>
    <w:rsid w:val="002275E1"/>
    <w:rsid w:val="00227929"/>
    <w:rsid w:val="00231238"/>
    <w:rsid w:val="00231936"/>
    <w:rsid w:val="00233749"/>
    <w:rsid w:val="00234D32"/>
    <w:rsid w:val="002363B3"/>
    <w:rsid w:val="002401AA"/>
    <w:rsid w:val="00240D0B"/>
    <w:rsid w:val="00241092"/>
    <w:rsid w:val="00241C29"/>
    <w:rsid w:val="00241CF6"/>
    <w:rsid w:val="00242492"/>
    <w:rsid w:val="00242784"/>
    <w:rsid w:val="00242A17"/>
    <w:rsid w:val="00243AEA"/>
    <w:rsid w:val="0024463C"/>
    <w:rsid w:val="00244BE2"/>
    <w:rsid w:val="0024501B"/>
    <w:rsid w:val="002453BF"/>
    <w:rsid w:val="002458A3"/>
    <w:rsid w:val="00245EC3"/>
    <w:rsid w:val="00247234"/>
    <w:rsid w:val="00247AF7"/>
    <w:rsid w:val="0025067F"/>
    <w:rsid w:val="00250C4C"/>
    <w:rsid w:val="0025224C"/>
    <w:rsid w:val="0025276B"/>
    <w:rsid w:val="00252F4E"/>
    <w:rsid w:val="0025360D"/>
    <w:rsid w:val="00253B1C"/>
    <w:rsid w:val="00254483"/>
    <w:rsid w:val="00254CB1"/>
    <w:rsid w:val="002565A3"/>
    <w:rsid w:val="002565BA"/>
    <w:rsid w:val="00256792"/>
    <w:rsid w:val="00256A2B"/>
    <w:rsid w:val="002610E5"/>
    <w:rsid w:val="00261380"/>
    <w:rsid w:val="00261975"/>
    <w:rsid w:val="00262554"/>
    <w:rsid w:val="00263606"/>
    <w:rsid w:val="0026558D"/>
    <w:rsid w:val="002659AD"/>
    <w:rsid w:val="002661E6"/>
    <w:rsid w:val="002666D4"/>
    <w:rsid w:val="00266C08"/>
    <w:rsid w:val="00266E4B"/>
    <w:rsid w:val="002671BC"/>
    <w:rsid w:val="0026746C"/>
    <w:rsid w:val="00270CFD"/>
    <w:rsid w:val="002713CA"/>
    <w:rsid w:val="002727B6"/>
    <w:rsid w:val="00272E4D"/>
    <w:rsid w:val="00276461"/>
    <w:rsid w:val="002767D9"/>
    <w:rsid w:val="00276EF3"/>
    <w:rsid w:val="00277EF9"/>
    <w:rsid w:val="0028076E"/>
    <w:rsid w:val="002816F4"/>
    <w:rsid w:val="00281FDA"/>
    <w:rsid w:val="002822B5"/>
    <w:rsid w:val="00282C94"/>
    <w:rsid w:val="0028346D"/>
    <w:rsid w:val="00283A88"/>
    <w:rsid w:val="00284883"/>
    <w:rsid w:val="00286F0D"/>
    <w:rsid w:val="00287401"/>
    <w:rsid w:val="002876D4"/>
    <w:rsid w:val="00287E18"/>
    <w:rsid w:val="00290492"/>
    <w:rsid w:val="00290795"/>
    <w:rsid w:val="0029111A"/>
    <w:rsid w:val="00291D07"/>
    <w:rsid w:val="00292284"/>
    <w:rsid w:val="00292580"/>
    <w:rsid w:val="002944B8"/>
    <w:rsid w:val="002947AB"/>
    <w:rsid w:val="00294B70"/>
    <w:rsid w:val="00296818"/>
    <w:rsid w:val="00297C33"/>
    <w:rsid w:val="00297E6E"/>
    <w:rsid w:val="002A0F07"/>
    <w:rsid w:val="002A15C8"/>
    <w:rsid w:val="002A2ADE"/>
    <w:rsid w:val="002A31EB"/>
    <w:rsid w:val="002A3F82"/>
    <w:rsid w:val="002A40F8"/>
    <w:rsid w:val="002A4752"/>
    <w:rsid w:val="002A546C"/>
    <w:rsid w:val="002A5C99"/>
    <w:rsid w:val="002A64E9"/>
    <w:rsid w:val="002A6952"/>
    <w:rsid w:val="002A71D7"/>
    <w:rsid w:val="002A734D"/>
    <w:rsid w:val="002A740D"/>
    <w:rsid w:val="002A7E36"/>
    <w:rsid w:val="002B0506"/>
    <w:rsid w:val="002B0A76"/>
    <w:rsid w:val="002B0D4E"/>
    <w:rsid w:val="002B1623"/>
    <w:rsid w:val="002B16BC"/>
    <w:rsid w:val="002B16D4"/>
    <w:rsid w:val="002B1A52"/>
    <w:rsid w:val="002B1A7A"/>
    <w:rsid w:val="002B24F1"/>
    <w:rsid w:val="002B363C"/>
    <w:rsid w:val="002B469F"/>
    <w:rsid w:val="002B4AD2"/>
    <w:rsid w:val="002B5FD8"/>
    <w:rsid w:val="002C0CDC"/>
    <w:rsid w:val="002C1102"/>
    <w:rsid w:val="002C40B7"/>
    <w:rsid w:val="002C5B74"/>
    <w:rsid w:val="002C65B9"/>
    <w:rsid w:val="002D026E"/>
    <w:rsid w:val="002D03BD"/>
    <w:rsid w:val="002D03F6"/>
    <w:rsid w:val="002D2A40"/>
    <w:rsid w:val="002D335D"/>
    <w:rsid w:val="002D3377"/>
    <w:rsid w:val="002D38C1"/>
    <w:rsid w:val="002D3AF9"/>
    <w:rsid w:val="002D439C"/>
    <w:rsid w:val="002D4B56"/>
    <w:rsid w:val="002D4C31"/>
    <w:rsid w:val="002D55C9"/>
    <w:rsid w:val="002D5675"/>
    <w:rsid w:val="002D59EF"/>
    <w:rsid w:val="002D6232"/>
    <w:rsid w:val="002D7975"/>
    <w:rsid w:val="002E3047"/>
    <w:rsid w:val="002E3C38"/>
    <w:rsid w:val="002E3CED"/>
    <w:rsid w:val="002E4B29"/>
    <w:rsid w:val="002E5926"/>
    <w:rsid w:val="002E602D"/>
    <w:rsid w:val="002E7D64"/>
    <w:rsid w:val="002F1A02"/>
    <w:rsid w:val="002F1B24"/>
    <w:rsid w:val="002F1B41"/>
    <w:rsid w:val="002F1FA6"/>
    <w:rsid w:val="002F2B17"/>
    <w:rsid w:val="002F3DFE"/>
    <w:rsid w:val="002F4FE6"/>
    <w:rsid w:val="002F649A"/>
    <w:rsid w:val="002F668A"/>
    <w:rsid w:val="002F6F4E"/>
    <w:rsid w:val="002F7293"/>
    <w:rsid w:val="00300359"/>
    <w:rsid w:val="00300676"/>
    <w:rsid w:val="00301711"/>
    <w:rsid w:val="00301F2A"/>
    <w:rsid w:val="003027EA"/>
    <w:rsid w:val="00302A77"/>
    <w:rsid w:val="00303DB0"/>
    <w:rsid w:val="00303E49"/>
    <w:rsid w:val="00303FF3"/>
    <w:rsid w:val="00304691"/>
    <w:rsid w:val="003055B8"/>
    <w:rsid w:val="003064C9"/>
    <w:rsid w:val="00306507"/>
    <w:rsid w:val="00306CCA"/>
    <w:rsid w:val="003070F7"/>
    <w:rsid w:val="0030798E"/>
    <w:rsid w:val="00310486"/>
    <w:rsid w:val="00310A6B"/>
    <w:rsid w:val="0031184A"/>
    <w:rsid w:val="00311C2A"/>
    <w:rsid w:val="00312472"/>
    <w:rsid w:val="003125CA"/>
    <w:rsid w:val="003127D2"/>
    <w:rsid w:val="0031291F"/>
    <w:rsid w:val="00312CDE"/>
    <w:rsid w:val="00313275"/>
    <w:rsid w:val="00313697"/>
    <w:rsid w:val="003139C7"/>
    <w:rsid w:val="00313E14"/>
    <w:rsid w:val="00313E33"/>
    <w:rsid w:val="003149F8"/>
    <w:rsid w:val="00315630"/>
    <w:rsid w:val="00315768"/>
    <w:rsid w:val="00315AA8"/>
    <w:rsid w:val="00315BD9"/>
    <w:rsid w:val="00320175"/>
    <w:rsid w:val="00320348"/>
    <w:rsid w:val="00320560"/>
    <w:rsid w:val="003205DB"/>
    <w:rsid w:val="0032092D"/>
    <w:rsid w:val="00320A6F"/>
    <w:rsid w:val="00320C0D"/>
    <w:rsid w:val="00322C6C"/>
    <w:rsid w:val="00323D21"/>
    <w:rsid w:val="0032534E"/>
    <w:rsid w:val="003266AD"/>
    <w:rsid w:val="00326987"/>
    <w:rsid w:val="00327559"/>
    <w:rsid w:val="00327E1C"/>
    <w:rsid w:val="00330994"/>
    <w:rsid w:val="00330D8A"/>
    <w:rsid w:val="00331BF7"/>
    <w:rsid w:val="003329F1"/>
    <w:rsid w:val="00332F7C"/>
    <w:rsid w:val="00333F2B"/>
    <w:rsid w:val="00334A19"/>
    <w:rsid w:val="003355FD"/>
    <w:rsid w:val="00336A42"/>
    <w:rsid w:val="00337804"/>
    <w:rsid w:val="0033793C"/>
    <w:rsid w:val="00337A1C"/>
    <w:rsid w:val="00337A67"/>
    <w:rsid w:val="00341345"/>
    <w:rsid w:val="003414E7"/>
    <w:rsid w:val="00341B6A"/>
    <w:rsid w:val="00341E1F"/>
    <w:rsid w:val="00342CD4"/>
    <w:rsid w:val="0034489A"/>
    <w:rsid w:val="00345A31"/>
    <w:rsid w:val="00345A40"/>
    <w:rsid w:val="00345F11"/>
    <w:rsid w:val="00346024"/>
    <w:rsid w:val="00346350"/>
    <w:rsid w:val="00350665"/>
    <w:rsid w:val="003506A5"/>
    <w:rsid w:val="003511C5"/>
    <w:rsid w:val="0035199E"/>
    <w:rsid w:val="003524E0"/>
    <w:rsid w:val="00352919"/>
    <w:rsid w:val="00352E09"/>
    <w:rsid w:val="00352ED5"/>
    <w:rsid w:val="00353036"/>
    <w:rsid w:val="00353BDD"/>
    <w:rsid w:val="00354237"/>
    <w:rsid w:val="00354B40"/>
    <w:rsid w:val="00355180"/>
    <w:rsid w:val="0035552C"/>
    <w:rsid w:val="00355610"/>
    <w:rsid w:val="00355DEC"/>
    <w:rsid w:val="00355EF1"/>
    <w:rsid w:val="00356078"/>
    <w:rsid w:val="0035734A"/>
    <w:rsid w:val="00361A12"/>
    <w:rsid w:val="00361D48"/>
    <w:rsid w:val="00362607"/>
    <w:rsid w:val="00362C99"/>
    <w:rsid w:val="00363FFE"/>
    <w:rsid w:val="003646E3"/>
    <w:rsid w:val="00365809"/>
    <w:rsid w:val="00365C0B"/>
    <w:rsid w:val="003664A2"/>
    <w:rsid w:val="0036750A"/>
    <w:rsid w:val="003713EB"/>
    <w:rsid w:val="00371BFB"/>
    <w:rsid w:val="00371C74"/>
    <w:rsid w:val="003720E7"/>
    <w:rsid w:val="00372D40"/>
    <w:rsid w:val="00373230"/>
    <w:rsid w:val="00375CCA"/>
    <w:rsid w:val="00376062"/>
    <w:rsid w:val="00376A9A"/>
    <w:rsid w:val="00377201"/>
    <w:rsid w:val="00377A21"/>
    <w:rsid w:val="00377BBD"/>
    <w:rsid w:val="00377D2A"/>
    <w:rsid w:val="00377F4B"/>
    <w:rsid w:val="0038041E"/>
    <w:rsid w:val="0038067C"/>
    <w:rsid w:val="00380D67"/>
    <w:rsid w:val="00380E41"/>
    <w:rsid w:val="00380ECA"/>
    <w:rsid w:val="0038191E"/>
    <w:rsid w:val="00381D3E"/>
    <w:rsid w:val="00381F2E"/>
    <w:rsid w:val="00382290"/>
    <w:rsid w:val="00383072"/>
    <w:rsid w:val="003840C8"/>
    <w:rsid w:val="003843BC"/>
    <w:rsid w:val="00384B9D"/>
    <w:rsid w:val="003856C7"/>
    <w:rsid w:val="00386563"/>
    <w:rsid w:val="00387344"/>
    <w:rsid w:val="00390BFB"/>
    <w:rsid w:val="00390F3A"/>
    <w:rsid w:val="00391631"/>
    <w:rsid w:val="00391CDF"/>
    <w:rsid w:val="0039256E"/>
    <w:rsid w:val="00392D8C"/>
    <w:rsid w:val="00394B35"/>
    <w:rsid w:val="00395F1B"/>
    <w:rsid w:val="0039790F"/>
    <w:rsid w:val="00397C25"/>
    <w:rsid w:val="003A134D"/>
    <w:rsid w:val="003A165A"/>
    <w:rsid w:val="003A3F45"/>
    <w:rsid w:val="003A56BA"/>
    <w:rsid w:val="003A5877"/>
    <w:rsid w:val="003B025D"/>
    <w:rsid w:val="003B17C4"/>
    <w:rsid w:val="003B1CC3"/>
    <w:rsid w:val="003B2B31"/>
    <w:rsid w:val="003B3AFA"/>
    <w:rsid w:val="003B43B4"/>
    <w:rsid w:val="003B4624"/>
    <w:rsid w:val="003B4836"/>
    <w:rsid w:val="003B79F6"/>
    <w:rsid w:val="003B7E77"/>
    <w:rsid w:val="003C0712"/>
    <w:rsid w:val="003C0E4A"/>
    <w:rsid w:val="003C1873"/>
    <w:rsid w:val="003C199C"/>
    <w:rsid w:val="003C1C40"/>
    <w:rsid w:val="003C20F3"/>
    <w:rsid w:val="003C33C1"/>
    <w:rsid w:val="003C3BF9"/>
    <w:rsid w:val="003C3D78"/>
    <w:rsid w:val="003C567E"/>
    <w:rsid w:val="003C59E9"/>
    <w:rsid w:val="003C62E0"/>
    <w:rsid w:val="003C716B"/>
    <w:rsid w:val="003C7A45"/>
    <w:rsid w:val="003C7AF3"/>
    <w:rsid w:val="003C7BDA"/>
    <w:rsid w:val="003D1C4D"/>
    <w:rsid w:val="003D2348"/>
    <w:rsid w:val="003D2550"/>
    <w:rsid w:val="003D2BE1"/>
    <w:rsid w:val="003D2D75"/>
    <w:rsid w:val="003D3288"/>
    <w:rsid w:val="003D4221"/>
    <w:rsid w:val="003D64AD"/>
    <w:rsid w:val="003D65C6"/>
    <w:rsid w:val="003D684E"/>
    <w:rsid w:val="003E0D2C"/>
    <w:rsid w:val="003E198C"/>
    <w:rsid w:val="003E2ADA"/>
    <w:rsid w:val="003E2CC3"/>
    <w:rsid w:val="003E304C"/>
    <w:rsid w:val="003E311C"/>
    <w:rsid w:val="003E37A1"/>
    <w:rsid w:val="003E48FD"/>
    <w:rsid w:val="003E5FE9"/>
    <w:rsid w:val="003E6674"/>
    <w:rsid w:val="003E74B5"/>
    <w:rsid w:val="003E761A"/>
    <w:rsid w:val="003F152E"/>
    <w:rsid w:val="003F274B"/>
    <w:rsid w:val="003F4C83"/>
    <w:rsid w:val="003F5267"/>
    <w:rsid w:val="003F5B08"/>
    <w:rsid w:val="003F6436"/>
    <w:rsid w:val="003F6596"/>
    <w:rsid w:val="003F7687"/>
    <w:rsid w:val="003F78D6"/>
    <w:rsid w:val="003F7B68"/>
    <w:rsid w:val="00400001"/>
    <w:rsid w:val="00402597"/>
    <w:rsid w:val="00404112"/>
    <w:rsid w:val="00405E31"/>
    <w:rsid w:val="004061BA"/>
    <w:rsid w:val="00407326"/>
    <w:rsid w:val="00407D25"/>
    <w:rsid w:val="004106FC"/>
    <w:rsid w:val="00411482"/>
    <w:rsid w:val="00411CD0"/>
    <w:rsid w:val="004120E2"/>
    <w:rsid w:val="00412EB2"/>
    <w:rsid w:val="00413091"/>
    <w:rsid w:val="004134FF"/>
    <w:rsid w:val="0041399B"/>
    <w:rsid w:val="00413F12"/>
    <w:rsid w:val="00414CF9"/>
    <w:rsid w:val="00414DED"/>
    <w:rsid w:val="00416302"/>
    <w:rsid w:val="00416EDA"/>
    <w:rsid w:val="00417676"/>
    <w:rsid w:val="004179C1"/>
    <w:rsid w:val="00420467"/>
    <w:rsid w:val="0042123F"/>
    <w:rsid w:val="0042130C"/>
    <w:rsid w:val="00421F1F"/>
    <w:rsid w:val="0042246B"/>
    <w:rsid w:val="004236B9"/>
    <w:rsid w:val="004236E6"/>
    <w:rsid w:val="00423789"/>
    <w:rsid w:val="004248CD"/>
    <w:rsid w:val="004250AA"/>
    <w:rsid w:val="0042665D"/>
    <w:rsid w:val="004267D1"/>
    <w:rsid w:val="00426892"/>
    <w:rsid w:val="00430215"/>
    <w:rsid w:val="00430B73"/>
    <w:rsid w:val="004323DC"/>
    <w:rsid w:val="0043354E"/>
    <w:rsid w:val="00433556"/>
    <w:rsid w:val="004358E7"/>
    <w:rsid w:val="00435A4B"/>
    <w:rsid w:val="004364CA"/>
    <w:rsid w:val="004365CB"/>
    <w:rsid w:val="00436ACD"/>
    <w:rsid w:val="00436C8D"/>
    <w:rsid w:val="00436C9E"/>
    <w:rsid w:val="00440162"/>
    <w:rsid w:val="00440339"/>
    <w:rsid w:val="004404C1"/>
    <w:rsid w:val="00440ED0"/>
    <w:rsid w:val="00442654"/>
    <w:rsid w:val="00442911"/>
    <w:rsid w:val="00443252"/>
    <w:rsid w:val="00443879"/>
    <w:rsid w:val="00443E73"/>
    <w:rsid w:val="00446628"/>
    <w:rsid w:val="00447409"/>
    <w:rsid w:val="00447F16"/>
    <w:rsid w:val="004507EA"/>
    <w:rsid w:val="00452307"/>
    <w:rsid w:val="0045249E"/>
    <w:rsid w:val="004525AE"/>
    <w:rsid w:val="00452FAE"/>
    <w:rsid w:val="00453730"/>
    <w:rsid w:val="00453E86"/>
    <w:rsid w:val="00455006"/>
    <w:rsid w:val="00455122"/>
    <w:rsid w:val="0045597E"/>
    <w:rsid w:val="00456D3E"/>
    <w:rsid w:val="004578BE"/>
    <w:rsid w:val="00461335"/>
    <w:rsid w:val="00462172"/>
    <w:rsid w:val="00462881"/>
    <w:rsid w:val="0046297E"/>
    <w:rsid w:val="00465751"/>
    <w:rsid w:val="004657E0"/>
    <w:rsid w:val="00465C55"/>
    <w:rsid w:val="0046661F"/>
    <w:rsid w:val="00466CC4"/>
    <w:rsid w:val="00470861"/>
    <w:rsid w:val="00470BF9"/>
    <w:rsid w:val="00470D34"/>
    <w:rsid w:val="00471743"/>
    <w:rsid w:val="00471CDC"/>
    <w:rsid w:val="00471D6E"/>
    <w:rsid w:val="004726D7"/>
    <w:rsid w:val="00472B26"/>
    <w:rsid w:val="0047332F"/>
    <w:rsid w:val="004742F3"/>
    <w:rsid w:val="004750B0"/>
    <w:rsid w:val="0047527F"/>
    <w:rsid w:val="004763D8"/>
    <w:rsid w:val="00476D60"/>
    <w:rsid w:val="00476E25"/>
    <w:rsid w:val="0047756A"/>
    <w:rsid w:val="004775DD"/>
    <w:rsid w:val="004804A4"/>
    <w:rsid w:val="00480510"/>
    <w:rsid w:val="00481AEC"/>
    <w:rsid w:val="00482EC1"/>
    <w:rsid w:val="0048353B"/>
    <w:rsid w:val="00484782"/>
    <w:rsid w:val="00486AAD"/>
    <w:rsid w:val="00490D37"/>
    <w:rsid w:val="00491178"/>
    <w:rsid w:val="004919FE"/>
    <w:rsid w:val="00492909"/>
    <w:rsid w:val="004933F2"/>
    <w:rsid w:val="00493D99"/>
    <w:rsid w:val="00495350"/>
    <w:rsid w:val="0049553C"/>
    <w:rsid w:val="00496EF6"/>
    <w:rsid w:val="0049709E"/>
    <w:rsid w:val="004976CE"/>
    <w:rsid w:val="00497708"/>
    <w:rsid w:val="004A00D3"/>
    <w:rsid w:val="004A1CE7"/>
    <w:rsid w:val="004A2A88"/>
    <w:rsid w:val="004A5DD0"/>
    <w:rsid w:val="004A5FE8"/>
    <w:rsid w:val="004A6C33"/>
    <w:rsid w:val="004B0334"/>
    <w:rsid w:val="004B121F"/>
    <w:rsid w:val="004B130F"/>
    <w:rsid w:val="004B1435"/>
    <w:rsid w:val="004B2677"/>
    <w:rsid w:val="004B267B"/>
    <w:rsid w:val="004B26A7"/>
    <w:rsid w:val="004B3685"/>
    <w:rsid w:val="004B3A7D"/>
    <w:rsid w:val="004B6845"/>
    <w:rsid w:val="004B79C7"/>
    <w:rsid w:val="004B7D26"/>
    <w:rsid w:val="004C050A"/>
    <w:rsid w:val="004C0664"/>
    <w:rsid w:val="004C11F9"/>
    <w:rsid w:val="004C1C9C"/>
    <w:rsid w:val="004C4802"/>
    <w:rsid w:val="004C4C20"/>
    <w:rsid w:val="004C550F"/>
    <w:rsid w:val="004C55FB"/>
    <w:rsid w:val="004C6768"/>
    <w:rsid w:val="004C69D0"/>
    <w:rsid w:val="004C6C7B"/>
    <w:rsid w:val="004D08A8"/>
    <w:rsid w:val="004D0FE9"/>
    <w:rsid w:val="004D1816"/>
    <w:rsid w:val="004D2994"/>
    <w:rsid w:val="004D3D31"/>
    <w:rsid w:val="004D464D"/>
    <w:rsid w:val="004D49AE"/>
    <w:rsid w:val="004D4B5B"/>
    <w:rsid w:val="004D5DED"/>
    <w:rsid w:val="004D7802"/>
    <w:rsid w:val="004E0A66"/>
    <w:rsid w:val="004E1D75"/>
    <w:rsid w:val="004E1E7A"/>
    <w:rsid w:val="004E2F35"/>
    <w:rsid w:val="004E4828"/>
    <w:rsid w:val="004E4869"/>
    <w:rsid w:val="004E4B21"/>
    <w:rsid w:val="004E5363"/>
    <w:rsid w:val="004E6145"/>
    <w:rsid w:val="004E6703"/>
    <w:rsid w:val="004E6936"/>
    <w:rsid w:val="004E7197"/>
    <w:rsid w:val="004E7972"/>
    <w:rsid w:val="004F0A26"/>
    <w:rsid w:val="004F277E"/>
    <w:rsid w:val="004F2CB7"/>
    <w:rsid w:val="004F311E"/>
    <w:rsid w:val="004F321B"/>
    <w:rsid w:val="004F46EB"/>
    <w:rsid w:val="004F4A0C"/>
    <w:rsid w:val="004F4E59"/>
    <w:rsid w:val="004F7005"/>
    <w:rsid w:val="004F732C"/>
    <w:rsid w:val="004F7AC8"/>
    <w:rsid w:val="005004AD"/>
    <w:rsid w:val="00501A5D"/>
    <w:rsid w:val="00501B93"/>
    <w:rsid w:val="0050342D"/>
    <w:rsid w:val="00504CFF"/>
    <w:rsid w:val="00505387"/>
    <w:rsid w:val="005053F6"/>
    <w:rsid w:val="00507364"/>
    <w:rsid w:val="00507590"/>
    <w:rsid w:val="005138DD"/>
    <w:rsid w:val="005143C8"/>
    <w:rsid w:val="00514A2B"/>
    <w:rsid w:val="0051529A"/>
    <w:rsid w:val="0051556C"/>
    <w:rsid w:val="0051623F"/>
    <w:rsid w:val="00516490"/>
    <w:rsid w:val="00517D05"/>
    <w:rsid w:val="00520FC7"/>
    <w:rsid w:val="005219C6"/>
    <w:rsid w:val="00521EA1"/>
    <w:rsid w:val="00522961"/>
    <w:rsid w:val="005232EA"/>
    <w:rsid w:val="005235CC"/>
    <w:rsid w:val="005238FA"/>
    <w:rsid w:val="00524D79"/>
    <w:rsid w:val="00524EF0"/>
    <w:rsid w:val="00525CEB"/>
    <w:rsid w:val="00526788"/>
    <w:rsid w:val="005268A8"/>
    <w:rsid w:val="0052695F"/>
    <w:rsid w:val="00526C04"/>
    <w:rsid w:val="0052757C"/>
    <w:rsid w:val="00530427"/>
    <w:rsid w:val="00530B74"/>
    <w:rsid w:val="00530CBA"/>
    <w:rsid w:val="005321F2"/>
    <w:rsid w:val="00532BFA"/>
    <w:rsid w:val="00532C06"/>
    <w:rsid w:val="00533B6F"/>
    <w:rsid w:val="00533DA7"/>
    <w:rsid w:val="005344D7"/>
    <w:rsid w:val="0053569C"/>
    <w:rsid w:val="00535BF7"/>
    <w:rsid w:val="00537791"/>
    <w:rsid w:val="005377CB"/>
    <w:rsid w:val="00537E01"/>
    <w:rsid w:val="00540E81"/>
    <w:rsid w:val="00540EFD"/>
    <w:rsid w:val="0054118A"/>
    <w:rsid w:val="0054162D"/>
    <w:rsid w:val="00541C1D"/>
    <w:rsid w:val="00543685"/>
    <w:rsid w:val="00544134"/>
    <w:rsid w:val="00544700"/>
    <w:rsid w:val="00544F31"/>
    <w:rsid w:val="00545147"/>
    <w:rsid w:val="005458E0"/>
    <w:rsid w:val="005460E4"/>
    <w:rsid w:val="005463FA"/>
    <w:rsid w:val="00546E8B"/>
    <w:rsid w:val="005479CF"/>
    <w:rsid w:val="00547E46"/>
    <w:rsid w:val="0055004B"/>
    <w:rsid w:val="0055322E"/>
    <w:rsid w:val="00553BF5"/>
    <w:rsid w:val="00553D9C"/>
    <w:rsid w:val="00554858"/>
    <w:rsid w:val="00556C86"/>
    <w:rsid w:val="00556CE4"/>
    <w:rsid w:val="00557F53"/>
    <w:rsid w:val="005609D8"/>
    <w:rsid w:val="00561508"/>
    <w:rsid w:val="00562015"/>
    <w:rsid w:val="00562831"/>
    <w:rsid w:val="00562CA5"/>
    <w:rsid w:val="00562D7E"/>
    <w:rsid w:val="00563CD2"/>
    <w:rsid w:val="00565B50"/>
    <w:rsid w:val="00565D74"/>
    <w:rsid w:val="00565F52"/>
    <w:rsid w:val="0056779D"/>
    <w:rsid w:val="005710C1"/>
    <w:rsid w:val="00571847"/>
    <w:rsid w:val="00571B22"/>
    <w:rsid w:val="00571F09"/>
    <w:rsid w:val="00572576"/>
    <w:rsid w:val="005733C9"/>
    <w:rsid w:val="00573829"/>
    <w:rsid w:val="00573CC2"/>
    <w:rsid w:val="0057501B"/>
    <w:rsid w:val="005750F9"/>
    <w:rsid w:val="0057593D"/>
    <w:rsid w:val="00577BFA"/>
    <w:rsid w:val="00577FA4"/>
    <w:rsid w:val="00580087"/>
    <w:rsid w:val="00580BAC"/>
    <w:rsid w:val="00580C2A"/>
    <w:rsid w:val="005825A5"/>
    <w:rsid w:val="0058296D"/>
    <w:rsid w:val="00582D2A"/>
    <w:rsid w:val="00584202"/>
    <w:rsid w:val="00584B37"/>
    <w:rsid w:val="00584E4E"/>
    <w:rsid w:val="00585444"/>
    <w:rsid w:val="0058562C"/>
    <w:rsid w:val="0058649C"/>
    <w:rsid w:val="005869B9"/>
    <w:rsid w:val="00586D23"/>
    <w:rsid w:val="00587202"/>
    <w:rsid w:val="00591A65"/>
    <w:rsid w:val="00591D39"/>
    <w:rsid w:val="005920BB"/>
    <w:rsid w:val="00592BD2"/>
    <w:rsid w:val="00592C2E"/>
    <w:rsid w:val="0059317F"/>
    <w:rsid w:val="00593419"/>
    <w:rsid w:val="00593747"/>
    <w:rsid w:val="00593A96"/>
    <w:rsid w:val="00594010"/>
    <w:rsid w:val="0059438D"/>
    <w:rsid w:val="00594407"/>
    <w:rsid w:val="00594575"/>
    <w:rsid w:val="00595503"/>
    <w:rsid w:val="005974C5"/>
    <w:rsid w:val="005976F8"/>
    <w:rsid w:val="00597E5D"/>
    <w:rsid w:val="00597EC7"/>
    <w:rsid w:val="005A0087"/>
    <w:rsid w:val="005A0905"/>
    <w:rsid w:val="005A094B"/>
    <w:rsid w:val="005A1223"/>
    <w:rsid w:val="005A1378"/>
    <w:rsid w:val="005A1EDF"/>
    <w:rsid w:val="005A2032"/>
    <w:rsid w:val="005A2DB1"/>
    <w:rsid w:val="005A3055"/>
    <w:rsid w:val="005A3604"/>
    <w:rsid w:val="005A375C"/>
    <w:rsid w:val="005A4340"/>
    <w:rsid w:val="005A5449"/>
    <w:rsid w:val="005A590A"/>
    <w:rsid w:val="005A5CB9"/>
    <w:rsid w:val="005A75AD"/>
    <w:rsid w:val="005A7ACC"/>
    <w:rsid w:val="005B0920"/>
    <w:rsid w:val="005B149D"/>
    <w:rsid w:val="005B1BF2"/>
    <w:rsid w:val="005B1C66"/>
    <w:rsid w:val="005B348F"/>
    <w:rsid w:val="005B3E77"/>
    <w:rsid w:val="005B46C2"/>
    <w:rsid w:val="005B4A8F"/>
    <w:rsid w:val="005B572A"/>
    <w:rsid w:val="005B666F"/>
    <w:rsid w:val="005B6A0E"/>
    <w:rsid w:val="005B6D80"/>
    <w:rsid w:val="005C16AC"/>
    <w:rsid w:val="005C1D33"/>
    <w:rsid w:val="005C3AC3"/>
    <w:rsid w:val="005C4530"/>
    <w:rsid w:val="005C51CE"/>
    <w:rsid w:val="005C545D"/>
    <w:rsid w:val="005C5C35"/>
    <w:rsid w:val="005C5F46"/>
    <w:rsid w:val="005C6037"/>
    <w:rsid w:val="005C6DE2"/>
    <w:rsid w:val="005C75BE"/>
    <w:rsid w:val="005D0869"/>
    <w:rsid w:val="005D20FC"/>
    <w:rsid w:val="005D2249"/>
    <w:rsid w:val="005D3CC1"/>
    <w:rsid w:val="005D64CA"/>
    <w:rsid w:val="005D65DA"/>
    <w:rsid w:val="005D6760"/>
    <w:rsid w:val="005D68C8"/>
    <w:rsid w:val="005D6A5B"/>
    <w:rsid w:val="005D76CD"/>
    <w:rsid w:val="005D7894"/>
    <w:rsid w:val="005E0556"/>
    <w:rsid w:val="005E057E"/>
    <w:rsid w:val="005E071D"/>
    <w:rsid w:val="005E149A"/>
    <w:rsid w:val="005E16F0"/>
    <w:rsid w:val="005E2643"/>
    <w:rsid w:val="005E2800"/>
    <w:rsid w:val="005E3C69"/>
    <w:rsid w:val="005E3D04"/>
    <w:rsid w:val="005E4B55"/>
    <w:rsid w:val="005E594D"/>
    <w:rsid w:val="005E69F1"/>
    <w:rsid w:val="005E78DF"/>
    <w:rsid w:val="005E7F4D"/>
    <w:rsid w:val="005F05EC"/>
    <w:rsid w:val="005F080C"/>
    <w:rsid w:val="005F171B"/>
    <w:rsid w:val="005F1AF4"/>
    <w:rsid w:val="005F1E2B"/>
    <w:rsid w:val="005F35C3"/>
    <w:rsid w:val="005F4690"/>
    <w:rsid w:val="005F51D8"/>
    <w:rsid w:val="005F5A26"/>
    <w:rsid w:val="005F5BCF"/>
    <w:rsid w:val="005F5CF1"/>
    <w:rsid w:val="005F5F06"/>
    <w:rsid w:val="005F61F4"/>
    <w:rsid w:val="005F7159"/>
    <w:rsid w:val="0060170C"/>
    <w:rsid w:val="006024B3"/>
    <w:rsid w:val="00603292"/>
    <w:rsid w:val="00603682"/>
    <w:rsid w:val="0060404D"/>
    <w:rsid w:val="00604A80"/>
    <w:rsid w:val="00604C02"/>
    <w:rsid w:val="00606538"/>
    <w:rsid w:val="006070E3"/>
    <w:rsid w:val="00607398"/>
    <w:rsid w:val="006079A9"/>
    <w:rsid w:val="00610BC3"/>
    <w:rsid w:val="00610C42"/>
    <w:rsid w:val="006124BB"/>
    <w:rsid w:val="00613267"/>
    <w:rsid w:val="00613560"/>
    <w:rsid w:val="00613E44"/>
    <w:rsid w:val="00614A82"/>
    <w:rsid w:val="00614D60"/>
    <w:rsid w:val="0061587E"/>
    <w:rsid w:val="00617C82"/>
    <w:rsid w:val="00620DDC"/>
    <w:rsid w:val="00622D5F"/>
    <w:rsid w:val="00623055"/>
    <w:rsid w:val="006230E7"/>
    <w:rsid w:val="00623A44"/>
    <w:rsid w:val="00623F83"/>
    <w:rsid w:val="0062459E"/>
    <w:rsid w:val="00624A00"/>
    <w:rsid w:val="006250BE"/>
    <w:rsid w:val="00625FE8"/>
    <w:rsid w:val="00626409"/>
    <w:rsid w:val="00627E55"/>
    <w:rsid w:val="0063048F"/>
    <w:rsid w:val="006304C2"/>
    <w:rsid w:val="0063070E"/>
    <w:rsid w:val="00630D05"/>
    <w:rsid w:val="0063136E"/>
    <w:rsid w:val="00631EEC"/>
    <w:rsid w:val="00632DBB"/>
    <w:rsid w:val="00632F50"/>
    <w:rsid w:val="00633458"/>
    <w:rsid w:val="006335CD"/>
    <w:rsid w:val="0063583D"/>
    <w:rsid w:val="00640EB0"/>
    <w:rsid w:val="00641654"/>
    <w:rsid w:val="00641CFA"/>
    <w:rsid w:val="00641D2E"/>
    <w:rsid w:val="00642E9C"/>
    <w:rsid w:val="00643A22"/>
    <w:rsid w:val="00643CDB"/>
    <w:rsid w:val="00644982"/>
    <w:rsid w:val="00644A54"/>
    <w:rsid w:val="006477F0"/>
    <w:rsid w:val="00650D55"/>
    <w:rsid w:val="00651F03"/>
    <w:rsid w:val="0065270B"/>
    <w:rsid w:val="00652B71"/>
    <w:rsid w:val="00653848"/>
    <w:rsid w:val="006554A4"/>
    <w:rsid w:val="0065579D"/>
    <w:rsid w:val="00655C8A"/>
    <w:rsid w:val="0065620B"/>
    <w:rsid w:val="00656913"/>
    <w:rsid w:val="00657831"/>
    <w:rsid w:val="00660C38"/>
    <w:rsid w:val="00661738"/>
    <w:rsid w:val="006628A9"/>
    <w:rsid w:val="0066405B"/>
    <w:rsid w:val="0066509F"/>
    <w:rsid w:val="00665E7B"/>
    <w:rsid w:val="00667099"/>
    <w:rsid w:val="00670E22"/>
    <w:rsid w:val="00670E6E"/>
    <w:rsid w:val="00671298"/>
    <w:rsid w:val="00671522"/>
    <w:rsid w:val="006721A6"/>
    <w:rsid w:val="006723CC"/>
    <w:rsid w:val="006729F4"/>
    <w:rsid w:val="00672A14"/>
    <w:rsid w:val="00672C26"/>
    <w:rsid w:val="00673556"/>
    <w:rsid w:val="00675550"/>
    <w:rsid w:val="00675829"/>
    <w:rsid w:val="006762A1"/>
    <w:rsid w:val="00676CF1"/>
    <w:rsid w:val="00677CFB"/>
    <w:rsid w:val="006801F8"/>
    <w:rsid w:val="00680995"/>
    <w:rsid w:val="00680ED9"/>
    <w:rsid w:val="00681063"/>
    <w:rsid w:val="00681417"/>
    <w:rsid w:val="006814D7"/>
    <w:rsid w:val="0068197C"/>
    <w:rsid w:val="00681C00"/>
    <w:rsid w:val="00682235"/>
    <w:rsid w:val="006823FD"/>
    <w:rsid w:val="0068480B"/>
    <w:rsid w:val="00684835"/>
    <w:rsid w:val="00685E02"/>
    <w:rsid w:val="00685E75"/>
    <w:rsid w:val="006867DF"/>
    <w:rsid w:val="00686B9A"/>
    <w:rsid w:val="00687FE6"/>
    <w:rsid w:val="006902CB"/>
    <w:rsid w:val="00690579"/>
    <w:rsid w:val="006908D4"/>
    <w:rsid w:val="00690E4B"/>
    <w:rsid w:val="00691B23"/>
    <w:rsid w:val="006923AC"/>
    <w:rsid w:val="00693062"/>
    <w:rsid w:val="006936F0"/>
    <w:rsid w:val="006A1198"/>
    <w:rsid w:val="006A2512"/>
    <w:rsid w:val="006A42A1"/>
    <w:rsid w:val="006A53E8"/>
    <w:rsid w:val="006A554B"/>
    <w:rsid w:val="006A5834"/>
    <w:rsid w:val="006A5EF4"/>
    <w:rsid w:val="006A6388"/>
    <w:rsid w:val="006B0CF7"/>
    <w:rsid w:val="006B1DCD"/>
    <w:rsid w:val="006B2CB0"/>
    <w:rsid w:val="006B3A48"/>
    <w:rsid w:val="006B3B79"/>
    <w:rsid w:val="006B5B51"/>
    <w:rsid w:val="006B5D18"/>
    <w:rsid w:val="006B6D4D"/>
    <w:rsid w:val="006B73EA"/>
    <w:rsid w:val="006B7665"/>
    <w:rsid w:val="006C0973"/>
    <w:rsid w:val="006C1372"/>
    <w:rsid w:val="006C1DE8"/>
    <w:rsid w:val="006C2EBC"/>
    <w:rsid w:val="006C3081"/>
    <w:rsid w:val="006C32D7"/>
    <w:rsid w:val="006C38B6"/>
    <w:rsid w:val="006C3A20"/>
    <w:rsid w:val="006C46B2"/>
    <w:rsid w:val="006C4E05"/>
    <w:rsid w:val="006C4EDD"/>
    <w:rsid w:val="006C510B"/>
    <w:rsid w:val="006C5745"/>
    <w:rsid w:val="006C59E8"/>
    <w:rsid w:val="006C5CB7"/>
    <w:rsid w:val="006C5F4E"/>
    <w:rsid w:val="006C6662"/>
    <w:rsid w:val="006D019C"/>
    <w:rsid w:val="006D09E0"/>
    <w:rsid w:val="006D1194"/>
    <w:rsid w:val="006D178D"/>
    <w:rsid w:val="006D23C3"/>
    <w:rsid w:val="006D33B8"/>
    <w:rsid w:val="006D3E68"/>
    <w:rsid w:val="006D43D5"/>
    <w:rsid w:val="006D4C83"/>
    <w:rsid w:val="006D5239"/>
    <w:rsid w:val="006D5245"/>
    <w:rsid w:val="006D6164"/>
    <w:rsid w:val="006E142A"/>
    <w:rsid w:val="006E14D5"/>
    <w:rsid w:val="006E27DE"/>
    <w:rsid w:val="006E2B17"/>
    <w:rsid w:val="006E2F95"/>
    <w:rsid w:val="006E3CEA"/>
    <w:rsid w:val="006E3D69"/>
    <w:rsid w:val="006E49EB"/>
    <w:rsid w:val="006E4D76"/>
    <w:rsid w:val="006E6421"/>
    <w:rsid w:val="006E68A9"/>
    <w:rsid w:val="006E7957"/>
    <w:rsid w:val="006F04B2"/>
    <w:rsid w:val="006F0FDA"/>
    <w:rsid w:val="006F1618"/>
    <w:rsid w:val="006F1ABD"/>
    <w:rsid w:val="006F1DA4"/>
    <w:rsid w:val="006F23EF"/>
    <w:rsid w:val="006F3783"/>
    <w:rsid w:val="006F3C97"/>
    <w:rsid w:val="006F42DC"/>
    <w:rsid w:val="006F492B"/>
    <w:rsid w:val="006F5161"/>
    <w:rsid w:val="006F5FDF"/>
    <w:rsid w:val="006F66D9"/>
    <w:rsid w:val="006F6C88"/>
    <w:rsid w:val="006F6F6D"/>
    <w:rsid w:val="006F705F"/>
    <w:rsid w:val="006F774E"/>
    <w:rsid w:val="006F7C9B"/>
    <w:rsid w:val="0070036F"/>
    <w:rsid w:val="00700C62"/>
    <w:rsid w:val="007012B6"/>
    <w:rsid w:val="007014C1"/>
    <w:rsid w:val="0070159D"/>
    <w:rsid w:val="00702394"/>
    <w:rsid w:val="007026E0"/>
    <w:rsid w:val="007028A9"/>
    <w:rsid w:val="00703046"/>
    <w:rsid w:val="00703E16"/>
    <w:rsid w:val="007047E3"/>
    <w:rsid w:val="0070610E"/>
    <w:rsid w:val="0070627A"/>
    <w:rsid w:val="007062EC"/>
    <w:rsid w:val="007069BF"/>
    <w:rsid w:val="00706CE8"/>
    <w:rsid w:val="00707925"/>
    <w:rsid w:val="007079C7"/>
    <w:rsid w:val="00707DF5"/>
    <w:rsid w:val="00710315"/>
    <w:rsid w:val="0071048E"/>
    <w:rsid w:val="00712560"/>
    <w:rsid w:val="00712DE5"/>
    <w:rsid w:val="00712F4F"/>
    <w:rsid w:val="007138DC"/>
    <w:rsid w:val="0071440E"/>
    <w:rsid w:val="0071514D"/>
    <w:rsid w:val="007159D0"/>
    <w:rsid w:val="007159E8"/>
    <w:rsid w:val="00716230"/>
    <w:rsid w:val="00716E90"/>
    <w:rsid w:val="007171E9"/>
    <w:rsid w:val="0072016E"/>
    <w:rsid w:val="0072102A"/>
    <w:rsid w:val="007210B2"/>
    <w:rsid w:val="007219B7"/>
    <w:rsid w:val="00722684"/>
    <w:rsid w:val="007234D4"/>
    <w:rsid w:val="00723975"/>
    <w:rsid w:val="00723C95"/>
    <w:rsid w:val="00723F6C"/>
    <w:rsid w:val="00725A72"/>
    <w:rsid w:val="00726E4C"/>
    <w:rsid w:val="00726EF8"/>
    <w:rsid w:val="00726F21"/>
    <w:rsid w:val="00727BD5"/>
    <w:rsid w:val="00730FDF"/>
    <w:rsid w:val="0073165D"/>
    <w:rsid w:val="007322C1"/>
    <w:rsid w:val="00732779"/>
    <w:rsid w:val="00733566"/>
    <w:rsid w:val="00733988"/>
    <w:rsid w:val="007347B0"/>
    <w:rsid w:val="007349DB"/>
    <w:rsid w:val="00735378"/>
    <w:rsid w:val="007363B7"/>
    <w:rsid w:val="0073772D"/>
    <w:rsid w:val="00740984"/>
    <w:rsid w:val="00740A18"/>
    <w:rsid w:val="007412D7"/>
    <w:rsid w:val="007418BB"/>
    <w:rsid w:val="00742518"/>
    <w:rsid w:val="00742C7D"/>
    <w:rsid w:val="0074371A"/>
    <w:rsid w:val="007443D2"/>
    <w:rsid w:val="00745570"/>
    <w:rsid w:val="00745812"/>
    <w:rsid w:val="007463CE"/>
    <w:rsid w:val="00747FD4"/>
    <w:rsid w:val="007501EB"/>
    <w:rsid w:val="007515B1"/>
    <w:rsid w:val="007515F0"/>
    <w:rsid w:val="00751BB6"/>
    <w:rsid w:val="00752036"/>
    <w:rsid w:val="007527FA"/>
    <w:rsid w:val="00752CC6"/>
    <w:rsid w:val="00753C09"/>
    <w:rsid w:val="007540B6"/>
    <w:rsid w:val="00754C31"/>
    <w:rsid w:val="00755041"/>
    <w:rsid w:val="007565E5"/>
    <w:rsid w:val="0075707F"/>
    <w:rsid w:val="0075793C"/>
    <w:rsid w:val="00757AEC"/>
    <w:rsid w:val="0076179D"/>
    <w:rsid w:val="00761C1A"/>
    <w:rsid w:val="007626C2"/>
    <w:rsid w:val="00763A7A"/>
    <w:rsid w:val="007644C9"/>
    <w:rsid w:val="00764640"/>
    <w:rsid w:val="007647AE"/>
    <w:rsid w:val="00765049"/>
    <w:rsid w:val="007654D5"/>
    <w:rsid w:val="007657F4"/>
    <w:rsid w:val="00765A7F"/>
    <w:rsid w:val="00765AA1"/>
    <w:rsid w:val="007660D7"/>
    <w:rsid w:val="00766721"/>
    <w:rsid w:val="00766DCB"/>
    <w:rsid w:val="00766F2B"/>
    <w:rsid w:val="00771334"/>
    <w:rsid w:val="00771F3F"/>
    <w:rsid w:val="00773E67"/>
    <w:rsid w:val="0077471A"/>
    <w:rsid w:val="007748E7"/>
    <w:rsid w:val="00775C5F"/>
    <w:rsid w:val="0077714F"/>
    <w:rsid w:val="007778FF"/>
    <w:rsid w:val="00777DD4"/>
    <w:rsid w:val="0078093C"/>
    <w:rsid w:val="00781776"/>
    <w:rsid w:val="007821DE"/>
    <w:rsid w:val="00783E3C"/>
    <w:rsid w:val="00784C21"/>
    <w:rsid w:val="00785BF9"/>
    <w:rsid w:val="007861DA"/>
    <w:rsid w:val="00786B3E"/>
    <w:rsid w:val="00786E5C"/>
    <w:rsid w:val="007876BF"/>
    <w:rsid w:val="007908F3"/>
    <w:rsid w:val="0079149D"/>
    <w:rsid w:val="00791765"/>
    <w:rsid w:val="00791771"/>
    <w:rsid w:val="00791A9C"/>
    <w:rsid w:val="00793476"/>
    <w:rsid w:val="00793852"/>
    <w:rsid w:val="00793ADD"/>
    <w:rsid w:val="00793FCF"/>
    <w:rsid w:val="00794850"/>
    <w:rsid w:val="00794DA6"/>
    <w:rsid w:val="007958CF"/>
    <w:rsid w:val="0079725B"/>
    <w:rsid w:val="007973C1"/>
    <w:rsid w:val="007A0382"/>
    <w:rsid w:val="007A19F9"/>
    <w:rsid w:val="007A24BB"/>
    <w:rsid w:val="007A2E63"/>
    <w:rsid w:val="007A3193"/>
    <w:rsid w:val="007A36C3"/>
    <w:rsid w:val="007A4946"/>
    <w:rsid w:val="007A5CBF"/>
    <w:rsid w:val="007A5D96"/>
    <w:rsid w:val="007A6096"/>
    <w:rsid w:val="007A7291"/>
    <w:rsid w:val="007A7920"/>
    <w:rsid w:val="007A7AF0"/>
    <w:rsid w:val="007A7E1D"/>
    <w:rsid w:val="007B01E7"/>
    <w:rsid w:val="007B06BE"/>
    <w:rsid w:val="007B0BA1"/>
    <w:rsid w:val="007B1A4B"/>
    <w:rsid w:val="007B2CF7"/>
    <w:rsid w:val="007B605D"/>
    <w:rsid w:val="007B6707"/>
    <w:rsid w:val="007B71EE"/>
    <w:rsid w:val="007B7916"/>
    <w:rsid w:val="007B7967"/>
    <w:rsid w:val="007C1E19"/>
    <w:rsid w:val="007C23CB"/>
    <w:rsid w:val="007C2F01"/>
    <w:rsid w:val="007C42A6"/>
    <w:rsid w:val="007C54DC"/>
    <w:rsid w:val="007C56DF"/>
    <w:rsid w:val="007C6009"/>
    <w:rsid w:val="007C6232"/>
    <w:rsid w:val="007C67F9"/>
    <w:rsid w:val="007C67FC"/>
    <w:rsid w:val="007C6BC3"/>
    <w:rsid w:val="007C7165"/>
    <w:rsid w:val="007D0540"/>
    <w:rsid w:val="007D0554"/>
    <w:rsid w:val="007D0A12"/>
    <w:rsid w:val="007D3A1A"/>
    <w:rsid w:val="007D44B4"/>
    <w:rsid w:val="007D4C05"/>
    <w:rsid w:val="007D4D6B"/>
    <w:rsid w:val="007D5B93"/>
    <w:rsid w:val="007D6CE6"/>
    <w:rsid w:val="007D71F7"/>
    <w:rsid w:val="007D750E"/>
    <w:rsid w:val="007E1B64"/>
    <w:rsid w:val="007E21CD"/>
    <w:rsid w:val="007E26B8"/>
    <w:rsid w:val="007E3991"/>
    <w:rsid w:val="007E3E70"/>
    <w:rsid w:val="007E4128"/>
    <w:rsid w:val="007E427B"/>
    <w:rsid w:val="007E4C60"/>
    <w:rsid w:val="007E6259"/>
    <w:rsid w:val="007E70EA"/>
    <w:rsid w:val="007E7762"/>
    <w:rsid w:val="007E7AE5"/>
    <w:rsid w:val="007F00AE"/>
    <w:rsid w:val="007F00F7"/>
    <w:rsid w:val="007F0789"/>
    <w:rsid w:val="007F086E"/>
    <w:rsid w:val="007F0F0A"/>
    <w:rsid w:val="007F1925"/>
    <w:rsid w:val="007F1FA4"/>
    <w:rsid w:val="007F26E6"/>
    <w:rsid w:val="007F3024"/>
    <w:rsid w:val="007F384A"/>
    <w:rsid w:val="007F3C07"/>
    <w:rsid w:val="007F4495"/>
    <w:rsid w:val="007F49D4"/>
    <w:rsid w:val="007F5CF0"/>
    <w:rsid w:val="007F7FC4"/>
    <w:rsid w:val="008000CC"/>
    <w:rsid w:val="00802DDB"/>
    <w:rsid w:val="00804259"/>
    <w:rsid w:val="00804B4C"/>
    <w:rsid w:val="00805BA7"/>
    <w:rsid w:val="00807B76"/>
    <w:rsid w:val="00807C85"/>
    <w:rsid w:val="00807F50"/>
    <w:rsid w:val="008107A2"/>
    <w:rsid w:val="008112E7"/>
    <w:rsid w:val="00811D5F"/>
    <w:rsid w:val="008120AB"/>
    <w:rsid w:val="00813062"/>
    <w:rsid w:val="008145CC"/>
    <w:rsid w:val="00814D03"/>
    <w:rsid w:val="0081522A"/>
    <w:rsid w:val="008157DD"/>
    <w:rsid w:val="00815846"/>
    <w:rsid w:val="00816783"/>
    <w:rsid w:val="00816A12"/>
    <w:rsid w:val="00816B54"/>
    <w:rsid w:val="0081727A"/>
    <w:rsid w:val="0081753E"/>
    <w:rsid w:val="008209BB"/>
    <w:rsid w:val="0082104B"/>
    <w:rsid w:val="00821C8E"/>
    <w:rsid w:val="00821EF8"/>
    <w:rsid w:val="00822751"/>
    <w:rsid w:val="008228E6"/>
    <w:rsid w:val="00822E79"/>
    <w:rsid w:val="0082417B"/>
    <w:rsid w:val="0082452E"/>
    <w:rsid w:val="00827CBF"/>
    <w:rsid w:val="00827DB1"/>
    <w:rsid w:val="00827EBE"/>
    <w:rsid w:val="0083031A"/>
    <w:rsid w:val="00831110"/>
    <w:rsid w:val="008316D6"/>
    <w:rsid w:val="00832FD7"/>
    <w:rsid w:val="008338AA"/>
    <w:rsid w:val="00833C97"/>
    <w:rsid w:val="00835460"/>
    <w:rsid w:val="00835A2C"/>
    <w:rsid w:val="0083670D"/>
    <w:rsid w:val="00836DA2"/>
    <w:rsid w:val="00836FF5"/>
    <w:rsid w:val="00837A4F"/>
    <w:rsid w:val="008408FD"/>
    <w:rsid w:val="00841379"/>
    <w:rsid w:val="00842014"/>
    <w:rsid w:val="008424D8"/>
    <w:rsid w:val="0084357C"/>
    <w:rsid w:val="0084358B"/>
    <w:rsid w:val="00843D30"/>
    <w:rsid w:val="00844142"/>
    <w:rsid w:val="00844226"/>
    <w:rsid w:val="008453BE"/>
    <w:rsid w:val="00845BD9"/>
    <w:rsid w:val="00845D15"/>
    <w:rsid w:val="008463AF"/>
    <w:rsid w:val="00846730"/>
    <w:rsid w:val="00847B96"/>
    <w:rsid w:val="00850159"/>
    <w:rsid w:val="00850B29"/>
    <w:rsid w:val="00850D29"/>
    <w:rsid w:val="0085238F"/>
    <w:rsid w:val="00852970"/>
    <w:rsid w:val="008534D7"/>
    <w:rsid w:val="00854AC9"/>
    <w:rsid w:val="00855B1D"/>
    <w:rsid w:val="0085674B"/>
    <w:rsid w:val="00856CA6"/>
    <w:rsid w:val="00857D84"/>
    <w:rsid w:val="00857DAA"/>
    <w:rsid w:val="00860BE6"/>
    <w:rsid w:val="008615D3"/>
    <w:rsid w:val="008620A5"/>
    <w:rsid w:val="008621AB"/>
    <w:rsid w:val="008622AD"/>
    <w:rsid w:val="00863353"/>
    <w:rsid w:val="00865ACB"/>
    <w:rsid w:val="00865E0B"/>
    <w:rsid w:val="008665FC"/>
    <w:rsid w:val="008676FC"/>
    <w:rsid w:val="00870595"/>
    <w:rsid w:val="008707F7"/>
    <w:rsid w:val="00870C66"/>
    <w:rsid w:val="00872D32"/>
    <w:rsid w:val="0087384E"/>
    <w:rsid w:val="0087458C"/>
    <w:rsid w:val="008753A6"/>
    <w:rsid w:val="008754AE"/>
    <w:rsid w:val="0087568B"/>
    <w:rsid w:val="00876ACD"/>
    <w:rsid w:val="00876EE8"/>
    <w:rsid w:val="00876EFE"/>
    <w:rsid w:val="008811E4"/>
    <w:rsid w:val="00881ED3"/>
    <w:rsid w:val="00882931"/>
    <w:rsid w:val="00883D4E"/>
    <w:rsid w:val="00883D60"/>
    <w:rsid w:val="00883E41"/>
    <w:rsid w:val="0088529B"/>
    <w:rsid w:val="0088574C"/>
    <w:rsid w:val="00886EF1"/>
    <w:rsid w:val="008870F9"/>
    <w:rsid w:val="00887410"/>
    <w:rsid w:val="008878B0"/>
    <w:rsid w:val="00887BC7"/>
    <w:rsid w:val="00887CDA"/>
    <w:rsid w:val="00890A80"/>
    <w:rsid w:val="0089130E"/>
    <w:rsid w:val="00891AD7"/>
    <w:rsid w:val="0089274E"/>
    <w:rsid w:val="00893264"/>
    <w:rsid w:val="0089338B"/>
    <w:rsid w:val="0089366E"/>
    <w:rsid w:val="0089381D"/>
    <w:rsid w:val="00893865"/>
    <w:rsid w:val="00893934"/>
    <w:rsid w:val="00893CD2"/>
    <w:rsid w:val="008948B8"/>
    <w:rsid w:val="00894EE6"/>
    <w:rsid w:val="00896095"/>
    <w:rsid w:val="00896717"/>
    <w:rsid w:val="008969AC"/>
    <w:rsid w:val="008974E0"/>
    <w:rsid w:val="00897907"/>
    <w:rsid w:val="00897E74"/>
    <w:rsid w:val="008A0D99"/>
    <w:rsid w:val="008A0E51"/>
    <w:rsid w:val="008A2D1B"/>
    <w:rsid w:val="008A3092"/>
    <w:rsid w:val="008A3DCD"/>
    <w:rsid w:val="008A3F77"/>
    <w:rsid w:val="008A4461"/>
    <w:rsid w:val="008A44EE"/>
    <w:rsid w:val="008A467D"/>
    <w:rsid w:val="008A5418"/>
    <w:rsid w:val="008A74E5"/>
    <w:rsid w:val="008A7720"/>
    <w:rsid w:val="008A7BD8"/>
    <w:rsid w:val="008B0AE6"/>
    <w:rsid w:val="008B2A3D"/>
    <w:rsid w:val="008B2FF4"/>
    <w:rsid w:val="008B3101"/>
    <w:rsid w:val="008B3E3D"/>
    <w:rsid w:val="008B4C45"/>
    <w:rsid w:val="008B5E72"/>
    <w:rsid w:val="008B612A"/>
    <w:rsid w:val="008B7816"/>
    <w:rsid w:val="008C057D"/>
    <w:rsid w:val="008C1217"/>
    <w:rsid w:val="008C175E"/>
    <w:rsid w:val="008C1A40"/>
    <w:rsid w:val="008C290C"/>
    <w:rsid w:val="008C47A9"/>
    <w:rsid w:val="008C6531"/>
    <w:rsid w:val="008C6838"/>
    <w:rsid w:val="008C7D9B"/>
    <w:rsid w:val="008D0BE7"/>
    <w:rsid w:val="008D0EE5"/>
    <w:rsid w:val="008D1DEF"/>
    <w:rsid w:val="008D299D"/>
    <w:rsid w:val="008D2CA8"/>
    <w:rsid w:val="008D2F83"/>
    <w:rsid w:val="008D5FC5"/>
    <w:rsid w:val="008D6FF2"/>
    <w:rsid w:val="008D7174"/>
    <w:rsid w:val="008D730D"/>
    <w:rsid w:val="008D7F84"/>
    <w:rsid w:val="008E0A00"/>
    <w:rsid w:val="008E16C0"/>
    <w:rsid w:val="008E207E"/>
    <w:rsid w:val="008E42FA"/>
    <w:rsid w:val="008E4780"/>
    <w:rsid w:val="008E4A65"/>
    <w:rsid w:val="008E4B2C"/>
    <w:rsid w:val="008E4E0B"/>
    <w:rsid w:val="008E677C"/>
    <w:rsid w:val="008F03E0"/>
    <w:rsid w:val="008F0940"/>
    <w:rsid w:val="008F1C5A"/>
    <w:rsid w:val="008F3476"/>
    <w:rsid w:val="008F5203"/>
    <w:rsid w:val="008F548C"/>
    <w:rsid w:val="008F575D"/>
    <w:rsid w:val="008F6FC0"/>
    <w:rsid w:val="009005C9"/>
    <w:rsid w:val="00901810"/>
    <w:rsid w:val="00901B67"/>
    <w:rsid w:val="00902010"/>
    <w:rsid w:val="009025E7"/>
    <w:rsid w:val="00902D73"/>
    <w:rsid w:val="00904729"/>
    <w:rsid w:val="00904D80"/>
    <w:rsid w:val="00905BB7"/>
    <w:rsid w:val="009066AF"/>
    <w:rsid w:val="00906C48"/>
    <w:rsid w:val="00907660"/>
    <w:rsid w:val="009079C1"/>
    <w:rsid w:val="0091160E"/>
    <w:rsid w:val="00911765"/>
    <w:rsid w:val="00912D91"/>
    <w:rsid w:val="00913A54"/>
    <w:rsid w:val="00913F2A"/>
    <w:rsid w:val="00914C70"/>
    <w:rsid w:val="00914FAF"/>
    <w:rsid w:val="00915498"/>
    <w:rsid w:val="00915729"/>
    <w:rsid w:val="00916ABA"/>
    <w:rsid w:val="009171AF"/>
    <w:rsid w:val="00920235"/>
    <w:rsid w:val="00922859"/>
    <w:rsid w:val="00923E40"/>
    <w:rsid w:val="009245D5"/>
    <w:rsid w:val="009245F6"/>
    <w:rsid w:val="00924C77"/>
    <w:rsid w:val="00924F08"/>
    <w:rsid w:val="00926D0F"/>
    <w:rsid w:val="009275BD"/>
    <w:rsid w:val="00927DA4"/>
    <w:rsid w:val="00930325"/>
    <w:rsid w:val="009305CE"/>
    <w:rsid w:val="00931C71"/>
    <w:rsid w:val="00931E0E"/>
    <w:rsid w:val="009331AD"/>
    <w:rsid w:val="00933D9A"/>
    <w:rsid w:val="00935052"/>
    <w:rsid w:val="009350D2"/>
    <w:rsid w:val="00935AFD"/>
    <w:rsid w:val="00935CDA"/>
    <w:rsid w:val="00935F05"/>
    <w:rsid w:val="00940E31"/>
    <w:rsid w:val="009413A3"/>
    <w:rsid w:val="00943A24"/>
    <w:rsid w:val="00944B8C"/>
    <w:rsid w:val="00944C2F"/>
    <w:rsid w:val="00945180"/>
    <w:rsid w:val="009459E8"/>
    <w:rsid w:val="00945C3B"/>
    <w:rsid w:val="00945CAB"/>
    <w:rsid w:val="00945F32"/>
    <w:rsid w:val="00946E18"/>
    <w:rsid w:val="00947B79"/>
    <w:rsid w:val="00947CF9"/>
    <w:rsid w:val="00951828"/>
    <w:rsid w:val="00951A6D"/>
    <w:rsid w:val="00951E6C"/>
    <w:rsid w:val="009521A1"/>
    <w:rsid w:val="00952253"/>
    <w:rsid w:val="00952804"/>
    <w:rsid w:val="009531AA"/>
    <w:rsid w:val="009531FD"/>
    <w:rsid w:val="00953918"/>
    <w:rsid w:val="00953F2B"/>
    <w:rsid w:val="009540B3"/>
    <w:rsid w:val="0095430E"/>
    <w:rsid w:val="009544D7"/>
    <w:rsid w:val="00955012"/>
    <w:rsid w:val="00955AC2"/>
    <w:rsid w:val="009571EF"/>
    <w:rsid w:val="00961759"/>
    <w:rsid w:val="00961A91"/>
    <w:rsid w:val="00962448"/>
    <w:rsid w:val="009629E5"/>
    <w:rsid w:val="00962A53"/>
    <w:rsid w:val="00963C08"/>
    <w:rsid w:val="0096429F"/>
    <w:rsid w:val="00964D9F"/>
    <w:rsid w:val="00964DAF"/>
    <w:rsid w:val="00964F08"/>
    <w:rsid w:val="009651ED"/>
    <w:rsid w:val="009656D8"/>
    <w:rsid w:val="00965851"/>
    <w:rsid w:val="00966396"/>
    <w:rsid w:val="00966A63"/>
    <w:rsid w:val="0096704B"/>
    <w:rsid w:val="009675D9"/>
    <w:rsid w:val="00970576"/>
    <w:rsid w:val="00970C12"/>
    <w:rsid w:val="00970D8D"/>
    <w:rsid w:val="00974687"/>
    <w:rsid w:val="00974D08"/>
    <w:rsid w:val="009769D0"/>
    <w:rsid w:val="00976FDC"/>
    <w:rsid w:val="009800C2"/>
    <w:rsid w:val="0098013F"/>
    <w:rsid w:val="0098040A"/>
    <w:rsid w:val="00980900"/>
    <w:rsid w:val="009812D7"/>
    <w:rsid w:val="009817E3"/>
    <w:rsid w:val="00982DFC"/>
    <w:rsid w:val="00983A65"/>
    <w:rsid w:val="00984130"/>
    <w:rsid w:val="00984B0A"/>
    <w:rsid w:val="00985A79"/>
    <w:rsid w:val="009868FF"/>
    <w:rsid w:val="00986FE0"/>
    <w:rsid w:val="009872CA"/>
    <w:rsid w:val="009901CC"/>
    <w:rsid w:val="009913AD"/>
    <w:rsid w:val="00992716"/>
    <w:rsid w:val="00994970"/>
    <w:rsid w:val="00996688"/>
    <w:rsid w:val="0099752C"/>
    <w:rsid w:val="009A07F5"/>
    <w:rsid w:val="009A0A43"/>
    <w:rsid w:val="009A0D1E"/>
    <w:rsid w:val="009A120C"/>
    <w:rsid w:val="009A1A10"/>
    <w:rsid w:val="009A1D2C"/>
    <w:rsid w:val="009A1F5C"/>
    <w:rsid w:val="009A2FE2"/>
    <w:rsid w:val="009A3902"/>
    <w:rsid w:val="009A4934"/>
    <w:rsid w:val="009B00B3"/>
    <w:rsid w:val="009B00DF"/>
    <w:rsid w:val="009B022D"/>
    <w:rsid w:val="009B0934"/>
    <w:rsid w:val="009B0DA5"/>
    <w:rsid w:val="009B1E83"/>
    <w:rsid w:val="009B2247"/>
    <w:rsid w:val="009B24E5"/>
    <w:rsid w:val="009B4946"/>
    <w:rsid w:val="009B4A24"/>
    <w:rsid w:val="009B4A87"/>
    <w:rsid w:val="009B5FB3"/>
    <w:rsid w:val="009B6A4B"/>
    <w:rsid w:val="009B7390"/>
    <w:rsid w:val="009B7C7A"/>
    <w:rsid w:val="009B7FC2"/>
    <w:rsid w:val="009C01BF"/>
    <w:rsid w:val="009C0663"/>
    <w:rsid w:val="009C09AC"/>
    <w:rsid w:val="009C134D"/>
    <w:rsid w:val="009C1766"/>
    <w:rsid w:val="009C184E"/>
    <w:rsid w:val="009C1D34"/>
    <w:rsid w:val="009C1D48"/>
    <w:rsid w:val="009C3191"/>
    <w:rsid w:val="009C3480"/>
    <w:rsid w:val="009C411A"/>
    <w:rsid w:val="009C43B9"/>
    <w:rsid w:val="009C4A1A"/>
    <w:rsid w:val="009C4E7C"/>
    <w:rsid w:val="009C666D"/>
    <w:rsid w:val="009C708F"/>
    <w:rsid w:val="009C7219"/>
    <w:rsid w:val="009C7E95"/>
    <w:rsid w:val="009D016D"/>
    <w:rsid w:val="009D09C1"/>
    <w:rsid w:val="009D0CCC"/>
    <w:rsid w:val="009D0D26"/>
    <w:rsid w:val="009D10EC"/>
    <w:rsid w:val="009D1657"/>
    <w:rsid w:val="009D1753"/>
    <w:rsid w:val="009D18C4"/>
    <w:rsid w:val="009D439F"/>
    <w:rsid w:val="009D582C"/>
    <w:rsid w:val="009D5AED"/>
    <w:rsid w:val="009D5E3C"/>
    <w:rsid w:val="009D6829"/>
    <w:rsid w:val="009D6D7E"/>
    <w:rsid w:val="009D6FA9"/>
    <w:rsid w:val="009D73B8"/>
    <w:rsid w:val="009D7C40"/>
    <w:rsid w:val="009E226C"/>
    <w:rsid w:val="009E22EC"/>
    <w:rsid w:val="009E2827"/>
    <w:rsid w:val="009E31E7"/>
    <w:rsid w:val="009E59F8"/>
    <w:rsid w:val="009E6157"/>
    <w:rsid w:val="009E6F27"/>
    <w:rsid w:val="009E704B"/>
    <w:rsid w:val="009E7246"/>
    <w:rsid w:val="009E7846"/>
    <w:rsid w:val="009E7C27"/>
    <w:rsid w:val="009F03B3"/>
    <w:rsid w:val="009F03FA"/>
    <w:rsid w:val="009F0A2E"/>
    <w:rsid w:val="009F0E77"/>
    <w:rsid w:val="009F26AB"/>
    <w:rsid w:val="009F38CE"/>
    <w:rsid w:val="009F3BB8"/>
    <w:rsid w:val="009F3E81"/>
    <w:rsid w:val="009F438D"/>
    <w:rsid w:val="009F6A38"/>
    <w:rsid w:val="009F7077"/>
    <w:rsid w:val="00A00B31"/>
    <w:rsid w:val="00A01D31"/>
    <w:rsid w:val="00A01D4E"/>
    <w:rsid w:val="00A024C7"/>
    <w:rsid w:val="00A0284F"/>
    <w:rsid w:val="00A0285B"/>
    <w:rsid w:val="00A02B2C"/>
    <w:rsid w:val="00A02C50"/>
    <w:rsid w:val="00A02D29"/>
    <w:rsid w:val="00A02E66"/>
    <w:rsid w:val="00A03646"/>
    <w:rsid w:val="00A03A62"/>
    <w:rsid w:val="00A03D65"/>
    <w:rsid w:val="00A045F4"/>
    <w:rsid w:val="00A05C69"/>
    <w:rsid w:val="00A06256"/>
    <w:rsid w:val="00A07F0E"/>
    <w:rsid w:val="00A10572"/>
    <w:rsid w:val="00A10FA5"/>
    <w:rsid w:val="00A13C90"/>
    <w:rsid w:val="00A14490"/>
    <w:rsid w:val="00A159DD"/>
    <w:rsid w:val="00A15DD1"/>
    <w:rsid w:val="00A1649D"/>
    <w:rsid w:val="00A16931"/>
    <w:rsid w:val="00A16BBE"/>
    <w:rsid w:val="00A16DD0"/>
    <w:rsid w:val="00A20068"/>
    <w:rsid w:val="00A22613"/>
    <w:rsid w:val="00A22C05"/>
    <w:rsid w:val="00A23208"/>
    <w:rsid w:val="00A23D57"/>
    <w:rsid w:val="00A2499B"/>
    <w:rsid w:val="00A24AAA"/>
    <w:rsid w:val="00A24E26"/>
    <w:rsid w:val="00A2580A"/>
    <w:rsid w:val="00A26DBC"/>
    <w:rsid w:val="00A2752E"/>
    <w:rsid w:val="00A27D32"/>
    <w:rsid w:val="00A30E62"/>
    <w:rsid w:val="00A31484"/>
    <w:rsid w:val="00A319B1"/>
    <w:rsid w:val="00A32F30"/>
    <w:rsid w:val="00A33029"/>
    <w:rsid w:val="00A33179"/>
    <w:rsid w:val="00A333E2"/>
    <w:rsid w:val="00A337DF"/>
    <w:rsid w:val="00A33C8F"/>
    <w:rsid w:val="00A33EB0"/>
    <w:rsid w:val="00A340BA"/>
    <w:rsid w:val="00A3466D"/>
    <w:rsid w:val="00A34B5A"/>
    <w:rsid w:val="00A359F2"/>
    <w:rsid w:val="00A35F42"/>
    <w:rsid w:val="00A3683B"/>
    <w:rsid w:val="00A402CC"/>
    <w:rsid w:val="00A40B3F"/>
    <w:rsid w:val="00A40F40"/>
    <w:rsid w:val="00A41C25"/>
    <w:rsid w:val="00A42132"/>
    <w:rsid w:val="00A4276C"/>
    <w:rsid w:val="00A4298C"/>
    <w:rsid w:val="00A43734"/>
    <w:rsid w:val="00A4380E"/>
    <w:rsid w:val="00A43A83"/>
    <w:rsid w:val="00A4429D"/>
    <w:rsid w:val="00A44AC1"/>
    <w:rsid w:val="00A4627B"/>
    <w:rsid w:val="00A46779"/>
    <w:rsid w:val="00A46A1A"/>
    <w:rsid w:val="00A46B09"/>
    <w:rsid w:val="00A47099"/>
    <w:rsid w:val="00A47572"/>
    <w:rsid w:val="00A5099F"/>
    <w:rsid w:val="00A509CA"/>
    <w:rsid w:val="00A51CB8"/>
    <w:rsid w:val="00A52576"/>
    <w:rsid w:val="00A52B47"/>
    <w:rsid w:val="00A53089"/>
    <w:rsid w:val="00A5386F"/>
    <w:rsid w:val="00A540A4"/>
    <w:rsid w:val="00A5478B"/>
    <w:rsid w:val="00A548C0"/>
    <w:rsid w:val="00A55661"/>
    <w:rsid w:val="00A55E1E"/>
    <w:rsid w:val="00A55F89"/>
    <w:rsid w:val="00A56091"/>
    <w:rsid w:val="00A5693C"/>
    <w:rsid w:val="00A56CE2"/>
    <w:rsid w:val="00A56DD6"/>
    <w:rsid w:val="00A57F89"/>
    <w:rsid w:val="00A6265C"/>
    <w:rsid w:val="00A638B3"/>
    <w:rsid w:val="00A638D6"/>
    <w:rsid w:val="00A63942"/>
    <w:rsid w:val="00A63B7E"/>
    <w:rsid w:val="00A64D09"/>
    <w:rsid w:val="00A651E3"/>
    <w:rsid w:val="00A664BC"/>
    <w:rsid w:val="00A6696A"/>
    <w:rsid w:val="00A6749F"/>
    <w:rsid w:val="00A71687"/>
    <w:rsid w:val="00A7234E"/>
    <w:rsid w:val="00A7339C"/>
    <w:rsid w:val="00A737D7"/>
    <w:rsid w:val="00A73D79"/>
    <w:rsid w:val="00A73DF1"/>
    <w:rsid w:val="00A740BA"/>
    <w:rsid w:val="00A74A05"/>
    <w:rsid w:val="00A75086"/>
    <w:rsid w:val="00A756FA"/>
    <w:rsid w:val="00A76B73"/>
    <w:rsid w:val="00A770D0"/>
    <w:rsid w:val="00A7714B"/>
    <w:rsid w:val="00A81248"/>
    <w:rsid w:val="00A81533"/>
    <w:rsid w:val="00A82A5F"/>
    <w:rsid w:val="00A82F8A"/>
    <w:rsid w:val="00A8498C"/>
    <w:rsid w:val="00A86A8C"/>
    <w:rsid w:val="00A907AC"/>
    <w:rsid w:val="00A9094A"/>
    <w:rsid w:val="00A9163D"/>
    <w:rsid w:val="00A91F89"/>
    <w:rsid w:val="00A924BE"/>
    <w:rsid w:val="00A92B42"/>
    <w:rsid w:val="00A944E8"/>
    <w:rsid w:val="00A94620"/>
    <w:rsid w:val="00A9500D"/>
    <w:rsid w:val="00A953F7"/>
    <w:rsid w:val="00A95A90"/>
    <w:rsid w:val="00A95F18"/>
    <w:rsid w:val="00A9705A"/>
    <w:rsid w:val="00A970B6"/>
    <w:rsid w:val="00A97780"/>
    <w:rsid w:val="00AA0484"/>
    <w:rsid w:val="00AA04AD"/>
    <w:rsid w:val="00AA0666"/>
    <w:rsid w:val="00AA0EEC"/>
    <w:rsid w:val="00AA1B20"/>
    <w:rsid w:val="00AA208E"/>
    <w:rsid w:val="00AA272B"/>
    <w:rsid w:val="00AA38E7"/>
    <w:rsid w:val="00AA52FF"/>
    <w:rsid w:val="00AA5333"/>
    <w:rsid w:val="00AA58E6"/>
    <w:rsid w:val="00AA5B68"/>
    <w:rsid w:val="00AA5C4C"/>
    <w:rsid w:val="00AA5F90"/>
    <w:rsid w:val="00AA60EF"/>
    <w:rsid w:val="00AA611B"/>
    <w:rsid w:val="00AA62F4"/>
    <w:rsid w:val="00AA6A7C"/>
    <w:rsid w:val="00AA6EA2"/>
    <w:rsid w:val="00AB1AEA"/>
    <w:rsid w:val="00AB293E"/>
    <w:rsid w:val="00AB3BB3"/>
    <w:rsid w:val="00AB46BD"/>
    <w:rsid w:val="00AB5D95"/>
    <w:rsid w:val="00AC090E"/>
    <w:rsid w:val="00AC1019"/>
    <w:rsid w:val="00AC2F2C"/>
    <w:rsid w:val="00AC577A"/>
    <w:rsid w:val="00AC5AD1"/>
    <w:rsid w:val="00AC6766"/>
    <w:rsid w:val="00AC6D19"/>
    <w:rsid w:val="00AC7938"/>
    <w:rsid w:val="00AD0408"/>
    <w:rsid w:val="00AD0CA2"/>
    <w:rsid w:val="00AD1A90"/>
    <w:rsid w:val="00AD2560"/>
    <w:rsid w:val="00AD283E"/>
    <w:rsid w:val="00AD2C42"/>
    <w:rsid w:val="00AD31ED"/>
    <w:rsid w:val="00AD3507"/>
    <w:rsid w:val="00AD36BD"/>
    <w:rsid w:val="00AD3871"/>
    <w:rsid w:val="00AD3A90"/>
    <w:rsid w:val="00AD4D1D"/>
    <w:rsid w:val="00AD4F01"/>
    <w:rsid w:val="00AD5254"/>
    <w:rsid w:val="00AD645C"/>
    <w:rsid w:val="00AD7BAE"/>
    <w:rsid w:val="00AE00F7"/>
    <w:rsid w:val="00AE1C63"/>
    <w:rsid w:val="00AE2754"/>
    <w:rsid w:val="00AE2791"/>
    <w:rsid w:val="00AE34C2"/>
    <w:rsid w:val="00AE3815"/>
    <w:rsid w:val="00AE3CE3"/>
    <w:rsid w:val="00AE46FC"/>
    <w:rsid w:val="00AE6EEC"/>
    <w:rsid w:val="00AE6FC0"/>
    <w:rsid w:val="00AE71C3"/>
    <w:rsid w:val="00AE7236"/>
    <w:rsid w:val="00AE7C63"/>
    <w:rsid w:val="00AF0BF6"/>
    <w:rsid w:val="00AF1202"/>
    <w:rsid w:val="00AF1F3A"/>
    <w:rsid w:val="00AF2AE4"/>
    <w:rsid w:val="00AF2BE3"/>
    <w:rsid w:val="00AF7964"/>
    <w:rsid w:val="00B0051B"/>
    <w:rsid w:val="00B00911"/>
    <w:rsid w:val="00B00F6F"/>
    <w:rsid w:val="00B0126F"/>
    <w:rsid w:val="00B0196D"/>
    <w:rsid w:val="00B03330"/>
    <w:rsid w:val="00B038B4"/>
    <w:rsid w:val="00B03EC3"/>
    <w:rsid w:val="00B0470C"/>
    <w:rsid w:val="00B04EDD"/>
    <w:rsid w:val="00B0537F"/>
    <w:rsid w:val="00B06E0C"/>
    <w:rsid w:val="00B07022"/>
    <w:rsid w:val="00B0781F"/>
    <w:rsid w:val="00B10CA3"/>
    <w:rsid w:val="00B10EE7"/>
    <w:rsid w:val="00B11061"/>
    <w:rsid w:val="00B11064"/>
    <w:rsid w:val="00B114AA"/>
    <w:rsid w:val="00B11517"/>
    <w:rsid w:val="00B117A2"/>
    <w:rsid w:val="00B117E8"/>
    <w:rsid w:val="00B11890"/>
    <w:rsid w:val="00B13594"/>
    <w:rsid w:val="00B14912"/>
    <w:rsid w:val="00B168A9"/>
    <w:rsid w:val="00B16ACC"/>
    <w:rsid w:val="00B17236"/>
    <w:rsid w:val="00B20341"/>
    <w:rsid w:val="00B20515"/>
    <w:rsid w:val="00B23EFB"/>
    <w:rsid w:val="00B241F9"/>
    <w:rsid w:val="00B24568"/>
    <w:rsid w:val="00B25459"/>
    <w:rsid w:val="00B25897"/>
    <w:rsid w:val="00B25A92"/>
    <w:rsid w:val="00B26125"/>
    <w:rsid w:val="00B269E3"/>
    <w:rsid w:val="00B27667"/>
    <w:rsid w:val="00B3027E"/>
    <w:rsid w:val="00B3035B"/>
    <w:rsid w:val="00B3055F"/>
    <w:rsid w:val="00B30C01"/>
    <w:rsid w:val="00B30C14"/>
    <w:rsid w:val="00B315D9"/>
    <w:rsid w:val="00B31E0C"/>
    <w:rsid w:val="00B31E20"/>
    <w:rsid w:val="00B34378"/>
    <w:rsid w:val="00B34858"/>
    <w:rsid w:val="00B34E1D"/>
    <w:rsid w:val="00B351EF"/>
    <w:rsid w:val="00B35DC7"/>
    <w:rsid w:val="00B360DF"/>
    <w:rsid w:val="00B3665B"/>
    <w:rsid w:val="00B36D03"/>
    <w:rsid w:val="00B40648"/>
    <w:rsid w:val="00B41EC1"/>
    <w:rsid w:val="00B425A7"/>
    <w:rsid w:val="00B43715"/>
    <w:rsid w:val="00B44844"/>
    <w:rsid w:val="00B44C58"/>
    <w:rsid w:val="00B4522A"/>
    <w:rsid w:val="00B47045"/>
    <w:rsid w:val="00B477AE"/>
    <w:rsid w:val="00B47D3B"/>
    <w:rsid w:val="00B506C9"/>
    <w:rsid w:val="00B51ABB"/>
    <w:rsid w:val="00B5251F"/>
    <w:rsid w:val="00B52698"/>
    <w:rsid w:val="00B528B6"/>
    <w:rsid w:val="00B52F89"/>
    <w:rsid w:val="00B5355E"/>
    <w:rsid w:val="00B53A6F"/>
    <w:rsid w:val="00B53F1A"/>
    <w:rsid w:val="00B543C7"/>
    <w:rsid w:val="00B551D3"/>
    <w:rsid w:val="00B56042"/>
    <w:rsid w:val="00B56337"/>
    <w:rsid w:val="00B567BF"/>
    <w:rsid w:val="00B5684B"/>
    <w:rsid w:val="00B56E9C"/>
    <w:rsid w:val="00B6197E"/>
    <w:rsid w:val="00B61C2D"/>
    <w:rsid w:val="00B61DB5"/>
    <w:rsid w:val="00B626A6"/>
    <w:rsid w:val="00B62AB1"/>
    <w:rsid w:val="00B63281"/>
    <w:rsid w:val="00B6329E"/>
    <w:rsid w:val="00B637E4"/>
    <w:rsid w:val="00B649F5"/>
    <w:rsid w:val="00B64AEC"/>
    <w:rsid w:val="00B65248"/>
    <w:rsid w:val="00B65307"/>
    <w:rsid w:val="00B66365"/>
    <w:rsid w:val="00B66B7B"/>
    <w:rsid w:val="00B678C8"/>
    <w:rsid w:val="00B7009C"/>
    <w:rsid w:val="00B7053B"/>
    <w:rsid w:val="00B70915"/>
    <w:rsid w:val="00B710B3"/>
    <w:rsid w:val="00B71435"/>
    <w:rsid w:val="00B719F4"/>
    <w:rsid w:val="00B71E92"/>
    <w:rsid w:val="00B72082"/>
    <w:rsid w:val="00B7293D"/>
    <w:rsid w:val="00B736D8"/>
    <w:rsid w:val="00B73932"/>
    <w:rsid w:val="00B74F53"/>
    <w:rsid w:val="00B74FCC"/>
    <w:rsid w:val="00B756A4"/>
    <w:rsid w:val="00B75D12"/>
    <w:rsid w:val="00B76E27"/>
    <w:rsid w:val="00B7756A"/>
    <w:rsid w:val="00B77CDB"/>
    <w:rsid w:val="00B77EFD"/>
    <w:rsid w:val="00B804CA"/>
    <w:rsid w:val="00B807E3"/>
    <w:rsid w:val="00B80E07"/>
    <w:rsid w:val="00B80E4D"/>
    <w:rsid w:val="00B817CC"/>
    <w:rsid w:val="00B838B4"/>
    <w:rsid w:val="00B83D1C"/>
    <w:rsid w:val="00B84134"/>
    <w:rsid w:val="00B85046"/>
    <w:rsid w:val="00B8509E"/>
    <w:rsid w:val="00B8544B"/>
    <w:rsid w:val="00B85B4F"/>
    <w:rsid w:val="00B869F0"/>
    <w:rsid w:val="00B86BE6"/>
    <w:rsid w:val="00B877EE"/>
    <w:rsid w:val="00B87A6E"/>
    <w:rsid w:val="00B87AD7"/>
    <w:rsid w:val="00B87E02"/>
    <w:rsid w:val="00B9202F"/>
    <w:rsid w:val="00B935EB"/>
    <w:rsid w:val="00B95913"/>
    <w:rsid w:val="00B95D18"/>
    <w:rsid w:val="00BA045F"/>
    <w:rsid w:val="00BA08C9"/>
    <w:rsid w:val="00BA1BD4"/>
    <w:rsid w:val="00BA1ED4"/>
    <w:rsid w:val="00BA2336"/>
    <w:rsid w:val="00BA23BD"/>
    <w:rsid w:val="00BA29AE"/>
    <w:rsid w:val="00BA34B0"/>
    <w:rsid w:val="00BA3FC5"/>
    <w:rsid w:val="00BA4770"/>
    <w:rsid w:val="00BA4B34"/>
    <w:rsid w:val="00BA4FED"/>
    <w:rsid w:val="00BA5193"/>
    <w:rsid w:val="00BA53CC"/>
    <w:rsid w:val="00BA779B"/>
    <w:rsid w:val="00BB0678"/>
    <w:rsid w:val="00BB0A6E"/>
    <w:rsid w:val="00BB0C06"/>
    <w:rsid w:val="00BB20FE"/>
    <w:rsid w:val="00BB358C"/>
    <w:rsid w:val="00BB3638"/>
    <w:rsid w:val="00BB3BF3"/>
    <w:rsid w:val="00BB6E7E"/>
    <w:rsid w:val="00BB7CA6"/>
    <w:rsid w:val="00BC0530"/>
    <w:rsid w:val="00BC3513"/>
    <w:rsid w:val="00BC3979"/>
    <w:rsid w:val="00BC3D29"/>
    <w:rsid w:val="00BC3DB8"/>
    <w:rsid w:val="00BC408D"/>
    <w:rsid w:val="00BC40D1"/>
    <w:rsid w:val="00BC449A"/>
    <w:rsid w:val="00BC4CA8"/>
    <w:rsid w:val="00BC5D8A"/>
    <w:rsid w:val="00BC71C2"/>
    <w:rsid w:val="00BC7883"/>
    <w:rsid w:val="00BC78E2"/>
    <w:rsid w:val="00BC7B54"/>
    <w:rsid w:val="00BC7FD4"/>
    <w:rsid w:val="00BD0091"/>
    <w:rsid w:val="00BD249F"/>
    <w:rsid w:val="00BD4A61"/>
    <w:rsid w:val="00BD4D1A"/>
    <w:rsid w:val="00BD5054"/>
    <w:rsid w:val="00BD52C1"/>
    <w:rsid w:val="00BD696C"/>
    <w:rsid w:val="00BD6AAE"/>
    <w:rsid w:val="00BD7808"/>
    <w:rsid w:val="00BD789D"/>
    <w:rsid w:val="00BE078C"/>
    <w:rsid w:val="00BE1CEA"/>
    <w:rsid w:val="00BE2786"/>
    <w:rsid w:val="00BE42FF"/>
    <w:rsid w:val="00BE4B62"/>
    <w:rsid w:val="00BE4C76"/>
    <w:rsid w:val="00BE4E11"/>
    <w:rsid w:val="00BE4F1D"/>
    <w:rsid w:val="00BE601C"/>
    <w:rsid w:val="00BE61C0"/>
    <w:rsid w:val="00BE61C8"/>
    <w:rsid w:val="00BE6FA6"/>
    <w:rsid w:val="00BE704C"/>
    <w:rsid w:val="00BE7BDA"/>
    <w:rsid w:val="00BE7C3B"/>
    <w:rsid w:val="00BE7F82"/>
    <w:rsid w:val="00BF0190"/>
    <w:rsid w:val="00BF0278"/>
    <w:rsid w:val="00BF0FD1"/>
    <w:rsid w:val="00BF129D"/>
    <w:rsid w:val="00BF148C"/>
    <w:rsid w:val="00BF2515"/>
    <w:rsid w:val="00BF34DA"/>
    <w:rsid w:val="00BF3E2F"/>
    <w:rsid w:val="00BF428F"/>
    <w:rsid w:val="00BF452D"/>
    <w:rsid w:val="00BF484A"/>
    <w:rsid w:val="00BF67C3"/>
    <w:rsid w:val="00BF67E6"/>
    <w:rsid w:val="00BF6B24"/>
    <w:rsid w:val="00BF6B79"/>
    <w:rsid w:val="00BF7623"/>
    <w:rsid w:val="00BF76F0"/>
    <w:rsid w:val="00BF7E4C"/>
    <w:rsid w:val="00C000C0"/>
    <w:rsid w:val="00C003EA"/>
    <w:rsid w:val="00C00B86"/>
    <w:rsid w:val="00C010AB"/>
    <w:rsid w:val="00C0155F"/>
    <w:rsid w:val="00C015BA"/>
    <w:rsid w:val="00C01713"/>
    <w:rsid w:val="00C02340"/>
    <w:rsid w:val="00C02729"/>
    <w:rsid w:val="00C0397D"/>
    <w:rsid w:val="00C03F10"/>
    <w:rsid w:val="00C05CDD"/>
    <w:rsid w:val="00C066EF"/>
    <w:rsid w:val="00C067D7"/>
    <w:rsid w:val="00C06F02"/>
    <w:rsid w:val="00C07191"/>
    <w:rsid w:val="00C074AD"/>
    <w:rsid w:val="00C077BE"/>
    <w:rsid w:val="00C07844"/>
    <w:rsid w:val="00C10B84"/>
    <w:rsid w:val="00C10BC2"/>
    <w:rsid w:val="00C1140D"/>
    <w:rsid w:val="00C11731"/>
    <w:rsid w:val="00C136B8"/>
    <w:rsid w:val="00C138B8"/>
    <w:rsid w:val="00C13BE4"/>
    <w:rsid w:val="00C13DD8"/>
    <w:rsid w:val="00C1401D"/>
    <w:rsid w:val="00C15816"/>
    <w:rsid w:val="00C15EB0"/>
    <w:rsid w:val="00C16034"/>
    <w:rsid w:val="00C16148"/>
    <w:rsid w:val="00C16DFA"/>
    <w:rsid w:val="00C202AD"/>
    <w:rsid w:val="00C215D7"/>
    <w:rsid w:val="00C221FD"/>
    <w:rsid w:val="00C22FAD"/>
    <w:rsid w:val="00C23A9D"/>
    <w:rsid w:val="00C23E16"/>
    <w:rsid w:val="00C24274"/>
    <w:rsid w:val="00C242B9"/>
    <w:rsid w:val="00C2457D"/>
    <w:rsid w:val="00C24B44"/>
    <w:rsid w:val="00C24EA3"/>
    <w:rsid w:val="00C24FA0"/>
    <w:rsid w:val="00C25318"/>
    <w:rsid w:val="00C2535A"/>
    <w:rsid w:val="00C25867"/>
    <w:rsid w:val="00C27061"/>
    <w:rsid w:val="00C2708B"/>
    <w:rsid w:val="00C30A58"/>
    <w:rsid w:val="00C31A13"/>
    <w:rsid w:val="00C31B9C"/>
    <w:rsid w:val="00C32009"/>
    <w:rsid w:val="00C33D56"/>
    <w:rsid w:val="00C343FF"/>
    <w:rsid w:val="00C34FB4"/>
    <w:rsid w:val="00C35EAC"/>
    <w:rsid w:val="00C3649B"/>
    <w:rsid w:val="00C3754E"/>
    <w:rsid w:val="00C41070"/>
    <w:rsid w:val="00C41A45"/>
    <w:rsid w:val="00C42D8E"/>
    <w:rsid w:val="00C44BC2"/>
    <w:rsid w:val="00C479D5"/>
    <w:rsid w:val="00C500D6"/>
    <w:rsid w:val="00C50559"/>
    <w:rsid w:val="00C50E43"/>
    <w:rsid w:val="00C53227"/>
    <w:rsid w:val="00C533B2"/>
    <w:rsid w:val="00C5382A"/>
    <w:rsid w:val="00C547CB"/>
    <w:rsid w:val="00C56142"/>
    <w:rsid w:val="00C56490"/>
    <w:rsid w:val="00C56548"/>
    <w:rsid w:val="00C567A3"/>
    <w:rsid w:val="00C56E07"/>
    <w:rsid w:val="00C57BB6"/>
    <w:rsid w:val="00C60223"/>
    <w:rsid w:val="00C60238"/>
    <w:rsid w:val="00C60EB8"/>
    <w:rsid w:val="00C60F2D"/>
    <w:rsid w:val="00C61080"/>
    <w:rsid w:val="00C61395"/>
    <w:rsid w:val="00C620E0"/>
    <w:rsid w:val="00C62358"/>
    <w:rsid w:val="00C6301C"/>
    <w:rsid w:val="00C630D4"/>
    <w:rsid w:val="00C63784"/>
    <w:rsid w:val="00C63E42"/>
    <w:rsid w:val="00C65067"/>
    <w:rsid w:val="00C66CA6"/>
    <w:rsid w:val="00C71F43"/>
    <w:rsid w:val="00C7232D"/>
    <w:rsid w:val="00C73C86"/>
    <w:rsid w:val="00C76306"/>
    <w:rsid w:val="00C772B9"/>
    <w:rsid w:val="00C77F58"/>
    <w:rsid w:val="00C80950"/>
    <w:rsid w:val="00C80A64"/>
    <w:rsid w:val="00C828D0"/>
    <w:rsid w:val="00C8302F"/>
    <w:rsid w:val="00C83A4B"/>
    <w:rsid w:val="00C848C7"/>
    <w:rsid w:val="00C84F1D"/>
    <w:rsid w:val="00C85E00"/>
    <w:rsid w:val="00C86077"/>
    <w:rsid w:val="00C860EB"/>
    <w:rsid w:val="00C86C7D"/>
    <w:rsid w:val="00C86E29"/>
    <w:rsid w:val="00C87605"/>
    <w:rsid w:val="00C9114A"/>
    <w:rsid w:val="00C9303B"/>
    <w:rsid w:val="00C971D7"/>
    <w:rsid w:val="00C97527"/>
    <w:rsid w:val="00C97A76"/>
    <w:rsid w:val="00C97CBC"/>
    <w:rsid w:val="00C97F8C"/>
    <w:rsid w:val="00CA034B"/>
    <w:rsid w:val="00CA1221"/>
    <w:rsid w:val="00CA24DD"/>
    <w:rsid w:val="00CA2EF8"/>
    <w:rsid w:val="00CA3D30"/>
    <w:rsid w:val="00CA4B00"/>
    <w:rsid w:val="00CA58F9"/>
    <w:rsid w:val="00CA705C"/>
    <w:rsid w:val="00CB0262"/>
    <w:rsid w:val="00CB0386"/>
    <w:rsid w:val="00CB1232"/>
    <w:rsid w:val="00CB1351"/>
    <w:rsid w:val="00CB1433"/>
    <w:rsid w:val="00CB1AA0"/>
    <w:rsid w:val="00CB2709"/>
    <w:rsid w:val="00CB2860"/>
    <w:rsid w:val="00CB4941"/>
    <w:rsid w:val="00CB4C6F"/>
    <w:rsid w:val="00CB6118"/>
    <w:rsid w:val="00CB6E83"/>
    <w:rsid w:val="00CB7178"/>
    <w:rsid w:val="00CB7458"/>
    <w:rsid w:val="00CC0AAF"/>
    <w:rsid w:val="00CC455B"/>
    <w:rsid w:val="00CC49E7"/>
    <w:rsid w:val="00CC4D7E"/>
    <w:rsid w:val="00CC7123"/>
    <w:rsid w:val="00CC7797"/>
    <w:rsid w:val="00CD0671"/>
    <w:rsid w:val="00CD101F"/>
    <w:rsid w:val="00CD1D4C"/>
    <w:rsid w:val="00CD36EA"/>
    <w:rsid w:val="00CD3DB1"/>
    <w:rsid w:val="00CD4326"/>
    <w:rsid w:val="00CD473C"/>
    <w:rsid w:val="00CD4A29"/>
    <w:rsid w:val="00CD4B12"/>
    <w:rsid w:val="00CD4E1A"/>
    <w:rsid w:val="00CD633E"/>
    <w:rsid w:val="00CD71C8"/>
    <w:rsid w:val="00CE0EE3"/>
    <w:rsid w:val="00CE2201"/>
    <w:rsid w:val="00CE293C"/>
    <w:rsid w:val="00CE31AE"/>
    <w:rsid w:val="00CE33D1"/>
    <w:rsid w:val="00CE39DF"/>
    <w:rsid w:val="00CE4B02"/>
    <w:rsid w:val="00CE555D"/>
    <w:rsid w:val="00CE607F"/>
    <w:rsid w:val="00CE6A93"/>
    <w:rsid w:val="00CF04B8"/>
    <w:rsid w:val="00CF07D3"/>
    <w:rsid w:val="00CF0957"/>
    <w:rsid w:val="00CF1E6C"/>
    <w:rsid w:val="00CF2135"/>
    <w:rsid w:val="00CF3D10"/>
    <w:rsid w:val="00D00ED3"/>
    <w:rsid w:val="00D01EDB"/>
    <w:rsid w:val="00D01F8E"/>
    <w:rsid w:val="00D0292C"/>
    <w:rsid w:val="00D02E54"/>
    <w:rsid w:val="00D03230"/>
    <w:rsid w:val="00D034CD"/>
    <w:rsid w:val="00D040A1"/>
    <w:rsid w:val="00D047DC"/>
    <w:rsid w:val="00D058D9"/>
    <w:rsid w:val="00D06729"/>
    <w:rsid w:val="00D07765"/>
    <w:rsid w:val="00D07C98"/>
    <w:rsid w:val="00D10B43"/>
    <w:rsid w:val="00D10DDA"/>
    <w:rsid w:val="00D11DCD"/>
    <w:rsid w:val="00D11ED2"/>
    <w:rsid w:val="00D131E6"/>
    <w:rsid w:val="00D15547"/>
    <w:rsid w:val="00D1622E"/>
    <w:rsid w:val="00D163AA"/>
    <w:rsid w:val="00D170B8"/>
    <w:rsid w:val="00D17ED0"/>
    <w:rsid w:val="00D201A2"/>
    <w:rsid w:val="00D205CE"/>
    <w:rsid w:val="00D20998"/>
    <w:rsid w:val="00D20E53"/>
    <w:rsid w:val="00D21C66"/>
    <w:rsid w:val="00D21EA5"/>
    <w:rsid w:val="00D221AD"/>
    <w:rsid w:val="00D232FC"/>
    <w:rsid w:val="00D2427C"/>
    <w:rsid w:val="00D245B4"/>
    <w:rsid w:val="00D246C3"/>
    <w:rsid w:val="00D255BA"/>
    <w:rsid w:val="00D25EE6"/>
    <w:rsid w:val="00D26376"/>
    <w:rsid w:val="00D26525"/>
    <w:rsid w:val="00D2683A"/>
    <w:rsid w:val="00D26FEF"/>
    <w:rsid w:val="00D2786C"/>
    <w:rsid w:val="00D27AC5"/>
    <w:rsid w:val="00D27B85"/>
    <w:rsid w:val="00D30D56"/>
    <w:rsid w:val="00D320D5"/>
    <w:rsid w:val="00D34511"/>
    <w:rsid w:val="00D34A67"/>
    <w:rsid w:val="00D34BC1"/>
    <w:rsid w:val="00D35138"/>
    <w:rsid w:val="00D35E5D"/>
    <w:rsid w:val="00D3788D"/>
    <w:rsid w:val="00D40AC8"/>
    <w:rsid w:val="00D41758"/>
    <w:rsid w:val="00D42108"/>
    <w:rsid w:val="00D4261C"/>
    <w:rsid w:val="00D428DF"/>
    <w:rsid w:val="00D4384A"/>
    <w:rsid w:val="00D43AEF"/>
    <w:rsid w:val="00D43DFB"/>
    <w:rsid w:val="00D44026"/>
    <w:rsid w:val="00D45BAF"/>
    <w:rsid w:val="00D460A2"/>
    <w:rsid w:val="00D46D15"/>
    <w:rsid w:val="00D46FEC"/>
    <w:rsid w:val="00D47951"/>
    <w:rsid w:val="00D538FC"/>
    <w:rsid w:val="00D53EAF"/>
    <w:rsid w:val="00D544CA"/>
    <w:rsid w:val="00D554E1"/>
    <w:rsid w:val="00D556C2"/>
    <w:rsid w:val="00D55771"/>
    <w:rsid w:val="00D55EC3"/>
    <w:rsid w:val="00D6030F"/>
    <w:rsid w:val="00D60B35"/>
    <w:rsid w:val="00D61432"/>
    <w:rsid w:val="00D619EA"/>
    <w:rsid w:val="00D61CFD"/>
    <w:rsid w:val="00D62F46"/>
    <w:rsid w:val="00D63363"/>
    <w:rsid w:val="00D63962"/>
    <w:rsid w:val="00D63D96"/>
    <w:rsid w:val="00D6526F"/>
    <w:rsid w:val="00D6536C"/>
    <w:rsid w:val="00D65C81"/>
    <w:rsid w:val="00D6625D"/>
    <w:rsid w:val="00D670A8"/>
    <w:rsid w:val="00D67115"/>
    <w:rsid w:val="00D67404"/>
    <w:rsid w:val="00D70645"/>
    <w:rsid w:val="00D707A3"/>
    <w:rsid w:val="00D70857"/>
    <w:rsid w:val="00D71FE3"/>
    <w:rsid w:val="00D72361"/>
    <w:rsid w:val="00D7281C"/>
    <w:rsid w:val="00D74D69"/>
    <w:rsid w:val="00D7671B"/>
    <w:rsid w:val="00D776B4"/>
    <w:rsid w:val="00D800B9"/>
    <w:rsid w:val="00D80164"/>
    <w:rsid w:val="00D803A2"/>
    <w:rsid w:val="00D8091B"/>
    <w:rsid w:val="00D80B5F"/>
    <w:rsid w:val="00D81EC3"/>
    <w:rsid w:val="00D8243E"/>
    <w:rsid w:val="00D82CAD"/>
    <w:rsid w:val="00D83A98"/>
    <w:rsid w:val="00D848DA"/>
    <w:rsid w:val="00D8521D"/>
    <w:rsid w:val="00D85EC8"/>
    <w:rsid w:val="00D871C0"/>
    <w:rsid w:val="00D87F80"/>
    <w:rsid w:val="00D9003D"/>
    <w:rsid w:val="00D905E9"/>
    <w:rsid w:val="00D90A5F"/>
    <w:rsid w:val="00D9159D"/>
    <w:rsid w:val="00D9192A"/>
    <w:rsid w:val="00D91ACB"/>
    <w:rsid w:val="00D92399"/>
    <w:rsid w:val="00D9242A"/>
    <w:rsid w:val="00D925A0"/>
    <w:rsid w:val="00D9279C"/>
    <w:rsid w:val="00D9279F"/>
    <w:rsid w:val="00D92AA4"/>
    <w:rsid w:val="00D95687"/>
    <w:rsid w:val="00D96A49"/>
    <w:rsid w:val="00D97138"/>
    <w:rsid w:val="00D97212"/>
    <w:rsid w:val="00DA02F0"/>
    <w:rsid w:val="00DA0659"/>
    <w:rsid w:val="00DA0B4B"/>
    <w:rsid w:val="00DA0C4C"/>
    <w:rsid w:val="00DA263D"/>
    <w:rsid w:val="00DA28F8"/>
    <w:rsid w:val="00DA2C50"/>
    <w:rsid w:val="00DA2DB3"/>
    <w:rsid w:val="00DA2E17"/>
    <w:rsid w:val="00DA388B"/>
    <w:rsid w:val="00DA38BC"/>
    <w:rsid w:val="00DA39E4"/>
    <w:rsid w:val="00DA42BD"/>
    <w:rsid w:val="00DA4C4C"/>
    <w:rsid w:val="00DA54E1"/>
    <w:rsid w:val="00DA550F"/>
    <w:rsid w:val="00DA55E0"/>
    <w:rsid w:val="00DB06F8"/>
    <w:rsid w:val="00DB0784"/>
    <w:rsid w:val="00DB1363"/>
    <w:rsid w:val="00DB2D35"/>
    <w:rsid w:val="00DB346B"/>
    <w:rsid w:val="00DB3B0D"/>
    <w:rsid w:val="00DB46D4"/>
    <w:rsid w:val="00DB496F"/>
    <w:rsid w:val="00DB5AD3"/>
    <w:rsid w:val="00DB68B9"/>
    <w:rsid w:val="00DB6988"/>
    <w:rsid w:val="00DB6F43"/>
    <w:rsid w:val="00DB7903"/>
    <w:rsid w:val="00DB7E19"/>
    <w:rsid w:val="00DC03AD"/>
    <w:rsid w:val="00DC08A7"/>
    <w:rsid w:val="00DC0BEA"/>
    <w:rsid w:val="00DC166F"/>
    <w:rsid w:val="00DC23BB"/>
    <w:rsid w:val="00DC2E0E"/>
    <w:rsid w:val="00DC37C5"/>
    <w:rsid w:val="00DC395D"/>
    <w:rsid w:val="00DC5719"/>
    <w:rsid w:val="00DC76BF"/>
    <w:rsid w:val="00DC7E74"/>
    <w:rsid w:val="00DD1980"/>
    <w:rsid w:val="00DD1AF6"/>
    <w:rsid w:val="00DD2036"/>
    <w:rsid w:val="00DD24C6"/>
    <w:rsid w:val="00DD3273"/>
    <w:rsid w:val="00DD3303"/>
    <w:rsid w:val="00DD335E"/>
    <w:rsid w:val="00DD3D27"/>
    <w:rsid w:val="00DD434F"/>
    <w:rsid w:val="00DD45DE"/>
    <w:rsid w:val="00DD4F22"/>
    <w:rsid w:val="00DD58C1"/>
    <w:rsid w:val="00DD6EE0"/>
    <w:rsid w:val="00DD7246"/>
    <w:rsid w:val="00DD7386"/>
    <w:rsid w:val="00DD7703"/>
    <w:rsid w:val="00DD7EC7"/>
    <w:rsid w:val="00DE04DA"/>
    <w:rsid w:val="00DE111A"/>
    <w:rsid w:val="00DE126E"/>
    <w:rsid w:val="00DE16AB"/>
    <w:rsid w:val="00DE1963"/>
    <w:rsid w:val="00DE4905"/>
    <w:rsid w:val="00DE4B46"/>
    <w:rsid w:val="00DE7B84"/>
    <w:rsid w:val="00DF057E"/>
    <w:rsid w:val="00DF0C8D"/>
    <w:rsid w:val="00DF0EF8"/>
    <w:rsid w:val="00DF12AC"/>
    <w:rsid w:val="00DF1895"/>
    <w:rsid w:val="00DF247F"/>
    <w:rsid w:val="00DF2A4F"/>
    <w:rsid w:val="00DF3850"/>
    <w:rsid w:val="00DF4507"/>
    <w:rsid w:val="00DF570C"/>
    <w:rsid w:val="00DF5798"/>
    <w:rsid w:val="00DF5BA3"/>
    <w:rsid w:val="00DF6BBE"/>
    <w:rsid w:val="00DF6FBC"/>
    <w:rsid w:val="00DF74A0"/>
    <w:rsid w:val="00E01BB7"/>
    <w:rsid w:val="00E021CC"/>
    <w:rsid w:val="00E02400"/>
    <w:rsid w:val="00E028AA"/>
    <w:rsid w:val="00E03CDA"/>
    <w:rsid w:val="00E04B0C"/>
    <w:rsid w:val="00E065D5"/>
    <w:rsid w:val="00E07A92"/>
    <w:rsid w:val="00E07EA9"/>
    <w:rsid w:val="00E1045C"/>
    <w:rsid w:val="00E10A6F"/>
    <w:rsid w:val="00E12873"/>
    <w:rsid w:val="00E1522D"/>
    <w:rsid w:val="00E15283"/>
    <w:rsid w:val="00E1576B"/>
    <w:rsid w:val="00E161CD"/>
    <w:rsid w:val="00E16A2B"/>
    <w:rsid w:val="00E1781D"/>
    <w:rsid w:val="00E216C6"/>
    <w:rsid w:val="00E21AFB"/>
    <w:rsid w:val="00E2267E"/>
    <w:rsid w:val="00E22AF6"/>
    <w:rsid w:val="00E22B9C"/>
    <w:rsid w:val="00E23766"/>
    <w:rsid w:val="00E23ACB"/>
    <w:rsid w:val="00E24704"/>
    <w:rsid w:val="00E253A6"/>
    <w:rsid w:val="00E25859"/>
    <w:rsid w:val="00E25C90"/>
    <w:rsid w:val="00E265DC"/>
    <w:rsid w:val="00E2726C"/>
    <w:rsid w:val="00E27B7A"/>
    <w:rsid w:val="00E301D5"/>
    <w:rsid w:val="00E30CC5"/>
    <w:rsid w:val="00E31027"/>
    <w:rsid w:val="00E31FC2"/>
    <w:rsid w:val="00E333D3"/>
    <w:rsid w:val="00E33B78"/>
    <w:rsid w:val="00E3410E"/>
    <w:rsid w:val="00E34D34"/>
    <w:rsid w:val="00E35197"/>
    <w:rsid w:val="00E36BDE"/>
    <w:rsid w:val="00E40E71"/>
    <w:rsid w:val="00E41116"/>
    <w:rsid w:val="00E41A36"/>
    <w:rsid w:val="00E4327A"/>
    <w:rsid w:val="00E43E26"/>
    <w:rsid w:val="00E4488D"/>
    <w:rsid w:val="00E4617A"/>
    <w:rsid w:val="00E462D5"/>
    <w:rsid w:val="00E46894"/>
    <w:rsid w:val="00E46B88"/>
    <w:rsid w:val="00E475C1"/>
    <w:rsid w:val="00E47E71"/>
    <w:rsid w:val="00E5182F"/>
    <w:rsid w:val="00E51FF5"/>
    <w:rsid w:val="00E53007"/>
    <w:rsid w:val="00E530CE"/>
    <w:rsid w:val="00E538A1"/>
    <w:rsid w:val="00E54755"/>
    <w:rsid w:val="00E55660"/>
    <w:rsid w:val="00E556BB"/>
    <w:rsid w:val="00E56A72"/>
    <w:rsid w:val="00E56D62"/>
    <w:rsid w:val="00E57387"/>
    <w:rsid w:val="00E577A7"/>
    <w:rsid w:val="00E57890"/>
    <w:rsid w:val="00E57DD0"/>
    <w:rsid w:val="00E57F1C"/>
    <w:rsid w:val="00E61694"/>
    <w:rsid w:val="00E618E3"/>
    <w:rsid w:val="00E628C5"/>
    <w:rsid w:val="00E64022"/>
    <w:rsid w:val="00E649B1"/>
    <w:rsid w:val="00E64B8B"/>
    <w:rsid w:val="00E65786"/>
    <w:rsid w:val="00E6630A"/>
    <w:rsid w:val="00E66990"/>
    <w:rsid w:val="00E67671"/>
    <w:rsid w:val="00E67D8D"/>
    <w:rsid w:val="00E71CC6"/>
    <w:rsid w:val="00E72750"/>
    <w:rsid w:val="00E72872"/>
    <w:rsid w:val="00E73790"/>
    <w:rsid w:val="00E74408"/>
    <w:rsid w:val="00E74535"/>
    <w:rsid w:val="00E75ECD"/>
    <w:rsid w:val="00E75EDF"/>
    <w:rsid w:val="00E811A9"/>
    <w:rsid w:val="00E815B9"/>
    <w:rsid w:val="00E81C43"/>
    <w:rsid w:val="00E82857"/>
    <w:rsid w:val="00E82EB1"/>
    <w:rsid w:val="00E8318B"/>
    <w:rsid w:val="00E8469B"/>
    <w:rsid w:val="00E84F2C"/>
    <w:rsid w:val="00E84F8E"/>
    <w:rsid w:val="00E8509C"/>
    <w:rsid w:val="00E8543F"/>
    <w:rsid w:val="00E8585A"/>
    <w:rsid w:val="00E85C9B"/>
    <w:rsid w:val="00E86648"/>
    <w:rsid w:val="00E8716F"/>
    <w:rsid w:val="00E87CA8"/>
    <w:rsid w:val="00E90BB2"/>
    <w:rsid w:val="00E91285"/>
    <w:rsid w:val="00E917CF"/>
    <w:rsid w:val="00E91DD3"/>
    <w:rsid w:val="00E921B9"/>
    <w:rsid w:val="00E92A1B"/>
    <w:rsid w:val="00E933C6"/>
    <w:rsid w:val="00E93CD7"/>
    <w:rsid w:val="00E93F8A"/>
    <w:rsid w:val="00E94249"/>
    <w:rsid w:val="00E94946"/>
    <w:rsid w:val="00E950BB"/>
    <w:rsid w:val="00E95A5F"/>
    <w:rsid w:val="00E95C82"/>
    <w:rsid w:val="00E9601F"/>
    <w:rsid w:val="00E963E5"/>
    <w:rsid w:val="00E96D31"/>
    <w:rsid w:val="00E97146"/>
    <w:rsid w:val="00E9741B"/>
    <w:rsid w:val="00E97A81"/>
    <w:rsid w:val="00EA0A4D"/>
    <w:rsid w:val="00EA10D6"/>
    <w:rsid w:val="00EA18F8"/>
    <w:rsid w:val="00EA33B6"/>
    <w:rsid w:val="00EA33D4"/>
    <w:rsid w:val="00EA36D9"/>
    <w:rsid w:val="00EA397A"/>
    <w:rsid w:val="00EA5309"/>
    <w:rsid w:val="00EA58D1"/>
    <w:rsid w:val="00EA6170"/>
    <w:rsid w:val="00EA703A"/>
    <w:rsid w:val="00EA74A2"/>
    <w:rsid w:val="00EA78CF"/>
    <w:rsid w:val="00EA7D92"/>
    <w:rsid w:val="00EB0CBC"/>
    <w:rsid w:val="00EB1043"/>
    <w:rsid w:val="00EB13A1"/>
    <w:rsid w:val="00EB1C93"/>
    <w:rsid w:val="00EB238F"/>
    <w:rsid w:val="00EB352B"/>
    <w:rsid w:val="00EB3F95"/>
    <w:rsid w:val="00EB44AC"/>
    <w:rsid w:val="00EB47FA"/>
    <w:rsid w:val="00EB50C2"/>
    <w:rsid w:val="00EB71EA"/>
    <w:rsid w:val="00EB73E5"/>
    <w:rsid w:val="00EC2BA5"/>
    <w:rsid w:val="00EC33F7"/>
    <w:rsid w:val="00EC48FA"/>
    <w:rsid w:val="00EC578B"/>
    <w:rsid w:val="00EC68CA"/>
    <w:rsid w:val="00EC68FF"/>
    <w:rsid w:val="00EC76C2"/>
    <w:rsid w:val="00EC77C5"/>
    <w:rsid w:val="00ED06F0"/>
    <w:rsid w:val="00ED13D8"/>
    <w:rsid w:val="00ED2BB7"/>
    <w:rsid w:val="00ED33A5"/>
    <w:rsid w:val="00ED3F8C"/>
    <w:rsid w:val="00ED5BD7"/>
    <w:rsid w:val="00ED7442"/>
    <w:rsid w:val="00ED74B0"/>
    <w:rsid w:val="00ED7F50"/>
    <w:rsid w:val="00EE0375"/>
    <w:rsid w:val="00EE06AB"/>
    <w:rsid w:val="00EE0A5C"/>
    <w:rsid w:val="00EE0F95"/>
    <w:rsid w:val="00EE1EC7"/>
    <w:rsid w:val="00EE4556"/>
    <w:rsid w:val="00EE470C"/>
    <w:rsid w:val="00EE4B59"/>
    <w:rsid w:val="00EE4DC0"/>
    <w:rsid w:val="00EE59F4"/>
    <w:rsid w:val="00EE6069"/>
    <w:rsid w:val="00EE6CA8"/>
    <w:rsid w:val="00EE6DC1"/>
    <w:rsid w:val="00EE7A75"/>
    <w:rsid w:val="00EF0D48"/>
    <w:rsid w:val="00EF117C"/>
    <w:rsid w:val="00EF1854"/>
    <w:rsid w:val="00EF2CCC"/>
    <w:rsid w:val="00EF41E4"/>
    <w:rsid w:val="00EF4ED4"/>
    <w:rsid w:val="00EF5A37"/>
    <w:rsid w:val="00EF78AB"/>
    <w:rsid w:val="00EF7C00"/>
    <w:rsid w:val="00F010BA"/>
    <w:rsid w:val="00F01397"/>
    <w:rsid w:val="00F01EF5"/>
    <w:rsid w:val="00F03727"/>
    <w:rsid w:val="00F03EBB"/>
    <w:rsid w:val="00F03F70"/>
    <w:rsid w:val="00F04401"/>
    <w:rsid w:val="00F044D7"/>
    <w:rsid w:val="00F04ABC"/>
    <w:rsid w:val="00F0518B"/>
    <w:rsid w:val="00F07859"/>
    <w:rsid w:val="00F07E2A"/>
    <w:rsid w:val="00F1085C"/>
    <w:rsid w:val="00F1092E"/>
    <w:rsid w:val="00F10D77"/>
    <w:rsid w:val="00F110CF"/>
    <w:rsid w:val="00F1117E"/>
    <w:rsid w:val="00F1194D"/>
    <w:rsid w:val="00F11E8D"/>
    <w:rsid w:val="00F12458"/>
    <w:rsid w:val="00F13CFB"/>
    <w:rsid w:val="00F1412C"/>
    <w:rsid w:val="00F15B3F"/>
    <w:rsid w:val="00F15DB3"/>
    <w:rsid w:val="00F15E79"/>
    <w:rsid w:val="00F16F6E"/>
    <w:rsid w:val="00F17B46"/>
    <w:rsid w:val="00F20887"/>
    <w:rsid w:val="00F211DF"/>
    <w:rsid w:val="00F21C68"/>
    <w:rsid w:val="00F21DB3"/>
    <w:rsid w:val="00F21EBF"/>
    <w:rsid w:val="00F228F8"/>
    <w:rsid w:val="00F234A3"/>
    <w:rsid w:val="00F240A3"/>
    <w:rsid w:val="00F244D0"/>
    <w:rsid w:val="00F2497D"/>
    <w:rsid w:val="00F24A64"/>
    <w:rsid w:val="00F2525F"/>
    <w:rsid w:val="00F25D20"/>
    <w:rsid w:val="00F276AC"/>
    <w:rsid w:val="00F278F3"/>
    <w:rsid w:val="00F30B88"/>
    <w:rsid w:val="00F31092"/>
    <w:rsid w:val="00F31B8C"/>
    <w:rsid w:val="00F329B2"/>
    <w:rsid w:val="00F32A91"/>
    <w:rsid w:val="00F33289"/>
    <w:rsid w:val="00F3339C"/>
    <w:rsid w:val="00F33CA7"/>
    <w:rsid w:val="00F3483D"/>
    <w:rsid w:val="00F358BB"/>
    <w:rsid w:val="00F3625F"/>
    <w:rsid w:val="00F36F0B"/>
    <w:rsid w:val="00F37213"/>
    <w:rsid w:val="00F3725B"/>
    <w:rsid w:val="00F40C6F"/>
    <w:rsid w:val="00F4179E"/>
    <w:rsid w:val="00F41EA2"/>
    <w:rsid w:val="00F42322"/>
    <w:rsid w:val="00F43085"/>
    <w:rsid w:val="00F4434A"/>
    <w:rsid w:val="00F449F8"/>
    <w:rsid w:val="00F44B66"/>
    <w:rsid w:val="00F44E36"/>
    <w:rsid w:val="00F45C6F"/>
    <w:rsid w:val="00F45FFA"/>
    <w:rsid w:val="00F47068"/>
    <w:rsid w:val="00F476B9"/>
    <w:rsid w:val="00F47A13"/>
    <w:rsid w:val="00F50364"/>
    <w:rsid w:val="00F51B5F"/>
    <w:rsid w:val="00F53928"/>
    <w:rsid w:val="00F55DEE"/>
    <w:rsid w:val="00F56191"/>
    <w:rsid w:val="00F5627B"/>
    <w:rsid w:val="00F56F2D"/>
    <w:rsid w:val="00F5776D"/>
    <w:rsid w:val="00F607AB"/>
    <w:rsid w:val="00F60E85"/>
    <w:rsid w:val="00F610E8"/>
    <w:rsid w:val="00F62C3B"/>
    <w:rsid w:val="00F62FEE"/>
    <w:rsid w:val="00F630B0"/>
    <w:rsid w:val="00F6372C"/>
    <w:rsid w:val="00F6480F"/>
    <w:rsid w:val="00F657E2"/>
    <w:rsid w:val="00F65E0E"/>
    <w:rsid w:val="00F67A0A"/>
    <w:rsid w:val="00F702B3"/>
    <w:rsid w:val="00F710CA"/>
    <w:rsid w:val="00F71359"/>
    <w:rsid w:val="00F73E68"/>
    <w:rsid w:val="00F73FB5"/>
    <w:rsid w:val="00F74386"/>
    <w:rsid w:val="00F748C5"/>
    <w:rsid w:val="00F74F25"/>
    <w:rsid w:val="00F75086"/>
    <w:rsid w:val="00F76BD8"/>
    <w:rsid w:val="00F77577"/>
    <w:rsid w:val="00F77C2C"/>
    <w:rsid w:val="00F80E54"/>
    <w:rsid w:val="00F811DD"/>
    <w:rsid w:val="00F812EA"/>
    <w:rsid w:val="00F813A6"/>
    <w:rsid w:val="00F8180B"/>
    <w:rsid w:val="00F81C99"/>
    <w:rsid w:val="00F82CE4"/>
    <w:rsid w:val="00F8312C"/>
    <w:rsid w:val="00F832CD"/>
    <w:rsid w:val="00F83CC1"/>
    <w:rsid w:val="00F840B0"/>
    <w:rsid w:val="00F8413A"/>
    <w:rsid w:val="00F84AE2"/>
    <w:rsid w:val="00F84E33"/>
    <w:rsid w:val="00F854F4"/>
    <w:rsid w:val="00F85ABD"/>
    <w:rsid w:val="00F864E2"/>
    <w:rsid w:val="00F9022F"/>
    <w:rsid w:val="00F91840"/>
    <w:rsid w:val="00F91AA7"/>
    <w:rsid w:val="00F92B16"/>
    <w:rsid w:val="00F936C0"/>
    <w:rsid w:val="00F94414"/>
    <w:rsid w:val="00F960B6"/>
    <w:rsid w:val="00FA02EB"/>
    <w:rsid w:val="00FA0922"/>
    <w:rsid w:val="00FA23DF"/>
    <w:rsid w:val="00FA2445"/>
    <w:rsid w:val="00FA252D"/>
    <w:rsid w:val="00FA2572"/>
    <w:rsid w:val="00FA2657"/>
    <w:rsid w:val="00FA2E46"/>
    <w:rsid w:val="00FA5841"/>
    <w:rsid w:val="00FA6305"/>
    <w:rsid w:val="00FA7749"/>
    <w:rsid w:val="00FA77B1"/>
    <w:rsid w:val="00FB02E8"/>
    <w:rsid w:val="00FB3267"/>
    <w:rsid w:val="00FB3295"/>
    <w:rsid w:val="00FB32B2"/>
    <w:rsid w:val="00FB4339"/>
    <w:rsid w:val="00FB4944"/>
    <w:rsid w:val="00FB496E"/>
    <w:rsid w:val="00FB5431"/>
    <w:rsid w:val="00FB5615"/>
    <w:rsid w:val="00FB5D69"/>
    <w:rsid w:val="00FB5DB7"/>
    <w:rsid w:val="00FC1AD1"/>
    <w:rsid w:val="00FC1D4C"/>
    <w:rsid w:val="00FC3605"/>
    <w:rsid w:val="00FC38A9"/>
    <w:rsid w:val="00FC393B"/>
    <w:rsid w:val="00FC39FE"/>
    <w:rsid w:val="00FC47E9"/>
    <w:rsid w:val="00FC4F0D"/>
    <w:rsid w:val="00FC58D1"/>
    <w:rsid w:val="00FC5D9A"/>
    <w:rsid w:val="00FC75A1"/>
    <w:rsid w:val="00FD1192"/>
    <w:rsid w:val="00FD21A9"/>
    <w:rsid w:val="00FD2A09"/>
    <w:rsid w:val="00FD44C5"/>
    <w:rsid w:val="00FD46EB"/>
    <w:rsid w:val="00FD4BB2"/>
    <w:rsid w:val="00FD4C8A"/>
    <w:rsid w:val="00FD4D5B"/>
    <w:rsid w:val="00FD5F55"/>
    <w:rsid w:val="00FE1A82"/>
    <w:rsid w:val="00FE2463"/>
    <w:rsid w:val="00FE24A6"/>
    <w:rsid w:val="00FE2C79"/>
    <w:rsid w:val="00FE30BE"/>
    <w:rsid w:val="00FE4836"/>
    <w:rsid w:val="00FE5B74"/>
    <w:rsid w:val="00FE5F63"/>
    <w:rsid w:val="00FE6740"/>
    <w:rsid w:val="00FE6D84"/>
    <w:rsid w:val="00FE7BA5"/>
    <w:rsid w:val="00FE7C14"/>
    <w:rsid w:val="00FF0047"/>
    <w:rsid w:val="00FF014F"/>
    <w:rsid w:val="00FF0AA0"/>
    <w:rsid w:val="00FF31CD"/>
    <w:rsid w:val="00FF47B3"/>
    <w:rsid w:val="00FF5CB0"/>
    <w:rsid w:val="00FF6F1A"/>
    <w:rsid w:val="00FF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5D73EC-C1C3-4E21-B8D6-907888C9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B4C6F"/>
    <w:rPr>
      <w:rFonts w:ascii="Times New Roman" w:hAnsi="Times New Roman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9D6D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848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017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D6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D6D7E"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D6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D6D7E"/>
    <w:rPr>
      <w:rFonts w:ascii="Tahoma" w:hAnsi="Tahoma" w:cs="Tahoma"/>
      <w:sz w:val="16"/>
      <w:szCs w:val="16"/>
    </w:rPr>
  </w:style>
  <w:style w:type="paragraph" w:customStyle="1" w:styleId="LabTitle">
    <w:name w:val="LabTitle"/>
    <w:basedOn w:val="Kop1"/>
    <w:next w:val="Standaard"/>
    <w:link w:val="LabTitleChar"/>
    <w:qFormat/>
    <w:rsid w:val="000A225D"/>
    <w:pPr>
      <w:pBdr>
        <w:bottom w:val="single" w:sz="4" w:space="1" w:color="auto"/>
      </w:pBdr>
    </w:pPr>
    <w:rPr>
      <w:rFonts w:ascii="Arial" w:hAnsi="Arial"/>
      <w:sz w:val="36"/>
      <w:lang w:val="en-GB"/>
    </w:rPr>
  </w:style>
  <w:style w:type="paragraph" w:customStyle="1" w:styleId="DocHeader">
    <w:name w:val="DocHeader"/>
    <w:basedOn w:val="Kop2"/>
    <w:next w:val="IndentedText"/>
    <w:link w:val="DocHeaderChar"/>
    <w:autoRedefine/>
    <w:qFormat/>
    <w:rsid w:val="009C666D"/>
    <w:rPr>
      <w:rFonts w:ascii="Arial" w:hAnsi="Arial"/>
      <w:color w:val="auto"/>
      <w:sz w:val="28"/>
      <w:lang w:val="en-GB"/>
    </w:rPr>
  </w:style>
  <w:style w:type="character" w:customStyle="1" w:styleId="LabTitleChar">
    <w:name w:val="LabTitle Char"/>
    <w:basedOn w:val="Kop1Char"/>
    <w:link w:val="LabTitle"/>
    <w:rsid w:val="000A225D"/>
    <w:rPr>
      <w:rFonts w:ascii="Arial" w:eastAsiaTheme="majorEastAsia" w:hAnsi="Arial" w:cstheme="majorBidi"/>
      <w:b/>
      <w:bCs/>
      <w:color w:val="365F91" w:themeColor="accent1" w:themeShade="BF"/>
      <w:sz w:val="36"/>
      <w:szCs w:val="28"/>
      <w:lang w:val="en-GB"/>
    </w:rPr>
  </w:style>
  <w:style w:type="paragraph" w:customStyle="1" w:styleId="IndentedText">
    <w:name w:val="IndentedText"/>
    <w:basedOn w:val="Standaard"/>
    <w:link w:val="IndentedTextChar"/>
    <w:qFormat/>
    <w:rsid w:val="007C67F9"/>
    <w:pPr>
      <w:ind w:left="720"/>
    </w:pPr>
    <w:rPr>
      <w:rFonts w:cs="Arial"/>
      <w:szCs w:val="20"/>
      <w:lang w:val="en-GB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84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ocHeaderChar">
    <w:name w:val="DocHeader Char"/>
    <w:basedOn w:val="Kop2Char"/>
    <w:link w:val="DocHeader"/>
    <w:rsid w:val="009C666D"/>
    <w:rPr>
      <w:rFonts w:ascii="Arial" w:eastAsiaTheme="majorEastAsia" w:hAnsi="Arial" w:cstheme="majorBidi"/>
      <w:b/>
      <w:bCs/>
      <w:color w:val="4F81BD" w:themeColor="accent1"/>
      <w:sz w:val="28"/>
      <w:szCs w:val="26"/>
      <w:lang w:val="en-GB"/>
    </w:rPr>
  </w:style>
  <w:style w:type="paragraph" w:styleId="Lijstalinea">
    <w:name w:val="List Paragraph"/>
    <w:basedOn w:val="Standaard"/>
    <w:link w:val="LijstalineaChar"/>
    <w:uiPriority w:val="34"/>
    <w:qFormat/>
    <w:rsid w:val="00A10572"/>
    <w:pPr>
      <w:ind w:left="720"/>
      <w:contextualSpacing/>
    </w:pPr>
  </w:style>
  <w:style w:type="character" w:customStyle="1" w:styleId="IndentedTextChar">
    <w:name w:val="IndentedText Char"/>
    <w:basedOn w:val="Standaardalinea-lettertype"/>
    <w:link w:val="IndentedText"/>
    <w:rsid w:val="007C67F9"/>
    <w:rPr>
      <w:rFonts w:ascii="Times New Roman" w:hAnsi="Times New Roman" w:cs="Arial"/>
      <w:sz w:val="24"/>
      <w:szCs w:val="20"/>
      <w:lang w:val="en-GB"/>
    </w:rPr>
  </w:style>
  <w:style w:type="paragraph" w:customStyle="1" w:styleId="PartTitle">
    <w:name w:val="PartTitle"/>
    <w:basedOn w:val="Kop2"/>
    <w:next w:val="Text"/>
    <w:link w:val="PartTitleChar"/>
    <w:autoRedefine/>
    <w:qFormat/>
    <w:rsid w:val="00716E90"/>
    <w:pPr>
      <w:pBdr>
        <w:top w:val="single" w:sz="4" w:space="4" w:color="auto"/>
      </w:pBdr>
      <w:shd w:val="clear" w:color="auto" w:fill="FFFFFF" w:themeFill="background1"/>
      <w:spacing w:after="240"/>
    </w:pPr>
    <w:rPr>
      <w:rFonts w:ascii="Arial" w:hAnsi="Arial" w:cs="Arial"/>
      <w:sz w:val="28"/>
      <w:szCs w:val="28"/>
    </w:rPr>
  </w:style>
  <w:style w:type="paragraph" w:customStyle="1" w:styleId="Text">
    <w:name w:val="Text"/>
    <w:basedOn w:val="Standaard"/>
    <w:link w:val="TextChar"/>
    <w:autoRedefine/>
    <w:qFormat/>
    <w:rsid w:val="00CB4C6F"/>
    <w:pPr>
      <w:spacing w:line="240" w:lineRule="auto"/>
    </w:pPr>
    <w:rPr>
      <w:rFonts w:cs="Arial"/>
    </w:rPr>
  </w:style>
  <w:style w:type="paragraph" w:customStyle="1" w:styleId="ListParagraph">
    <w:name w:val="ListParagraph"/>
    <w:basedOn w:val="Standaard"/>
    <w:link w:val="ListParagraphChar"/>
    <w:autoRedefine/>
    <w:qFormat/>
    <w:rsid w:val="007C67F9"/>
    <w:pPr>
      <w:spacing w:after="120" w:line="240" w:lineRule="auto"/>
    </w:pPr>
    <w:rPr>
      <w:rFonts w:cs="Arial"/>
    </w:rPr>
  </w:style>
  <w:style w:type="character" w:customStyle="1" w:styleId="TextChar">
    <w:name w:val="Text Char"/>
    <w:basedOn w:val="Standaardalinea-lettertype"/>
    <w:link w:val="Text"/>
    <w:rsid w:val="00CB4C6F"/>
    <w:rPr>
      <w:rFonts w:ascii="Times New Roman" w:hAnsi="Times New Roman" w:cs="Arial"/>
      <w:sz w:val="24"/>
    </w:rPr>
  </w:style>
  <w:style w:type="paragraph" w:customStyle="1" w:styleId="PartHeader">
    <w:name w:val="PartHeader"/>
    <w:basedOn w:val="Kop3"/>
    <w:next w:val="ListParagraph"/>
    <w:link w:val="PartHeaderChar"/>
    <w:qFormat/>
    <w:rsid w:val="00301711"/>
    <w:rPr>
      <w:rFonts w:ascii="Arial" w:hAnsi="Arial" w:cs="Arial"/>
      <w:color w:val="auto"/>
      <w:szCs w:val="24"/>
    </w:rPr>
  </w:style>
  <w:style w:type="character" w:customStyle="1" w:styleId="LijstalineaChar">
    <w:name w:val="Lijstalinea Char"/>
    <w:basedOn w:val="Standaardalinea-lettertype"/>
    <w:link w:val="Lijstalinea"/>
    <w:uiPriority w:val="34"/>
    <w:rsid w:val="00E34D34"/>
  </w:style>
  <w:style w:type="character" w:customStyle="1" w:styleId="ListParagraphChar">
    <w:name w:val="ListParagraph Char"/>
    <w:basedOn w:val="LijstalineaChar"/>
    <w:link w:val="ListParagraph"/>
    <w:rsid w:val="007C67F9"/>
    <w:rPr>
      <w:rFonts w:ascii="Times New Roman" w:hAnsi="Times New Roman" w:cs="Arial"/>
      <w:sz w:val="24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017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artHeaderChar">
    <w:name w:val="PartHeader Char"/>
    <w:basedOn w:val="Kop3Char"/>
    <w:link w:val="PartHeader"/>
    <w:rsid w:val="00301711"/>
    <w:rPr>
      <w:rFonts w:ascii="Arial" w:eastAsiaTheme="majorEastAsia" w:hAnsi="Arial" w:cs="Arial"/>
      <w:b/>
      <w:bCs/>
      <w:color w:val="4F81BD" w:themeColor="accent1"/>
      <w:sz w:val="24"/>
      <w:szCs w:val="24"/>
    </w:rPr>
  </w:style>
  <w:style w:type="paragraph" w:customStyle="1" w:styleId="CodeSegment">
    <w:name w:val="CodeSegment"/>
    <w:basedOn w:val="Standaard"/>
    <w:link w:val="CodeSegmentChar"/>
    <w:qFormat/>
    <w:rsid w:val="00C202AD"/>
    <w:pPr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hd w:val="clear" w:color="auto" w:fill="BFBFBF" w:themeFill="background1" w:themeFillShade="BF"/>
      <w:contextualSpacing/>
    </w:pPr>
    <w:rPr>
      <w:rFonts w:ascii="Courier New" w:hAnsi="Courier New"/>
      <w:sz w:val="20"/>
    </w:rPr>
  </w:style>
  <w:style w:type="paragraph" w:customStyle="1" w:styleId="IndentedCodeSegment">
    <w:name w:val="IndentedCodeSegment"/>
    <w:basedOn w:val="CodeSegment"/>
    <w:link w:val="IndentedCodeSegmentChar"/>
    <w:qFormat/>
    <w:rsid w:val="00DD2036"/>
    <w:pPr>
      <w:ind w:left="720"/>
    </w:pPr>
  </w:style>
  <w:style w:type="character" w:customStyle="1" w:styleId="CodeSegmentChar">
    <w:name w:val="CodeSegment Char"/>
    <w:basedOn w:val="Standaardalinea-lettertype"/>
    <w:link w:val="CodeSegment"/>
    <w:rsid w:val="00C202AD"/>
    <w:rPr>
      <w:rFonts w:ascii="Courier New" w:hAnsi="Courier New"/>
      <w:sz w:val="20"/>
      <w:shd w:val="clear" w:color="auto" w:fill="BFBFBF" w:themeFill="background1" w:themeFillShade="BF"/>
    </w:rPr>
  </w:style>
  <w:style w:type="character" w:customStyle="1" w:styleId="IndentedCodeSegmentChar">
    <w:name w:val="IndentedCodeSegment Char"/>
    <w:basedOn w:val="CodeSegmentChar"/>
    <w:link w:val="IndentedCodeSegment"/>
    <w:rsid w:val="00DD2036"/>
    <w:rPr>
      <w:rFonts w:ascii="Courier New" w:hAnsi="Courier New"/>
      <w:sz w:val="20"/>
      <w:shd w:val="clear" w:color="auto" w:fill="BFBFBF" w:themeFill="background1" w:themeFillShade="BF"/>
    </w:rPr>
  </w:style>
  <w:style w:type="paragraph" w:customStyle="1" w:styleId="SolutionHeader">
    <w:name w:val="SolutionHeader"/>
    <w:basedOn w:val="PartTitle"/>
    <w:next w:val="ListParagraph"/>
    <w:link w:val="SolutionHeaderChar"/>
    <w:qFormat/>
    <w:rsid w:val="001C3B4E"/>
    <w:pPr>
      <w:spacing w:before="240"/>
    </w:pPr>
  </w:style>
  <w:style w:type="paragraph" w:styleId="Normaalweb">
    <w:name w:val="Normal (Web)"/>
    <w:basedOn w:val="Standaard"/>
    <w:link w:val="NormaalwebChar"/>
    <w:uiPriority w:val="99"/>
    <w:semiHidden/>
    <w:unhideWhenUsed/>
    <w:rsid w:val="00FA774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PartTitleChar">
    <w:name w:val="PartTitle Char"/>
    <w:basedOn w:val="Kop2Char"/>
    <w:link w:val="PartTitle"/>
    <w:rsid w:val="00716E90"/>
    <w:rPr>
      <w:rFonts w:ascii="Arial" w:eastAsiaTheme="majorEastAsia" w:hAnsi="Arial" w:cs="Arial"/>
      <w:b/>
      <w:bCs/>
      <w:color w:val="4F81BD" w:themeColor="accent1"/>
      <w:sz w:val="28"/>
      <w:szCs w:val="28"/>
      <w:shd w:val="clear" w:color="auto" w:fill="FFFFFF" w:themeFill="background1"/>
    </w:rPr>
  </w:style>
  <w:style w:type="character" w:customStyle="1" w:styleId="SolutionHeaderChar">
    <w:name w:val="SolutionHeader Char"/>
    <w:basedOn w:val="PartTitleChar"/>
    <w:link w:val="SolutionHeader"/>
    <w:rsid w:val="001C3B4E"/>
    <w:rPr>
      <w:rFonts w:ascii="Arial" w:eastAsiaTheme="majorEastAsia" w:hAnsi="Arial" w:cs="Arial"/>
      <w:b/>
      <w:bCs/>
      <w:color w:val="4F81BD" w:themeColor="accent1"/>
      <w:sz w:val="28"/>
      <w:szCs w:val="28"/>
      <w:shd w:val="clear" w:color="auto" w:fill="FFFF0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D2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D2A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F67A0A"/>
    <w:rPr>
      <w:color w:val="0000FF" w:themeColor="hyperlink"/>
      <w:u w:val="single"/>
    </w:rPr>
  </w:style>
  <w:style w:type="paragraph" w:customStyle="1" w:styleId="Note">
    <w:name w:val="Note"/>
    <w:basedOn w:val="Standaard"/>
    <w:link w:val="NoteChar"/>
    <w:autoRedefine/>
    <w:qFormat/>
    <w:rsid w:val="002C0CDC"/>
    <w:pPr>
      <w:pBdr>
        <w:top w:val="single" w:sz="4" w:space="1" w:color="auto"/>
        <w:bottom w:val="single" w:sz="2" w:space="1" w:color="auto"/>
      </w:pBdr>
      <w:spacing w:after="120" w:line="240" w:lineRule="auto"/>
      <w:contextualSpacing/>
    </w:pPr>
    <w:rPr>
      <w:rFonts w:ascii="Arial" w:eastAsia="Times New Roman" w:hAnsi="Arial" w:cs="Times New Roman"/>
      <w:szCs w:val="20"/>
    </w:rPr>
  </w:style>
  <w:style w:type="paragraph" w:customStyle="1" w:styleId="IndentedNote">
    <w:name w:val="IndentedNote"/>
    <w:basedOn w:val="Note"/>
    <w:link w:val="IndentedNoteChar"/>
    <w:autoRedefine/>
    <w:qFormat/>
    <w:rsid w:val="00F55DEE"/>
    <w:pPr>
      <w:ind w:left="720"/>
    </w:pPr>
  </w:style>
  <w:style w:type="paragraph" w:customStyle="1" w:styleId="Warning">
    <w:name w:val="Warning"/>
    <w:basedOn w:val="Standaard"/>
    <w:link w:val="WarningChar"/>
    <w:autoRedefine/>
    <w:qFormat/>
    <w:rsid w:val="002C0CDC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FCC99"/>
      <w:spacing w:after="120" w:line="240" w:lineRule="auto"/>
      <w:contextualSpacing/>
    </w:pPr>
    <w:rPr>
      <w:rFonts w:ascii="Arial" w:eastAsia="Times New Roman" w:hAnsi="Arial" w:cs="Times New Roman"/>
      <w:szCs w:val="20"/>
    </w:rPr>
  </w:style>
  <w:style w:type="character" w:customStyle="1" w:styleId="NoteChar">
    <w:name w:val="Note Char"/>
    <w:basedOn w:val="Standaardalinea-lettertype"/>
    <w:link w:val="Note"/>
    <w:rsid w:val="002C0CDC"/>
    <w:rPr>
      <w:rFonts w:ascii="Arial" w:eastAsia="Times New Roman" w:hAnsi="Arial" w:cs="Times New Roman"/>
      <w:szCs w:val="20"/>
    </w:rPr>
  </w:style>
  <w:style w:type="character" w:customStyle="1" w:styleId="IndentedNoteChar">
    <w:name w:val="IndentedNote Char"/>
    <w:basedOn w:val="NoteChar"/>
    <w:link w:val="IndentedNote"/>
    <w:rsid w:val="00F55DEE"/>
    <w:rPr>
      <w:rFonts w:ascii="Arial" w:eastAsia="Times New Roman" w:hAnsi="Arial" w:cs="Times New Roman"/>
      <w:szCs w:val="20"/>
    </w:rPr>
  </w:style>
  <w:style w:type="character" w:customStyle="1" w:styleId="WarningChar">
    <w:name w:val="Warning Char"/>
    <w:basedOn w:val="Standaardalinea-lettertype"/>
    <w:link w:val="Warning"/>
    <w:rsid w:val="002C0CDC"/>
    <w:rPr>
      <w:rFonts w:ascii="Arial" w:eastAsia="Times New Roman" w:hAnsi="Arial" w:cs="Times New Roman"/>
      <w:szCs w:val="20"/>
      <w:shd w:val="clear" w:color="auto" w:fill="FFCC99"/>
    </w:rPr>
  </w:style>
  <w:style w:type="paragraph" w:customStyle="1" w:styleId="IndentedWarning">
    <w:name w:val="IndentedWarning"/>
    <w:basedOn w:val="Warning"/>
    <w:link w:val="IndentedWarningChar"/>
    <w:autoRedefine/>
    <w:qFormat/>
    <w:rsid w:val="001F025C"/>
    <w:pPr>
      <w:ind w:left="720"/>
    </w:pPr>
    <w:rPr>
      <w:rFonts w:ascii="Courier New" w:hAnsi="Courier New" w:cs="Courier New"/>
    </w:rPr>
  </w:style>
  <w:style w:type="paragraph" w:styleId="Koptekst">
    <w:name w:val="header"/>
    <w:basedOn w:val="Standaard"/>
    <w:link w:val="KoptekstChar"/>
    <w:uiPriority w:val="99"/>
    <w:unhideWhenUsed/>
    <w:rsid w:val="003E7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dentedWarningChar">
    <w:name w:val="IndentedWarning Char"/>
    <w:basedOn w:val="WarningChar"/>
    <w:link w:val="IndentedWarning"/>
    <w:rsid w:val="001F025C"/>
    <w:rPr>
      <w:rFonts w:ascii="Courier New" w:eastAsia="Times New Roman" w:hAnsi="Courier New" w:cs="Courier New"/>
      <w:sz w:val="24"/>
      <w:szCs w:val="20"/>
      <w:shd w:val="clear" w:color="auto" w:fill="FFFF00"/>
    </w:rPr>
  </w:style>
  <w:style w:type="character" w:customStyle="1" w:styleId="KoptekstChar">
    <w:name w:val="Koptekst Char"/>
    <w:basedOn w:val="Standaardalinea-lettertype"/>
    <w:link w:val="Koptekst"/>
    <w:uiPriority w:val="99"/>
    <w:rsid w:val="003E74B5"/>
  </w:style>
  <w:style w:type="paragraph" w:styleId="Voettekst">
    <w:name w:val="footer"/>
    <w:basedOn w:val="Standaard"/>
    <w:link w:val="VoettekstChar"/>
    <w:uiPriority w:val="99"/>
    <w:unhideWhenUsed/>
    <w:rsid w:val="003E7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E74B5"/>
  </w:style>
  <w:style w:type="character" w:styleId="Tekstvantijdelijkeaanduiding">
    <w:name w:val="Placeholder Text"/>
    <w:basedOn w:val="Standaardalinea-lettertype"/>
    <w:uiPriority w:val="99"/>
    <w:semiHidden/>
    <w:rsid w:val="008620A5"/>
    <w:rPr>
      <w:color w:val="808080"/>
    </w:rPr>
  </w:style>
  <w:style w:type="paragraph" w:customStyle="1" w:styleId="Code">
    <w:name w:val="Code"/>
    <w:basedOn w:val="Normaalweb"/>
    <w:link w:val="CodeChar"/>
    <w:qFormat/>
    <w:rsid w:val="00B114AA"/>
    <w:rPr>
      <w:rFonts w:ascii="Courier New" w:hAnsi="Courier New"/>
      <w:color w:val="000058"/>
    </w:rPr>
  </w:style>
  <w:style w:type="character" w:customStyle="1" w:styleId="CodeChar">
    <w:name w:val="Code Char"/>
    <w:basedOn w:val="Standaardalinea-lettertype"/>
    <w:link w:val="Code"/>
    <w:rsid w:val="00B114AA"/>
    <w:rPr>
      <w:rFonts w:ascii="Courier New" w:eastAsia="Times New Roman" w:hAnsi="Courier New" w:cs="Times New Roman"/>
      <w:color w:val="000058"/>
      <w:sz w:val="24"/>
      <w:szCs w:val="24"/>
    </w:rPr>
  </w:style>
  <w:style w:type="paragraph" w:customStyle="1" w:styleId="Goals">
    <w:name w:val="Goals"/>
    <w:basedOn w:val="ListParagraph"/>
    <w:link w:val="GoalsChar"/>
    <w:qFormat/>
    <w:rsid w:val="001C3B4E"/>
    <w:pPr>
      <w:numPr>
        <w:numId w:val="2"/>
      </w:numPr>
    </w:pPr>
  </w:style>
  <w:style w:type="paragraph" w:customStyle="1" w:styleId="LabSteps">
    <w:name w:val="LabSteps"/>
    <w:basedOn w:val="ListParagraph"/>
    <w:link w:val="LabStepsChar"/>
    <w:qFormat/>
    <w:rsid w:val="00783E3C"/>
    <w:pPr>
      <w:numPr>
        <w:numId w:val="17"/>
      </w:numPr>
    </w:pPr>
  </w:style>
  <w:style w:type="character" w:customStyle="1" w:styleId="GoalsChar">
    <w:name w:val="Goals Char"/>
    <w:basedOn w:val="ListParagraphChar"/>
    <w:link w:val="Goals"/>
    <w:rsid w:val="001C3B4E"/>
    <w:rPr>
      <w:rFonts w:ascii="Times New Roman" w:hAnsi="Times New Roman" w:cs="Arial"/>
      <w:sz w:val="24"/>
    </w:rPr>
  </w:style>
  <w:style w:type="paragraph" w:customStyle="1" w:styleId="PartIntroParagraph">
    <w:name w:val="PartIntroParagraph"/>
    <w:basedOn w:val="Text"/>
    <w:link w:val="DMLab-PartIntroParagraphChar"/>
    <w:qFormat/>
    <w:rsid w:val="00553D9C"/>
    <w:rPr>
      <w:i/>
    </w:rPr>
  </w:style>
  <w:style w:type="character" w:customStyle="1" w:styleId="LabStepsChar">
    <w:name w:val="LabSteps Char"/>
    <w:basedOn w:val="ListParagraphChar"/>
    <w:link w:val="LabSteps"/>
    <w:rsid w:val="00553D9C"/>
    <w:rPr>
      <w:rFonts w:ascii="Times New Roman" w:hAnsi="Times New Roman" w:cs="Arial"/>
      <w:sz w:val="24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553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rmaalwebChar">
    <w:name w:val="Normaal (web) Char"/>
    <w:basedOn w:val="Standaardalinea-lettertype"/>
    <w:link w:val="Normaalweb"/>
    <w:uiPriority w:val="99"/>
    <w:semiHidden/>
    <w:rsid w:val="00553D9C"/>
    <w:rPr>
      <w:rFonts w:ascii="Times New Roman" w:eastAsia="Times New Roman" w:hAnsi="Times New Roman" w:cs="Times New Roman"/>
      <w:sz w:val="24"/>
      <w:szCs w:val="24"/>
    </w:rPr>
  </w:style>
  <w:style w:type="character" w:customStyle="1" w:styleId="DMLab-PartIntroParagraphChar">
    <w:name w:val="DMLab-PartIntroParagraph Char"/>
    <w:basedOn w:val="NormaalwebChar"/>
    <w:link w:val="PartIntroParagraph"/>
    <w:rsid w:val="00553D9C"/>
    <w:rPr>
      <w:rFonts w:ascii="Times New Roman" w:eastAsia="Times New Roman" w:hAnsi="Times New Roman" w:cs="Times New Roman"/>
      <w:sz w:val="24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553D9C"/>
    <w:rPr>
      <w:rFonts w:ascii="Tahoma" w:hAnsi="Tahoma" w:cs="Tahoma"/>
      <w:sz w:val="16"/>
      <w:szCs w:val="16"/>
    </w:rPr>
  </w:style>
  <w:style w:type="paragraph" w:customStyle="1" w:styleId="BoldStep">
    <w:name w:val="BoldStep"/>
    <w:basedOn w:val="LabSteps"/>
    <w:link w:val="BoldStepChar"/>
    <w:autoRedefine/>
    <w:qFormat/>
    <w:rsid w:val="00783E3C"/>
    <w:pPr>
      <w:numPr>
        <w:numId w:val="0"/>
      </w:numPr>
    </w:pPr>
    <w:rPr>
      <w:b/>
    </w:rPr>
  </w:style>
  <w:style w:type="character" w:customStyle="1" w:styleId="BoldStepChar">
    <w:name w:val="BoldStep Char"/>
    <w:basedOn w:val="LabStepsChar"/>
    <w:link w:val="BoldStep"/>
    <w:rsid w:val="00783E3C"/>
    <w:rPr>
      <w:rFonts w:ascii="Times New Roman" w:hAnsi="Times New Roman" w:cs="Arial"/>
      <w:b/>
      <w:sz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23A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23ACB"/>
    <w:rPr>
      <w:rFonts w:ascii="Times New Roman" w:hAnsi="Times New Roman"/>
      <w:b/>
      <w:bCs/>
      <w:i/>
      <w:iCs/>
      <w:color w:val="4F81BD" w:themeColor="accent1"/>
      <w:sz w:val="24"/>
    </w:rPr>
  </w:style>
  <w:style w:type="table" w:styleId="Tabelraster">
    <w:name w:val="Table Grid"/>
    <w:basedOn w:val="Standaardtabel"/>
    <w:uiPriority w:val="59"/>
    <w:rsid w:val="00DD45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ieveverwijzing">
    <w:name w:val="Intense Reference"/>
    <w:basedOn w:val="Standaardalinea-lettertype"/>
    <w:uiPriority w:val="32"/>
    <w:qFormat/>
    <w:rsid w:val="00353036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2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socket.io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nodejs.org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jquery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socket.io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expressjs.com/api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llen\Desktop\Lab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BABAA0BE80BF42A614804411C81EF8" ma:contentTypeVersion="0" ma:contentTypeDescription="Create a new document." ma:contentTypeScope="" ma:versionID="3beddd30d96a875c58feff7ff7a5c65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6AE1D-CD21-443E-B4FB-4E6AE4EC3CB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A444F64-BE56-42B9-AE63-3F390C99F3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A5779-EF10-4D0E-8723-0F2CE18832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AD532E5-66EE-474E-AFB3-18CF88279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LabTemplate</Template>
  <TotalTime>3058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DevelopMentor</Company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ballen</dc:creator>
  <cp:lastModifiedBy>Maurice de Beijer</cp:lastModifiedBy>
  <cp:revision>3162</cp:revision>
  <cp:lastPrinted>2012-05-07T12:42:00Z</cp:lastPrinted>
  <dcterms:created xsi:type="dcterms:W3CDTF">2008-03-11T22:21:00Z</dcterms:created>
  <dcterms:modified xsi:type="dcterms:W3CDTF">2013-10-31T15:15:00Z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bName">
    <vt:lpwstr>ASP.NET MVC</vt:lpwstr>
  </property>
</Properties>
</file>