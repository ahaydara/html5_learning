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6D" w:rsidRPr="001F0846" w:rsidRDefault="00352ED5" w:rsidP="004E2F35">
      <w:r w:rsidRPr="001F0846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Pr="001F0846" w:rsidRDefault="00374945" w:rsidP="0068480B">
      <w:pPr>
        <w:pStyle w:val="LabTitle"/>
        <w:rPr>
          <w:lang w:val="en-US"/>
        </w:rPr>
      </w:pPr>
      <w:r w:rsidRPr="001F0846">
        <w:rPr>
          <w:rStyle w:val="LabTitleChar"/>
          <w:lang w:val="en-US"/>
        </w:rPr>
        <w:t>AngularJS</w:t>
      </w:r>
      <w:r w:rsidR="00703E16" w:rsidRPr="001F0846">
        <w:rPr>
          <w:rStyle w:val="LabTitleChar"/>
          <w:lang w:val="en-US"/>
        </w:rPr>
        <w:t xml:space="preserve"> </w:t>
      </w:r>
      <w:r w:rsidR="00D6030F" w:rsidRPr="001F0846">
        <w:rPr>
          <w:rStyle w:val="LabTitleChar"/>
          <w:lang w:val="en-US"/>
        </w:rPr>
        <w:t>Basics</w:t>
      </w:r>
    </w:p>
    <w:p w:rsidR="0068480B" w:rsidRPr="001F0846" w:rsidRDefault="0068480B" w:rsidP="00352ED5">
      <w:pPr>
        <w:pStyle w:val="DocHeader"/>
        <w:rPr>
          <w:lang w:val="en-US"/>
        </w:rPr>
      </w:pPr>
      <w:r w:rsidRPr="001F0846">
        <w:rPr>
          <w:lang w:val="en-US"/>
        </w:rPr>
        <w:t xml:space="preserve">Estimated </w:t>
      </w:r>
      <w:r w:rsidR="00352ED5" w:rsidRPr="001F0846">
        <w:rPr>
          <w:lang w:val="en-US"/>
        </w:rPr>
        <w:t>t</w:t>
      </w:r>
      <w:r w:rsidRPr="001F0846">
        <w:rPr>
          <w:lang w:val="en-US"/>
        </w:rPr>
        <w:t xml:space="preserve">ime </w:t>
      </w:r>
      <w:r w:rsidR="00352ED5" w:rsidRPr="001F0846">
        <w:rPr>
          <w:lang w:val="en-US"/>
        </w:rPr>
        <w:t>for</w:t>
      </w:r>
      <w:r w:rsidRPr="001F0846">
        <w:rPr>
          <w:lang w:val="en-US"/>
        </w:rPr>
        <w:t xml:space="preserve"> </w:t>
      </w:r>
      <w:r w:rsidR="00352ED5" w:rsidRPr="001F0846">
        <w:rPr>
          <w:lang w:val="en-US"/>
        </w:rPr>
        <w:t>completion</w:t>
      </w:r>
      <w:r w:rsidR="00A10572" w:rsidRPr="001F0846">
        <w:rPr>
          <w:lang w:val="en-US"/>
        </w:rPr>
        <w:t>:</w:t>
      </w:r>
      <w:r w:rsidR="00352ED5" w:rsidRPr="001F0846">
        <w:rPr>
          <w:lang w:val="en-US"/>
        </w:rPr>
        <w:t xml:space="preserve">  </w:t>
      </w:r>
      <w:r w:rsidR="00EB18E6">
        <w:rPr>
          <w:rStyle w:val="IndentedTextChar"/>
          <w:lang w:val="en-US"/>
        </w:rPr>
        <w:t>45</w:t>
      </w:r>
      <w:bookmarkStart w:id="0" w:name="_GoBack"/>
      <w:bookmarkEnd w:id="0"/>
      <w:r w:rsidR="00142DE0" w:rsidRPr="001F0846">
        <w:rPr>
          <w:rStyle w:val="IndentedTextChar"/>
          <w:lang w:val="en-US"/>
        </w:rPr>
        <w:t xml:space="preserve"> </w:t>
      </w:r>
      <w:r w:rsidR="00EC68CA" w:rsidRPr="001F0846">
        <w:rPr>
          <w:rStyle w:val="IndentedTextChar"/>
          <w:lang w:val="en-US"/>
        </w:rPr>
        <w:t>minutes</w:t>
      </w:r>
    </w:p>
    <w:p w:rsidR="00352ED5" w:rsidRPr="001F0846" w:rsidRDefault="00352ED5" w:rsidP="00352ED5">
      <w:pPr>
        <w:pStyle w:val="DocHeader"/>
        <w:rPr>
          <w:lang w:val="en-US"/>
        </w:rPr>
      </w:pPr>
      <w:r w:rsidRPr="001F0846">
        <w:rPr>
          <w:lang w:val="en-US"/>
        </w:rPr>
        <w:t>Overview:</w:t>
      </w:r>
    </w:p>
    <w:p w:rsidR="00352ED5" w:rsidRPr="001F0846" w:rsidRDefault="006D23C3" w:rsidP="00D9003D">
      <w:pPr>
        <w:pStyle w:val="IndentedText"/>
        <w:rPr>
          <w:lang w:val="en-US"/>
        </w:rPr>
      </w:pPr>
      <w:r w:rsidRPr="001F0846">
        <w:rPr>
          <w:lang w:val="en-US"/>
        </w:rPr>
        <w:t>In this lab you will</w:t>
      </w:r>
      <w:r w:rsidR="00003AD4" w:rsidRPr="001F0846">
        <w:rPr>
          <w:lang w:val="en-US"/>
        </w:rPr>
        <w:t xml:space="preserve"> </w:t>
      </w:r>
      <w:r w:rsidR="002453BF" w:rsidRPr="001F0846">
        <w:rPr>
          <w:lang w:val="en-US"/>
        </w:rPr>
        <w:t xml:space="preserve">use </w:t>
      </w:r>
      <w:r w:rsidR="00374945" w:rsidRPr="001F0846">
        <w:rPr>
          <w:lang w:val="en-US"/>
        </w:rPr>
        <w:t xml:space="preserve">AngularJS to create a simple application to manage and edit a list of </w:t>
      </w:r>
      <w:r w:rsidR="00FA24A1">
        <w:rPr>
          <w:lang w:val="en-US"/>
        </w:rPr>
        <w:t>movies</w:t>
      </w:r>
      <w:r w:rsidR="00374945" w:rsidRPr="001F0846">
        <w:rPr>
          <w:lang w:val="en-US"/>
        </w:rPr>
        <w:t>.</w:t>
      </w:r>
    </w:p>
    <w:p w:rsidR="009D6D7E" w:rsidRPr="001F0846" w:rsidRDefault="00A10572" w:rsidP="001C3B4E">
      <w:pPr>
        <w:pStyle w:val="DocHeader"/>
        <w:rPr>
          <w:lang w:val="en-US"/>
        </w:rPr>
      </w:pPr>
      <w:r w:rsidRPr="001F0846">
        <w:rPr>
          <w:lang w:val="en-US"/>
        </w:rPr>
        <w:t>Goals:</w:t>
      </w:r>
    </w:p>
    <w:p w:rsidR="008F3476" w:rsidRPr="001F0846" w:rsidRDefault="00374945" w:rsidP="00670E22">
      <w:pPr>
        <w:pStyle w:val="Goals"/>
        <w:rPr>
          <w:rStyle w:val="ListParagraphChar"/>
        </w:rPr>
      </w:pPr>
      <w:r w:rsidRPr="001F0846">
        <w:rPr>
          <w:rStyle w:val="ListParagraphChar"/>
        </w:rPr>
        <w:t xml:space="preserve">Create a </w:t>
      </w:r>
      <w:r w:rsidR="00741875">
        <w:rPr>
          <w:rStyle w:val="ListParagraphChar"/>
        </w:rPr>
        <w:t>simple</w:t>
      </w:r>
      <w:r w:rsidRPr="001F0846">
        <w:rPr>
          <w:rStyle w:val="ListParagraphChar"/>
        </w:rPr>
        <w:t xml:space="preserve"> application using AngularJS</w:t>
      </w:r>
    </w:p>
    <w:p w:rsidR="00C077BE" w:rsidRPr="001F0846" w:rsidRDefault="00374945" w:rsidP="00670E22">
      <w:pPr>
        <w:pStyle w:val="Goals"/>
        <w:rPr>
          <w:rStyle w:val="ListParagraphChar"/>
        </w:rPr>
      </w:pPr>
      <w:r w:rsidRPr="001F0846">
        <w:rPr>
          <w:rStyle w:val="ListParagraphChar"/>
        </w:rPr>
        <w:t xml:space="preserve">Create </w:t>
      </w:r>
      <w:r w:rsidR="00741875">
        <w:rPr>
          <w:rStyle w:val="ListParagraphChar"/>
        </w:rPr>
        <w:t>an AngularJS main module and controller</w:t>
      </w:r>
      <w:r w:rsidRPr="001F0846">
        <w:rPr>
          <w:rStyle w:val="ListParagraphChar"/>
        </w:rPr>
        <w:t xml:space="preserve"> </w:t>
      </w:r>
    </w:p>
    <w:p w:rsidR="00374945" w:rsidRPr="001F0846" w:rsidRDefault="00374945" w:rsidP="00670E22">
      <w:pPr>
        <w:pStyle w:val="Goals"/>
        <w:rPr>
          <w:rStyle w:val="ListParagraphChar"/>
        </w:rPr>
      </w:pPr>
      <w:r w:rsidRPr="001F0846">
        <w:rPr>
          <w:rStyle w:val="ListParagraphChar"/>
        </w:rPr>
        <w:t xml:space="preserve">Configure </w:t>
      </w:r>
      <w:r w:rsidR="00741875">
        <w:rPr>
          <w:rStyle w:val="ListParagraphChar"/>
        </w:rPr>
        <w:t>data binding and visibility in the view</w:t>
      </w:r>
    </w:p>
    <w:p w:rsidR="000D101F" w:rsidRPr="001F0846" w:rsidRDefault="000D101F" w:rsidP="000D101F">
      <w:pPr>
        <w:pStyle w:val="DocHeader"/>
        <w:rPr>
          <w:lang w:val="en-US"/>
        </w:rPr>
      </w:pPr>
      <w:r w:rsidRPr="001F0846">
        <w:rPr>
          <w:lang w:val="en-US"/>
        </w:rPr>
        <w:t>Lab Notes:</w:t>
      </w:r>
    </w:p>
    <w:p w:rsidR="00E5182F" w:rsidRPr="001F0846" w:rsidRDefault="001A559D" w:rsidP="00374945">
      <w:pPr>
        <w:pStyle w:val="IndentedText"/>
        <w:rPr>
          <w:rStyle w:val="IndentedTextChar"/>
          <w:lang w:val="en-US"/>
        </w:rPr>
      </w:pPr>
      <w:r w:rsidRPr="001F0846">
        <w:rPr>
          <w:rStyle w:val="IndentedTextChar"/>
          <w:lang w:val="en-US"/>
        </w:rPr>
        <w:t xml:space="preserve">Don’t forget to reference the AngularJS documentation at </w:t>
      </w:r>
      <w:hyperlink r:id="rId12" w:history="1">
        <w:r w:rsidRPr="001F0846">
          <w:rPr>
            <w:rStyle w:val="Hyperlink"/>
            <w:lang w:val="en-US"/>
          </w:rPr>
          <w:t>http://docs.angularjs.org/api</w:t>
        </w:r>
      </w:hyperlink>
      <w:r w:rsidRPr="001F0846">
        <w:rPr>
          <w:lang w:val="en-US"/>
        </w:rPr>
        <w:t>.</w:t>
      </w:r>
    </w:p>
    <w:p w:rsidR="00374945" w:rsidRPr="001F0846" w:rsidRDefault="00374945" w:rsidP="00374945">
      <w:pPr>
        <w:pStyle w:val="IndentedText"/>
        <w:ind w:left="0"/>
        <w:rPr>
          <w:rStyle w:val="IndentedTextChar"/>
          <w:lang w:val="en-US"/>
        </w:rPr>
      </w:pPr>
    </w:p>
    <w:p w:rsidR="00794850" w:rsidRPr="001F0846" w:rsidRDefault="001A559D" w:rsidP="00794850">
      <w:pPr>
        <w:pStyle w:val="PartTitle"/>
      </w:pPr>
      <w:r w:rsidRPr="001F0846">
        <w:rPr>
          <w:rStyle w:val="PartTitleChar"/>
        </w:rPr>
        <w:t xml:space="preserve">Creating a </w:t>
      </w:r>
      <w:r w:rsidR="00741875">
        <w:rPr>
          <w:rStyle w:val="PartTitleChar"/>
        </w:rPr>
        <w:t>movies</w:t>
      </w:r>
      <w:r w:rsidRPr="001F0846">
        <w:rPr>
          <w:rStyle w:val="PartTitleChar"/>
        </w:rPr>
        <w:t xml:space="preserve"> list</w:t>
      </w:r>
    </w:p>
    <w:p w:rsidR="00794850" w:rsidRPr="001F0846" w:rsidRDefault="00794850" w:rsidP="00794850">
      <w:pPr>
        <w:pStyle w:val="PartIntroParagraph"/>
        <w:rPr>
          <w:rStyle w:val="TextChar"/>
          <w:sz w:val="22"/>
        </w:rPr>
      </w:pPr>
      <w:r w:rsidRPr="001F0846">
        <w:rPr>
          <w:rStyle w:val="TextChar"/>
          <w:sz w:val="22"/>
        </w:rPr>
        <w:t xml:space="preserve">In this part of the lab, </w:t>
      </w:r>
      <w:r w:rsidR="00161052" w:rsidRPr="001F0846">
        <w:rPr>
          <w:rStyle w:val="TextChar"/>
          <w:sz w:val="22"/>
        </w:rPr>
        <w:t xml:space="preserve">you will </w:t>
      </w:r>
      <w:r w:rsidR="001A559D" w:rsidRPr="001F0846">
        <w:rPr>
          <w:rStyle w:val="TextChar"/>
          <w:sz w:val="22"/>
        </w:rPr>
        <w:t xml:space="preserve">create a basic AngularJS </w:t>
      </w:r>
      <w:r w:rsidR="00741875">
        <w:rPr>
          <w:rStyle w:val="TextChar"/>
          <w:sz w:val="22"/>
        </w:rPr>
        <w:t xml:space="preserve">application </w:t>
      </w:r>
      <w:r w:rsidR="001A559D" w:rsidRPr="001F0846">
        <w:rPr>
          <w:rStyle w:val="TextChar"/>
          <w:sz w:val="22"/>
        </w:rPr>
        <w:t xml:space="preserve">and build a list of </w:t>
      </w:r>
      <w:r w:rsidR="00741875">
        <w:rPr>
          <w:rStyle w:val="TextChar"/>
          <w:sz w:val="22"/>
        </w:rPr>
        <w:t xml:space="preserve">movies </w:t>
      </w:r>
      <w:r w:rsidR="001A559D" w:rsidRPr="001F0846">
        <w:rPr>
          <w:rStyle w:val="TextChar"/>
          <w:sz w:val="22"/>
        </w:rPr>
        <w:t xml:space="preserve">the user can </w:t>
      </w:r>
      <w:r w:rsidR="001F0846" w:rsidRPr="001F0846">
        <w:rPr>
          <w:rStyle w:val="TextChar"/>
          <w:sz w:val="22"/>
        </w:rPr>
        <w:t>scroll</w:t>
      </w:r>
      <w:r w:rsidR="001A559D" w:rsidRPr="001F0846">
        <w:rPr>
          <w:rStyle w:val="TextChar"/>
          <w:sz w:val="22"/>
        </w:rPr>
        <w:t xml:space="preserve"> through</w:t>
      </w:r>
      <w:r w:rsidR="00161052" w:rsidRPr="001F0846">
        <w:rPr>
          <w:rStyle w:val="TextChar"/>
          <w:sz w:val="22"/>
        </w:rPr>
        <w:t>.</w:t>
      </w:r>
      <w:r w:rsidR="001A559D" w:rsidRPr="001F0846">
        <w:rPr>
          <w:rStyle w:val="TextChar"/>
          <w:sz w:val="22"/>
        </w:rPr>
        <w:t xml:space="preserve"> In the next part of the lab you will add an edit screen allowing users to select a </w:t>
      </w:r>
      <w:r w:rsidR="00741875">
        <w:rPr>
          <w:rStyle w:val="TextChar"/>
          <w:sz w:val="22"/>
        </w:rPr>
        <w:t xml:space="preserve">movie </w:t>
      </w:r>
      <w:r w:rsidR="001A559D" w:rsidRPr="001F0846">
        <w:rPr>
          <w:rStyle w:val="TextChar"/>
          <w:sz w:val="22"/>
        </w:rPr>
        <w:t xml:space="preserve">and edit </w:t>
      </w:r>
      <w:r w:rsidR="00741875">
        <w:rPr>
          <w:rStyle w:val="TextChar"/>
          <w:sz w:val="22"/>
        </w:rPr>
        <w:t>its</w:t>
      </w:r>
      <w:r w:rsidR="001A559D" w:rsidRPr="001F0846">
        <w:rPr>
          <w:rStyle w:val="TextChar"/>
          <w:sz w:val="22"/>
        </w:rPr>
        <w:t xml:space="preserve"> details. </w:t>
      </w:r>
    </w:p>
    <w:p w:rsidR="00794850" w:rsidRPr="001F0846" w:rsidRDefault="00794850" w:rsidP="00794850">
      <w:pPr>
        <w:pStyle w:val="PartHeader"/>
      </w:pPr>
      <w:r w:rsidRPr="001F0846">
        <w:t>Criteria:</w:t>
      </w:r>
    </w:p>
    <w:p w:rsidR="00794850" w:rsidRDefault="00753F8C" w:rsidP="00794850">
      <w:pPr>
        <w:pStyle w:val="Goals"/>
        <w:numPr>
          <w:ilvl w:val="0"/>
          <w:numId w:val="1"/>
        </w:numPr>
        <w:rPr>
          <w:rStyle w:val="ListParagraphChar"/>
        </w:rPr>
      </w:pPr>
      <w:r w:rsidRPr="001F0846">
        <w:rPr>
          <w:rStyle w:val="ListParagraphChar"/>
        </w:rPr>
        <w:t xml:space="preserve">The </w:t>
      </w:r>
      <w:r w:rsidR="00741875">
        <w:rPr>
          <w:rStyle w:val="ListParagraphChar"/>
        </w:rPr>
        <w:t>Index</w:t>
      </w:r>
      <w:r w:rsidRPr="001F0846">
        <w:rPr>
          <w:rStyle w:val="ListParagraphChar"/>
        </w:rPr>
        <w:t xml:space="preserve">.html page is intended to be the main page for working with </w:t>
      </w:r>
      <w:r w:rsidR="00741875">
        <w:rPr>
          <w:rStyle w:val="ListParagraphChar"/>
        </w:rPr>
        <w:t>movies</w:t>
      </w:r>
      <w:r w:rsidRPr="001F0846">
        <w:rPr>
          <w:rStyle w:val="ListParagraphChar"/>
        </w:rPr>
        <w:t>.</w:t>
      </w:r>
      <w:r w:rsidR="007A6186" w:rsidRPr="001F0846">
        <w:rPr>
          <w:rStyle w:val="ListParagraphChar"/>
        </w:rPr>
        <w:t xml:space="preserve"> This page is </w:t>
      </w:r>
      <w:r w:rsidR="003623B4">
        <w:rPr>
          <w:rStyle w:val="ListParagraphChar"/>
        </w:rPr>
        <w:t xml:space="preserve">left without </w:t>
      </w:r>
      <w:r w:rsidR="00C24AAD">
        <w:rPr>
          <w:rStyle w:val="ListParagraphChar"/>
        </w:rPr>
        <w:t xml:space="preserve">any </w:t>
      </w:r>
      <w:r w:rsidR="003623B4">
        <w:rPr>
          <w:rStyle w:val="ListParagraphChar"/>
        </w:rPr>
        <w:t>AngularJS</w:t>
      </w:r>
      <w:r w:rsidR="007A6186" w:rsidRPr="001F0846">
        <w:rPr>
          <w:rStyle w:val="ListParagraphChar"/>
        </w:rPr>
        <w:t xml:space="preserve"> </w:t>
      </w:r>
      <w:r w:rsidR="00C24AAD">
        <w:rPr>
          <w:rStyle w:val="ListParagraphChar"/>
        </w:rPr>
        <w:t>directives</w:t>
      </w:r>
      <w:r w:rsidR="003623B4">
        <w:rPr>
          <w:rStyle w:val="ListParagraphChar"/>
        </w:rPr>
        <w:t xml:space="preserve"> and with an empty main module. I</w:t>
      </w:r>
      <w:r w:rsidR="007A6186" w:rsidRPr="001F0846">
        <w:rPr>
          <w:rStyle w:val="ListParagraphChar"/>
        </w:rPr>
        <w:t>t</w:t>
      </w:r>
      <w:r w:rsidR="00C24AAD">
        <w:rPr>
          <w:rStyle w:val="ListParagraphChar"/>
        </w:rPr>
        <w:t xml:space="preserve"> is your job to implement these.</w:t>
      </w:r>
    </w:p>
    <w:p w:rsidR="003623B4" w:rsidRPr="001F0846" w:rsidRDefault="003623B4" w:rsidP="003623B4">
      <w:pPr>
        <w:pStyle w:val="Goals"/>
        <w:numPr>
          <w:ilvl w:val="0"/>
          <w:numId w:val="0"/>
        </w:numPr>
        <w:ind w:left="720" w:hanging="360"/>
        <w:rPr>
          <w:rStyle w:val="ListParagraphChar"/>
        </w:rPr>
      </w:pPr>
    </w:p>
    <w:p w:rsidR="00C62326" w:rsidRPr="001F0846" w:rsidRDefault="00C62326" w:rsidP="00C62326">
      <w:pPr>
        <w:pStyle w:val="LabSteps"/>
        <w:numPr>
          <w:ilvl w:val="0"/>
          <w:numId w:val="0"/>
        </w:numPr>
        <w:rPr>
          <w:rStyle w:val="ListParagraphChar"/>
          <w:b/>
        </w:rPr>
      </w:pPr>
      <w:r w:rsidRPr="001F0846">
        <w:rPr>
          <w:rStyle w:val="ListParagraphChar"/>
          <w:b/>
        </w:rPr>
        <w:t>Helpful links:</w:t>
      </w:r>
    </w:p>
    <w:p w:rsidR="00C62326" w:rsidRDefault="00B332E9" w:rsidP="009F7746">
      <w:pPr>
        <w:pStyle w:val="LabSteps"/>
        <w:numPr>
          <w:ilvl w:val="0"/>
          <w:numId w:val="1"/>
        </w:numPr>
        <w:rPr>
          <w:rStyle w:val="ListParagraphChar"/>
        </w:rPr>
      </w:pPr>
      <w:hyperlink r:id="rId13" w:history="1">
        <w:r w:rsidR="00C62326" w:rsidRPr="001F0846">
          <w:rPr>
            <w:rStyle w:val="Hyperlink"/>
          </w:rPr>
          <w:t>The AngularJS documentation</w:t>
        </w:r>
      </w:hyperlink>
      <w:r w:rsidR="00C62326" w:rsidRPr="001F0846">
        <w:rPr>
          <w:rStyle w:val="ListParagraphChar"/>
        </w:rPr>
        <w:t>.</w:t>
      </w:r>
    </w:p>
    <w:p w:rsidR="003623B4" w:rsidRPr="001F0846" w:rsidRDefault="003623B4" w:rsidP="003623B4">
      <w:pPr>
        <w:pStyle w:val="LabSteps"/>
        <w:numPr>
          <w:ilvl w:val="0"/>
          <w:numId w:val="0"/>
        </w:numPr>
        <w:ind w:left="720" w:hanging="360"/>
        <w:rPr>
          <w:rStyle w:val="ListParagraphChar"/>
        </w:rPr>
      </w:pPr>
    </w:p>
    <w:p w:rsidR="00794850" w:rsidRPr="001F0846" w:rsidRDefault="00794850" w:rsidP="00794850">
      <w:pPr>
        <w:pStyle w:val="PartHeader"/>
      </w:pPr>
      <w:r w:rsidRPr="001F0846">
        <w:t>Steps:</w:t>
      </w:r>
    </w:p>
    <w:p w:rsidR="001A559D" w:rsidRDefault="007A6186" w:rsidP="009F7746">
      <w:pPr>
        <w:pStyle w:val="LabSteps"/>
        <w:rPr>
          <w:rStyle w:val="ListParagraphChar"/>
        </w:rPr>
      </w:pPr>
      <w:r w:rsidRPr="001F0846">
        <w:rPr>
          <w:rStyle w:val="ListParagraphChar"/>
        </w:rPr>
        <w:t xml:space="preserve">Open up the App.js, located in </w:t>
      </w:r>
      <w:r w:rsidR="009F7746">
        <w:rPr>
          <w:rStyle w:val="ListParagraphChar"/>
        </w:rPr>
        <w:t>Public/</w:t>
      </w:r>
      <w:r w:rsidRPr="001F0846">
        <w:rPr>
          <w:rStyle w:val="ListParagraphChar"/>
        </w:rPr>
        <w:t>App, and create a new AngularJS module named “</w:t>
      </w:r>
      <w:r w:rsidR="009F7746" w:rsidRPr="009F7746">
        <w:rPr>
          <w:rStyle w:val="CodeChar"/>
          <w:rFonts w:eastAsiaTheme="minorHAnsi"/>
        </w:rPr>
        <w:t>moviesApp</w:t>
      </w:r>
      <w:r w:rsidR="009F7746">
        <w:rPr>
          <w:rStyle w:val="ListParagraphChar"/>
        </w:rPr>
        <w:t>”</w:t>
      </w:r>
      <w:r w:rsidRPr="001F0846">
        <w:rPr>
          <w:rStyle w:val="ListParagraphChar"/>
        </w:rPr>
        <w:t>.</w:t>
      </w:r>
    </w:p>
    <w:p w:rsidR="009F7746" w:rsidRDefault="009F7746" w:rsidP="009F7746">
      <w:pPr>
        <w:pStyle w:val="LabSteps"/>
        <w:rPr>
          <w:rStyle w:val="ListParagraphChar"/>
        </w:rPr>
      </w:pPr>
      <w:r>
        <w:rPr>
          <w:rStyle w:val="ListParagraphChar"/>
        </w:rPr>
        <w:t>Add an AngularJS controller named “</w:t>
      </w:r>
      <w:r w:rsidRPr="009F7746">
        <w:rPr>
          <w:rStyle w:val="CodeChar"/>
          <w:rFonts w:eastAsiaTheme="minorHAnsi"/>
        </w:rPr>
        <w:t>MoviesCtrl</w:t>
      </w:r>
      <w:r>
        <w:rPr>
          <w:rStyle w:val="ListParagraphChar"/>
        </w:rPr>
        <w:t>”</w:t>
      </w:r>
      <w:r w:rsidR="00C24AAD">
        <w:rPr>
          <w:rStyle w:val="ListParagraphChar"/>
        </w:rPr>
        <w:t xml:space="preserve"> to thi smodule</w:t>
      </w:r>
      <w:r>
        <w:rPr>
          <w:rStyle w:val="ListParagraphChar"/>
        </w:rPr>
        <w:t>. This controller requires the $scope service to provide data to the HTML view.</w:t>
      </w:r>
    </w:p>
    <w:p w:rsidR="009F7746" w:rsidRDefault="009F7746" w:rsidP="009F7746">
      <w:pPr>
        <w:pStyle w:val="LabSteps"/>
        <w:rPr>
          <w:rStyle w:val="ListParagraphChar"/>
        </w:rPr>
      </w:pPr>
      <w:r>
        <w:rPr>
          <w:rStyle w:val="ListParagraphChar"/>
        </w:rPr>
        <w:t xml:space="preserve">There is a global variable movies, defined in Movies.js, that needs to be added to the $scope so the table with movies can be displayed. Note that using global variables like the movies array is not a good practice and </w:t>
      </w:r>
      <w:r w:rsidR="00C24AAD">
        <w:rPr>
          <w:rStyle w:val="ListParagraphChar"/>
        </w:rPr>
        <w:t xml:space="preserve">you will improve on this in another </w:t>
      </w:r>
      <w:r>
        <w:rPr>
          <w:rStyle w:val="ListParagraphChar"/>
        </w:rPr>
        <w:t>lab about using services and factories.</w:t>
      </w:r>
    </w:p>
    <w:p w:rsidR="009F7746" w:rsidRDefault="00AC3E63" w:rsidP="009F7746">
      <w:pPr>
        <w:pStyle w:val="LabSteps"/>
        <w:rPr>
          <w:rStyle w:val="ListParagraphChar"/>
        </w:rPr>
      </w:pPr>
      <w:r>
        <w:rPr>
          <w:rStyle w:val="ListParagraphChar"/>
        </w:rPr>
        <w:t xml:space="preserve">Open the Index.html </w:t>
      </w:r>
      <w:r w:rsidR="003623B4">
        <w:rPr>
          <w:rStyle w:val="ListParagraphChar"/>
        </w:rPr>
        <w:t>in the Public folder and add the required AngularJS directives for the table of movies to be displayed.</w:t>
      </w:r>
    </w:p>
    <w:p w:rsidR="003623B4" w:rsidRDefault="003623B4" w:rsidP="003623B4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Use </w:t>
      </w:r>
      <w:r w:rsidRPr="003623B4">
        <w:rPr>
          <w:rStyle w:val="CodeChar"/>
          <w:rFonts w:eastAsiaTheme="minorHAnsi"/>
        </w:rPr>
        <w:t>ngApp</w:t>
      </w:r>
      <w:r>
        <w:rPr>
          <w:rStyle w:val="ListParagraphChar"/>
        </w:rPr>
        <w:t xml:space="preserve"> to load the </w:t>
      </w:r>
      <w:r w:rsidRPr="003623B4">
        <w:rPr>
          <w:rStyle w:val="CodeChar"/>
          <w:rFonts w:eastAsiaTheme="minorHAnsi"/>
        </w:rPr>
        <w:t>moviesApp</w:t>
      </w:r>
      <w:r>
        <w:rPr>
          <w:rStyle w:val="ListParagraphChar"/>
        </w:rPr>
        <w:t>.</w:t>
      </w:r>
    </w:p>
    <w:p w:rsidR="003623B4" w:rsidRDefault="003623B4" w:rsidP="003623B4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Use </w:t>
      </w:r>
      <w:r w:rsidRPr="003623B4">
        <w:rPr>
          <w:rStyle w:val="CodeChar"/>
          <w:rFonts w:eastAsiaTheme="minorHAnsi"/>
        </w:rPr>
        <w:t>ngController</w:t>
      </w:r>
      <w:r>
        <w:rPr>
          <w:rStyle w:val="ListParagraphChar"/>
        </w:rPr>
        <w:t xml:space="preserve"> to load the </w:t>
      </w:r>
      <w:r w:rsidRPr="003623B4">
        <w:rPr>
          <w:rStyle w:val="CodeChar"/>
          <w:rFonts w:eastAsiaTheme="minorHAnsi"/>
        </w:rPr>
        <w:t>MoviesCtrl</w:t>
      </w:r>
      <w:r>
        <w:rPr>
          <w:rStyle w:val="ListParagraphChar"/>
        </w:rPr>
        <w:t>.</w:t>
      </w:r>
    </w:p>
    <w:p w:rsidR="003623B4" w:rsidRDefault="003623B4" w:rsidP="003623B4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Use </w:t>
      </w:r>
      <w:r w:rsidRPr="003623B4">
        <w:rPr>
          <w:rStyle w:val="CodeChar"/>
          <w:rFonts w:eastAsiaTheme="minorHAnsi"/>
        </w:rPr>
        <w:t>ngRepeat</w:t>
      </w:r>
      <w:r>
        <w:rPr>
          <w:rStyle w:val="ListParagraphChar"/>
        </w:rPr>
        <w:t xml:space="preserve"> to create a row for each movie in the array of movies.</w:t>
      </w:r>
    </w:p>
    <w:p w:rsidR="003623B4" w:rsidRDefault="003623B4" w:rsidP="003623B4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Use </w:t>
      </w:r>
      <w:r w:rsidRPr="003623B4">
        <w:rPr>
          <w:rStyle w:val="CodeChar"/>
          <w:rFonts w:eastAsiaTheme="minorHAnsi"/>
        </w:rPr>
        <w:t>{{}}</w:t>
      </w:r>
      <w:r>
        <w:rPr>
          <w:rStyle w:val="ListParagraphChar"/>
        </w:rPr>
        <w:t xml:space="preserve"> or </w:t>
      </w:r>
      <w:r w:rsidRPr="003623B4">
        <w:rPr>
          <w:rStyle w:val="CodeChar"/>
          <w:rFonts w:eastAsiaTheme="minorHAnsi"/>
        </w:rPr>
        <w:t>ngBind</w:t>
      </w:r>
      <w:r>
        <w:rPr>
          <w:rStyle w:val="ListParagraphChar"/>
        </w:rPr>
        <w:t xml:space="preserve"> to display the movie Title, Director, Year and Rating for each movie.</w:t>
      </w:r>
    </w:p>
    <w:p w:rsidR="009F7746" w:rsidRDefault="003623B4" w:rsidP="009F7746">
      <w:pPr>
        <w:pStyle w:val="LabSteps"/>
        <w:rPr>
          <w:rStyle w:val="ListParagraphChar"/>
        </w:rPr>
      </w:pPr>
      <w:r>
        <w:rPr>
          <w:rStyle w:val="ListParagraphChar"/>
        </w:rPr>
        <w:t>Run and test the application</w:t>
      </w:r>
      <w:r w:rsidR="005B2253">
        <w:rPr>
          <w:rStyle w:val="ListParagraphChar"/>
        </w:rPr>
        <w:t>.</w:t>
      </w:r>
    </w:p>
    <w:p w:rsidR="003623B4" w:rsidRDefault="003623B4" w:rsidP="003623B4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The Node.js application can be started using </w:t>
      </w:r>
      <w:r w:rsidRPr="003623B4">
        <w:rPr>
          <w:rStyle w:val="CodeSegmentChar"/>
        </w:rPr>
        <w:t>Node Server.js</w:t>
      </w:r>
      <w:r w:rsidR="00C24AAD">
        <w:rPr>
          <w:rStyle w:val="ListParagraphChar"/>
        </w:rPr>
        <w:t xml:space="preserve"> </w:t>
      </w:r>
      <w:r>
        <w:rPr>
          <w:rStyle w:val="ListParagraphChar"/>
        </w:rPr>
        <w:t xml:space="preserve">or using the </w:t>
      </w:r>
      <w:r w:rsidR="00C24AAD">
        <w:rPr>
          <w:rStyle w:val="ListParagraphChar"/>
        </w:rPr>
        <w:t>provided start.bat</w:t>
      </w:r>
      <w:r>
        <w:rPr>
          <w:rStyle w:val="ListParagraphChar"/>
        </w:rPr>
        <w:t>.</w:t>
      </w:r>
    </w:p>
    <w:p w:rsidR="0075611D" w:rsidRPr="001F0846" w:rsidRDefault="003623B4" w:rsidP="003623B4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Once the server has been started you can start the browser and navigate to </w:t>
      </w:r>
      <w:r w:rsidRPr="003623B4">
        <w:rPr>
          <w:rStyle w:val="CodeSegmentChar"/>
        </w:rPr>
        <w:t>http://localhost:8080/</w:t>
      </w:r>
      <w:r>
        <w:rPr>
          <w:rStyle w:val="ListParagraphChar"/>
        </w:rPr>
        <w:t>.</w:t>
      </w:r>
    </w:p>
    <w:p w:rsidR="00736C42" w:rsidRPr="001F0846" w:rsidRDefault="00736C42" w:rsidP="00C62326">
      <w:pPr>
        <w:pStyle w:val="LabSteps"/>
        <w:numPr>
          <w:ilvl w:val="0"/>
          <w:numId w:val="0"/>
        </w:numPr>
        <w:rPr>
          <w:rStyle w:val="ListParagraphChar"/>
        </w:rPr>
      </w:pPr>
      <w:r w:rsidRPr="001F0846">
        <w:rPr>
          <w:rStyle w:val="ListParagraphChar"/>
        </w:rPr>
        <w:t>.</w:t>
      </w:r>
    </w:p>
    <w:p w:rsidR="001D6BD5" w:rsidRPr="001F0846" w:rsidRDefault="00736C42" w:rsidP="001D6BD5">
      <w:pPr>
        <w:pStyle w:val="PartTitle"/>
      </w:pPr>
      <w:r w:rsidRPr="001F0846">
        <w:rPr>
          <w:rStyle w:val="PartTitleChar"/>
        </w:rPr>
        <w:t xml:space="preserve">Adding the </w:t>
      </w:r>
      <w:r w:rsidR="003623B4">
        <w:rPr>
          <w:rStyle w:val="PartTitleChar"/>
        </w:rPr>
        <w:t>movie</w:t>
      </w:r>
      <w:r w:rsidRPr="001F0846">
        <w:rPr>
          <w:rStyle w:val="PartTitleChar"/>
        </w:rPr>
        <w:t xml:space="preserve"> editor</w:t>
      </w:r>
    </w:p>
    <w:p w:rsidR="001D6BD5" w:rsidRPr="001F0846" w:rsidRDefault="001D6BD5" w:rsidP="001D6BD5">
      <w:pPr>
        <w:pStyle w:val="PartIntroParagraph"/>
        <w:rPr>
          <w:rStyle w:val="TextChar"/>
          <w:sz w:val="22"/>
        </w:rPr>
      </w:pPr>
      <w:r w:rsidRPr="001F0846">
        <w:rPr>
          <w:rStyle w:val="TextChar"/>
          <w:sz w:val="22"/>
        </w:rPr>
        <w:t xml:space="preserve">In this part of the lab, </w:t>
      </w:r>
      <w:r w:rsidR="009C7E95" w:rsidRPr="001F0846">
        <w:rPr>
          <w:rStyle w:val="TextChar"/>
          <w:sz w:val="22"/>
        </w:rPr>
        <w:t xml:space="preserve">you will </w:t>
      </w:r>
      <w:r w:rsidR="003623B4">
        <w:rPr>
          <w:rStyle w:val="TextChar"/>
          <w:sz w:val="22"/>
        </w:rPr>
        <w:t>add markup and code to</w:t>
      </w:r>
      <w:r w:rsidR="001459BC" w:rsidRPr="001F0846">
        <w:rPr>
          <w:rStyle w:val="TextChar"/>
          <w:sz w:val="22"/>
        </w:rPr>
        <w:t xml:space="preserve"> allow the user to edit </w:t>
      </w:r>
      <w:r w:rsidR="003623B4">
        <w:rPr>
          <w:rStyle w:val="TextChar"/>
          <w:sz w:val="22"/>
        </w:rPr>
        <w:t>movie details</w:t>
      </w:r>
      <w:r w:rsidRPr="001F0846">
        <w:rPr>
          <w:rStyle w:val="TextChar"/>
          <w:sz w:val="22"/>
        </w:rPr>
        <w:t xml:space="preserve">. </w:t>
      </w:r>
    </w:p>
    <w:p w:rsidR="001D6BD5" w:rsidRPr="001F0846" w:rsidRDefault="001D6BD5" w:rsidP="001D6BD5">
      <w:pPr>
        <w:pStyle w:val="PartHeader"/>
      </w:pPr>
      <w:r w:rsidRPr="001F0846">
        <w:t>Criteria:</w:t>
      </w:r>
    </w:p>
    <w:p w:rsidR="001D6BD5" w:rsidRDefault="001B79B3" w:rsidP="001D6BD5">
      <w:pPr>
        <w:pStyle w:val="Goals"/>
        <w:numPr>
          <w:ilvl w:val="0"/>
          <w:numId w:val="1"/>
        </w:numPr>
        <w:rPr>
          <w:rStyle w:val="ListParagraphChar"/>
        </w:rPr>
      </w:pPr>
      <w:r w:rsidRPr="001F0846">
        <w:rPr>
          <w:rStyle w:val="ListParagraphChar"/>
        </w:rPr>
        <w:t xml:space="preserve">Currently you can view a list of </w:t>
      </w:r>
      <w:r w:rsidR="009B7C49">
        <w:rPr>
          <w:rStyle w:val="ListParagraphChar"/>
        </w:rPr>
        <w:t>movie</w:t>
      </w:r>
      <w:r w:rsidR="00707E6E">
        <w:rPr>
          <w:rStyle w:val="ListParagraphChar"/>
        </w:rPr>
        <w:t>s</w:t>
      </w:r>
      <w:r w:rsidRPr="001F0846">
        <w:rPr>
          <w:rStyle w:val="ListParagraphChar"/>
        </w:rPr>
        <w:t xml:space="preserve">. However we also need the ability to edit them. In this part of the lab you will add an edit </w:t>
      </w:r>
      <w:r w:rsidR="00707E6E">
        <w:rPr>
          <w:rStyle w:val="ListParagraphChar"/>
        </w:rPr>
        <w:t xml:space="preserve">form </w:t>
      </w:r>
      <w:r w:rsidRPr="001F0846">
        <w:rPr>
          <w:rStyle w:val="ListParagraphChar"/>
        </w:rPr>
        <w:t xml:space="preserve">to allow the user to select a </w:t>
      </w:r>
      <w:r w:rsidR="00707E6E">
        <w:rPr>
          <w:rStyle w:val="ListParagraphChar"/>
        </w:rPr>
        <w:t>movies</w:t>
      </w:r>
      <w:r w:rsidRPr="001F0846">
        <w:rPr>
          <w:rStyle w:val="ListParagraphChar"/>
        </w:rPr>
        <w:t xml:space="preserve">, edit the </w:t>
      </w:r>
      <w:r w:rsidR="00707E6E">
        <w:rPr>
          <w:rStyle w:val="ListParagraphChar"/>
        </w:rPr>
        <w:t>details</w:t>
      </w:r>
      <w:r w:rsidRPr="001F0846">
        <w:rPr>
          <w:rStyle w:val="ListParagraphChar"/>
        </w:rPr>
        <w:t xml:space="preserve"> and then save </w:t>
      </w:r>
      <w:r w:rsidR="00707E6E">
        <w:rPr>
          <w:rStyle w:val="ListParagraphChar"/>
        </w:rPr>
        <w:t xml:space="preserve">those </w:t>
      </w:r>
      <w:r w:rsidRPr="001F0846">
        <w:rPr>
          <w:rStyle w:val="ListParagraphChar"/>
        </w:rPr>
        <w:t>changes.</w:t>
      </w:r>
    </w:p>
    <w:p w:rsidR="00C24AAD" w:rsidRPr="001F0846" w:rsidRDefault="00C24AAD" w:rsidP="00C24AAD">
      <w:pPr>
        <w:pStyle w:val="Goals"/>
        <w:numPr>
          <w:ilvl w:val="0"/>
          <w:numId w:val="0"/>
        </w:numPr>
        <w:ind w:left="720"/>
        <w:rPr>
          <w:rStyle w:val="ListParagraphChar"/>
        </w:rPr>
      </w:pPr>
    </w:p>
    <w:p w:rsidR="00C62326" w:rsidRPr="001F0846" w:rsidRDefault="00C62326" w:rsidP="00C62326">
      <w:pPr>
        <w:pStyle w:val="LabSteps"/>
        <w:numPr>
          <w:ilvl w:val="0"/>
          <w:numId w:val="0"/>
        </w:numPr>
        <w:rPr>
          <w:rStyle w:val="ListParagraphChar"/>
          <w:b/>
        </w:rPr>
      </w:pPr>
      <w:r w:rsidRPr="001F0846">
        <w:rPr>
          <w:rStyle w:val="ListParagraphChar"/>
          <w:b/>
        </w:rPr>
        <w:t>Helpful links:</w:t>
      </w:r>
    </w:p>
    <w:p w:rsidR="00C24AAD" w:rsidRDefault="00B332E9" w:rsidP="00C24AAD">
      <w:pPr>
        <w:pStyle w:val="LabSteps"/>
        <w:numPr>
          <w:ilvl w:val="0"/>
          <w:numId w:val="1"/>
        </w:numPr>
        <w:rPr>
          <w:rStyle w:val="ListParagraphChar"/>
        </w:rPr>
      </w:pPr>
      <w:hyperlink r:id="rId14" w:history="1">
        <w:r w:rsidR="00C24AAD" w:rsidRPr="001F0846">
          <w:rPr>
            <w:rStyle w:val="Hyperlink"/>
          </w:rPr>
          <w:t>The AngularJS documentation</w:t>
        </w:r>
      </w:hyperlink>
      <w:r w:rsidR="00C24AAD" w:rsidRPr="001F0846">
        <w:rPr>
          <w:rStyle w:val="ListParagraphChar"/>
        </w:rPr>
        <w:t>.</w:t>
      </w:r>
    </w:p>
    <w:p w:rsidR="00C62326" w:rsidRPr="001F0846" w:rsidRDefault="00C62326" w:rsidP="00C24AAD">
      <w:pPr>
        <w:pStyle w:val="LabSteps"/>
        <w:numPr>
          <w:ilvl w:val="0"/>
          <w:numId w:val="0"/>
        </w:numPr>
        <w:rPr>
          <w:rStyle w:val="ListParagraphChar"/>
        </w:rPr>
      </w:pPr>
    </w:p>
    <w:p w:rsidR="001D6BD5" w:rsidRPr="001F0846" w:rsidRDefault="001D6BD5" w:rsidP="001D6BD5">
      <w:pPr>
        <w:pStyle w:val="PartHeader"/>
      </w:pPr>
      <w:r w:rsidRPr="001F0846">
        <w:t>Steps:</w:t>
      </w:r>
    </w:p>
    <w:p w:rsidR="009B7C49" w:rsidRDefault="00707E6E" w:rsidP="00F22CC5">
      <w:pPr>
        <w:pStyle w:val="LabSteps"/>
        <w:numPr>
          <w:ilvl w:val="0"/>
          <w:numId w:val="18"/>
        </w:numPr>
        <w:rPr>
          <w:rStyle w:val="ListParagraphChar"/>
        </w:rPr>
      </w:pPr>
      <w:r>
        <w:rPr>
          <w:rStyle w:val="ListParagraphChar"/>
        </w:rPr>
        <w:t xml:space="preserve">Open the </w:t>
      </w:r>
      <w:r w:rsidRPr="00C867AC">
        <w:rPr>
          <w:rStyle w:val="CodeSegmentChar"/>
        </w:rPr>
        <w:t>Index.html</w:t>
      </w:r>
      <w:r>
        <w:rPr>
          <w:rStyle w:val="ListParagraphChar"/>
        </w:rPr>
        <w:t xml:space="preserve">. </w:t>
      </w:r>
    </w:p>
    <w:p w:rsidR="00707E6E" w:rsidRDefault="00707E6E" w:rsidP="00F22CC5">
      <w:pPr>
        <w:pStyle w:val="LabSteps"/>
        <w:numPr>
          <w:ilvl w:val="0"/>
          <w:numId w:val="18"/>
        </w:numPr>
        <w:rPr>
          <w:rStyle w:val="ListParagraphChar"/>
        </w:rPr>
      </w:pPr>
      <w:r>
        <w:rPr>
          <w:rStyle w:val="ListParagraphChar"/>
        </w:rPr>
        <w:t>There is an edit form as an HTML comment. Uncomment this form so it is shown at the bottom of the page.</w:t>
      </w:r>
    </w:p>
    <w:p w:rsidR="00707E6E" w:rsidRDefault="00716F13" w:rsidP="00716F13">
      <w:pPr>
        <w:pStyle w:val="LabSteps"/>
        <w:numPr>
          <w:ilvl w:val="0"/>
          <w:numId w:val="18"/>
        </w:numPr>
        <w:rPr>
          <w:rStyle w:val="ListParagraphChar"/>
        </w:rPr>
      </w:pPr>
      <w:r>
        <w:rPr>
          <w:rStyle w:val="ListParagraphChar"/>
        </w:rPr>
        <w:t xml:space="preserve">Add a click handler using the </w:t>
      </w:r>
      <w:r w:rsidRPr="00C867AC">
        <w:rPr>
          <w:rStyle w:val="CodeChar"/>
          <w:rFonts w:eastAsiaTheme="minorHAnsi"/>
        </w:rPr>
        <w:t>ngClick</w:t>
      </w:r>
      <w:r>
        <w:rPr>
          <w:rStyle w:val="ListParagraphChar"/>
        </w:rPr>
        <w:t xml:space="preserve"> directive to each row in the table on call a function named </w:t>
      </w:r>
      <w:r w:rsidRPr="00716F13">
        <w:rPr>
          <w:rStyle w:val="CodeSegmentChar"/>
        </w:rPr>
        <w:t>select()</w:t>
      </w:r>
      <w:r>
        <w:rPr>
          <w:rStyle w:val="ListParagraphChar"/>
        </w:rPr>
        <w:t xml:space="preserve"> on the $scope.</w:t>
      </w:r>
    </w:p>
    <w:p w:rsidR="00716F13" w:rsidRDefault="00716F13" w:rsidP="00716F13">
      <w:pPr>
        <w:pStyle w:val="LabSteps"/>
        <w:numPr>
          <w:ilvl w:val="0"/>
          <w:numId w:val="18"/>
        </w:numPr>
        <w:rPr>
          <w:rStyle w:val="ListParagraphChar"/>
        </w:rPr>
      </w:pPr>
      <w:r>
        <w:rPr>
          <w:rStyle w:val="ListParagraphChar"/>
        </w:rPr>
        <w:t xml:space="preserve">Open the </w:t>
      </w:r>
      <w:r w:rsidRPr="00C867AC">
        <w:rPr>
          <w:rStyle w:val="CodeSegmentChar"/>
        </w:rPr>
        <w:t>App.js</w:t>
      </w:r>
      <w:r>
        <w:rPr>
          <w:rStyle w:val="ListParagraphChar"/>
        </w:rPr>
        <w:t xml:space="preserve"> and add the </w:t>
      </w:r>
      <w:r w:rsidRPr="00716F13">
        <w:rPr>
          <w:rStyle w:val="CodeSegmentChar"/>
        </w:rPr>
        <w:t>select</w:t>
      </w:r>
      <w:r w:rsidR="00C24AAD">
        <w:rPr>
          <w:rStyle w:val="CodeSegmentChar"/>
        </w:rPr>
        <w:t>()</w:t>
      </w:r>
      <w:r>
        <w:rPr>
          <w:rStyle w:val="ListParagraphChar"/>
        </w:rPr>
        <w:t xml:space="preserve"> function to </w:t>
      </w:r>
      <w:r w:rsidRPr="00C867AC">
        <w:rPr>
          <w:rStyle w:val="CodeSegmentChar"/>
        </w:rPr>
        <w:t>$scope</w:t>
      </w:r>
      <w:r>
        <w:rPr>
          <w:rStyle w:val="ListParagraphChar"/>
        </w:rPr>
        <w:t xml:space="preserve"> in the controller to store the selected movie in a property named </w:t>
      </w:r>
      <w:r w:rsidRPr="00C867AC">
        <w:rPr>
          <w:rStyle w:val="CodeSegmentChar"/>
        </w:rPr>
        <w:t>selectedMovie</w:t>
      </w:r>
      <w:r>
        <w:rPr>
          <w:rStyle w:val="ListParagraphChar"/>
        </w:rPr>
        <w:t>.</w:t>
      </w:r>
    </w:p>
    <w:p w:rsidR="00716F13" w:rsidRDefault="00716F13" w:rsidP="00716F13">
      <w:pPr>
        <w:pStyle w:val="LabSteps"/>
        <w:numPr>
          <w:ilvl w:val="0"/>
          <w:numId w:val="18"/>
        </w:numPr>
        <w:rPr>
          <w:rStyle w:val="ListParagraphChar"/>
        </w:rPr>
      </w:pPr>
      <w:r>
        <w:rPr>
          <w:rStyle w:val="ListParagraphChar"/>
        </w:rPr>
        <w:t xml:space="preserve">Add </w:t>
      </w:r>
      <w:r w:rsidRPr="00C867AC">
        <w:rPr>
          <w:rStyle w:val="CodeChar"/>
          <w:rFonts w:eastAsiaTheme="minorHAnsi"/>
        </w:rPr>
        <w:t>ngModel</w:t>
      </w:r>
      <w:r>
        <w:rPr>
          <w:rStyle w:val="ListParagraphChar"/>
        </w:rPr>
        <w:t xml:space="preserve"> data bindings directives in the </w:t>
      </w:r>
      <w:r w:rsidRPr="00C867AC">
        <w:rPr>
          <w:rStyle w:val="CodeSegmentChar"/>
        </w:rPr>
        <w:t>Index.html</w:t>
      </w:r>
      <w:r>
        <w:rPr>
          <w:rStyle w:val="ListParagraphChar"/>
        </w:rPr>
        <w:t xml:space="preserve"> to the input elements in the input form to allow the user to edit the movie details.</w:t>
      </w:r>
    </w:p>
    <w:p w:rsidR="00716F13" w:rsidRDefault="00716F13" w:rsidP="00716F13">
      <w:pPr>
        <w:pStyle w:val="LabSteps"/>
        <w:numPr>
          <w:ilvl w:val="0"/>
          <w:numId w:val="18"/>
        </w:numPr>
        <w:rPr>
          <w:rStyle w:val="ListParagraphChar"/>
        </w:rPr>
      </w:pPr>
      <w:r>
        <w:rPr>
          <w:rStyle w:val="ListParagraphChar"/>
        </w:rPr>
        <w:t>Add</w:t>
      </w:r>
      <w:r w:rsidR="007D088F">
        <w:rPr>
          <w:rStyle w:val="ListParagraphChar"/>
        </w:rPr>
        <w:t xml:space="preserve"> the array of directors and countries to the </w:t>
      </w:r>
      <w:r w:rsidR="007D088F" w:rsidRPr="00C867AC">
        <w:rPr>
          <w:rStyle w:val="CodeSegmentChar"/>
        </w:rPr>
        <w:t>$scope</w:t>
      </w:r>
      <w:r w:rsidR="007D088F">
        <w:rPr>
          <w:rStyle w:val="ListParagraphChar"/>
        </w:rPr>
        <w:t>. Both are available as global variables as with the movies array in step one.</w:t>
      </w:r>
    </w:p>
    <w:p w:rsidR="007D088F" w:rsidRDefault="00541853" w:rsidP="00716F13">
      <w:pPr>
        <w:pStyle w:val="LabSteps"/>
        <w:numPr>
          <w:ilvl w:val="0"/>
          <w:numId w:val="18"/>
        </w:numPr>
        <w:rPr>
          <w:rStyle w:val="ListParagraphChar"/>
        </w:rPr>
      </w:pPr>
      <w:r>
        <w:rPr>
          <w:rStyle w:val="ListParagraphChar"/>
        </w:rPr>
        <w:t xml:space="preserve">Add </w:t>
      </w:r>
      <w:r w:rsidRPr="00C867AC">
        <w:rPr>
          <w:rStyle w:val="CodeChar"/>
          <w:rFonts w:eastAsiaTheme="minorHAnsi"/>
        </w:rPr>
        <w:t>ngOptions</w:t>
      </w:r>
      <w:r>
        <w:rPr>
          <w:rStyle w:val="ListParagraphChar"/>
        </w:rPr>
        <w:t xml:space="preserve"> directives to the two select elements in the markup to populate the select input controls with directors an</w:t>
      </w:r>
      <w:r w:rsidR="005B2253">
        <w:rPr>
          <w:rStyle w:val="ListParagraphChar"/>
        </w:rPr>
        <w:t>d</w:t>
      </w:r>
      <w:r>
        <w:rPr>
          <w:rStyle w:val="ListParagraphChar"/>
        </w:rPr>
        <w:t xml:space="preserve"> countries.</w:t>
      </w:r>
    </w:p>
    <w:p w:rsidR="00681B5B" w:rsidRPr="001F0846" w:rsidRDefault="005B2253" w:rsidP="009B7C49">
      <w:pPr>
        <w:pStyle w:val="LabSteps"/>
        <w:numPr>
          <w:ilvl w:val="0"/>
          <w:numId w:val="18"/>
        </w:numPr>
        <w:rPr>
          <w:rStyle w:val="ListParagraphChar"/>
        </w:rPr>
      </w:pPr>
      <w:r>
        <w:rPr>
          <w:rStyle w:val="ListParagraphChar"/>
        </w:rPr>
        <w:t>Run and test the application.</w:t>
      </w:r>
    </w:p>
    <w:p w:rsidR="001B79B3" w:rsidRDefault="001B79B3" w:rsidP="00681B5B">
      <w:pPr>
        <w:pStyle w:val="LabSteps"/>
        <w:numPr>
          <w:ilvl w:val="0"/>
          <w:numId w:val="0"/>
        </w:numPr>
        <w:ind w:left="360"/>
        <w:rPr>
          <w:rStyle w:val="ListParagraphChar"/>
        </w:rPr>
      </w:pPr>
    </w:p>
    <w:p w:rsidR="009B7C49" w:rsidRPr="001F0846" w:rsidRDefault="009B7C49" w:rsidP="009B7C49">
      <w:pPr>
        <w:pStyle w:val="PartTitle"/>
      </w:pPr>
      <w:r>
        <w:rPr>
          <w:rStyle w:val="PartTitleChar"/>
        </w:rPr>
        <w:t>Hiding the movies table when editing</w:t>
      </w:r>
    </w:p>
    <w:p w:rsidR="009B7C49" w:rsidRPr="001F0846" w:rsidRDefault="009B7C49" w:rsidP="009B7C49">
      <w:pPr>
        <w:pStyle w:val="PartIntroParagraph"/>
        <w:rPr>
          <w:rStyle w:val="TextChar"/>
          <w:sz w:val="22"/>
        </w:rPr>
      </w:pPr>
      <w:r w:rsidRPr="001F0846">
        <w:rPr>
          <w:rStyle w:val="TextChar"/>
          <w:sz w:val="22"/>
        </w:rPr>
        <w:t xml:space="preserve">In this part of the lab, </w:t>
      </w:r>
      <w:r>
        <w:rPr>
          <w:rStyle w:val="TextChar"/>
          <w:sz w:val="22"/>
        </w:rPr>
        <w:t>display or hide parts of the UI based on what the user is doing</w:t>
      </w:r>
      <w:r w:rsidRPr="001F0846">
        <w:rPr>
          <w:rStyle w:val="TextChar"/>
          <w:sz w:val="22"/>
        </w:rPr>
        <w:t xml:space="preserve">. </w:t>
      </w:r>
    </w:p>
    <w:p w:rsidR="009B7C49" w:rsidRPr="001F0846" w:rsidRDefault="009B7C49" w:rsidP="009B7C49">
      <w:pPr>
        <w:pStyle w:val="PartHeader"/>
      </w:pPr>
      <w:r w:rsidRPr="001F0846">
        <w:t>Criteria:</w:t>
      </w:r>
    </w:p>
    <w:p w:rsidR="009B7C49" w:rsidRPr="001F0846" w:rsidRDefault="009B7C49" w:rsidP="009B7C49">
      <w:pPr>
        <w:pStyle w:val="Goals"/>
        <w:numPr>
          <w:ilvl w:val="0"/>
          <w:numId w:val="1"/>
        </w:numPr>
        <w:rPr>
          <w:rStyle w:val="ListParagraphChar"/>
        </w:rPr>
      </w:pPr>
      <w:r>
        <w:rPr>
          <w:rStyle w:val="ListParagraphChar"/>
        </w:rPr>
        <w:t>Currently you will always see the movies table and edit form. In this section you will change that so that only one of the two is visible at the time.</w:t>
      </w:r>
    </w:p>
    <w:p w:rsidR="009B7C49" w:rsidRPr="001F0846" w:rsidRDefault="009B7C49" w:rsidP="009B7C49">
      <w:pPr>
        <w:pStyle w:val="LabSteps"/>
        <w:numPr>
          <w:ilvl w:val="0"/>
          <w:numId w:val="0"/>
        </w:numPr>
        <w:rPr>
          <w:rStyle w:val="ListParagraphChar"/>
          <w:b/>
        </w:rPr>
      </w:pPr>
      <w:r w:rsidRPr="001F0846">
        <w:rPr>
          <w:rStyle w:val="ListParagraphChar"/>
          <w:b/>
        </w:rPr>
        <w:t>Helpful links:</w:t>
      </w:r>
    </w:p>
    <w:p w:rsidR="00C24AAD" w:rsidRDefault="00B332E9" w:rsidP="00C24AAD">
      <w:pPr>
        <w:pStyle w:val="LabSteps"/>
        <w:numPr>
          <w:ilvl w:val="0"/>
          <w:numId w:val="1"/>
        </w:numPr>
        <w:rPr>
          <w:rStyle w:val="ListParagraphChar"/>
        </w:rPr>
      </w:pPr>
      <w:hyperlink r:id="rId15" w:history="1">
        <w:r w:rsidR="00C24AAD" w:rsidRPr="001F0846">
          <w:rPr>
            <w:rStyle w:val="Hyperlink"/>
          </w:rPr>
          <w:t>The AngularJS documentation</w:t>
        </w:r>
      </w:hyperlink>
      <w:r w:rsidR="00C24AAD" w:rsidRPr="001F0846">
        <w:rPr>
          <w:rStyle w:val="ListParagraphChar"/>
        </w:rPr>
        <w:t>.</w:t>
      </w:r>
    </w:p>
    <w:p w:rsidR="009B7C49" w:rsidRPr="001F0846" w:rsidRDefault="009B7C49" w:rsidP="00C24AAD">
      <w:pPr>
        <w:pStyle w:val="LabSteps"/>
        <w:numPr>
          <w:ilvl w:val="0"/>
          <w:numId w:val="0"/>
        </w:numPr>
        <w:rPr>
          <w:rStyle w:val="ListParagraphChar"/>
        </w:rPr>
      </w:pPr>
    </w:p>
    <w:p w:rsidR="009B7C49" w:rsidRPr="001F0846" w:rsidRDefault="009B7C49" w:rsidP="009B7C49">
      <w:pPr>
        <w:pStyle w:val="PartHeader"/>
      </w:pPr>
      <w:r w:rsidRPr="001F0846">
        <w:t>Steps:</w:t>
      </w:r>
    </w:p>
    <w:p w:rsidR="009B7C49" w:rsidRDefault="009B7C49" w:rsidP="009B7C49">
      <w:pPr>
        <w:pStyle w:val="LabSteps"/>
        <w:numPr>
          <w:ilvl w:val="0"/>
          <w:numId w:val="20"/>
        </w:numPr>
        <w:rPr>
          <w:rStyle w:val="ListParagraphChar"/>
        </w:rPr>
      </w:pPr>
      <w:r>
        <w:rPr>
          <w:rStyle w:val="ListParagraphChar"/>
        </w:rPr>
        <w:t xml:space="preserve">Open the Index.html. </w:t>
      </w:r>
    </w:p>
    <w:p w:rsidR="009B7C49" w:rsidRDefault="009B7C49" w:rsidP="009B7C49">
      <w:pPr>
        <w:pStyle w:val="LabSteps"/>
        <w:numPr>
          <w:ilvl w:val="0"/>
          <w:numId w:val="20"/>
        </w:numPr>
        <w:rPr>
          <w:rStyle w:val="ListParagraphChar"/>
        </w:rPr>
      </w:pPr>
      <w:r>
        <w:rPr>
          <w:rStyle w:val="ListParagraphChar"/>
        </w:rPr>
        <w:t xml:space="preserve">Use the </w:t>
      </w:r>
      <w:r w:rsidRPr="00C867AC">
        <w:rPr>
          <w:rStyle w:val="CodeChar"/>
          <w:rFonts w:eastAsiaTheme="minorHAnsi"/>
        </w:rPr>
        <w:t>ngShow</w:t>
      </w:r>
      <w:r>
        <w:rPr>
          <w:rStyle w:val="ListParagraphChar"/>
        </w:rPr>
        <w:t xml:space="preserve"> and </w:t>
      </w:r>
      <w:r w:rsidRPr="00C867AC">
        <w:rPr>
          <w:rStyle w:val="CodeChar"/>
          <w:rFonts w:eastAsiaTheme="minorHAnsi"/>
        </w:rPr>
        <w:t>ngHide</w:t>
      </w:r>
      <w:r>
        <w:rPr>
          <w:rStyle w:val="ListParagraphChar"/>
        </w:rPr>
        <w:t xml:space="preserve"> directives to only show the movies table when there is no </w:t>
      </w:r>
      <w:r w:rsidRPr="00C867AC">
        <w:rPr>
          <w:rStyle w:val="CodeSegmentChar"/>
        </w:rPr>
        <w:t>selectedMovie</w:t>
      </w:r>
      <w:r>
        <w:rPr>
          <w:rStyle w:val="ListParagraphChar"/>
        </w:rPr>
        <w:t xml:space="preserve"> and only show the movies edit form when the </w:t>
      </w:r>
      <w:r w:rsidRPr="00C867AC">
        <w:rPr>
          <w:rStyle w:val="CodeSegmentChar"/>
        </w:rPr>
        <w:t>selectedMovie</w:t>
      </w:r>
      <w:r>
        <w:rPr>
          <w:rStyle w:val="ListParagraphChar"/>
        </w:rPr>
        <w:t xml:space="preserve"> points to a movie.</w:t>
      </w:r>
    </w:p>
    <w:p w:rsidR="009B7C49" w:rsidRDefault="009B7C49" w:rsidP="009B7C49">
      <w:pPr>
        <w:pStyle w:val="LabSteps"/>
        <w:numPr>
          <w:ilvl w:val="0"/>
          <w:numId w:val="20"/>
        </w:numPr>
        <w:rPr>
          <w:rStyle w:val="ListParagraphChar"/>
        </w:rPr>
      </w:pPr>
      <w:r>
        <w:rPr>
          <w:rStyle w:val="ListParagraphChar"/>
        </w:rPr>
        <w:t xml:space="preserve">Add a </w:t>
      </w:r>
      <w:r w:rsidRPr="00C867AC">
        <w:rPr>
          <w:rStyle w:val="CodeSegmentChar"/>
        </w:rPr>
        <w:t>save()</w:t>
      </w:r>
      <w:r>
        <w:rPr>
          <w:rStyle w:val="ListParagraphChar"/>
        </w:rPr>
        <w:t xml:space="preserve"> function to the scope to set the </w:t>
      </w:r>
      <w:r w:rsidRPr="00C867AC">
        <w:rPr>
          <w:rStyle w:val="CodeSegmentChar"/>
        </w:rPr>
        <w:t>$scope.selectedMovie</w:t>
      </w:r>
      <w:r>
        <w:rPr>
          <w:rStyle w:val="ListParagraphChar"/>
        </w:rPr>
        <w:t xml:space="preserve"> to null when a user clicks on save</w:t>
      </w:r>
    </w:p>
    <w:p w:rsidR="009B7C49" w:rsidRDefault="009B7C49" w:rsidP="009B7C49">
      <w:pPr>
        <w:pStyle w:val="LabSteps"/>
        <w:numPr>
          <w:ilvl w:val="0"/>
          <w:numId w:val="20"/>
        </w:numPr>
        <w:rPr>
          <w:rStyle w:val="ListParagraphChar"/>
        </w:rPr>
      </w:pPr>
      <w:r>
        <w:rPr>
          <w:rStyle w:val="ListParagraphChar"/>
        </w:rPr>
        <w:t xml:space="preserve">Add the </w:t>
      </w:r>
      <w:r w:rsidRPr="00C867AC">
        <w:rPr>
          <w:rStyle w:val="CodeChar"/>
          <w:rFonts w:eastAsiaTheme="minorHAnsi"/>
        </w:rPr>
        <w:t>ngClick</w:t>
      </w:r>
      <w:r>
        <w:rPr>
          <w:rStyle w:val="ListParagraphChar"/>
        </w:rPr>
        <w:t xml:space="preserve"> directive the Save button to call the previous function.</w:t>
      </w:r>
    </w:p>
    <w:p w:rsidR="009B7C49" w:rsidRPr="001F0846" w:rsidRDefault="009B7C49" w:rsidP="009B7C49">
      <w:pPr>
        <w:pStyle w:val="LabSteps"/>
        <w:numPr>
          <w:ilvl w:val="0"/>
          <w:numId w:val="20"/>
        </w:numPr>
        <w:rPr>
          <w:rStyle w:val="ListParagraphChar"/>
        </w:rPr>
      </w:pPr>
      <w:r>
        <w:rPr>
          <w:rStyle w:val="ListParagraphChar"/>
        </w:rPr>
        <w:t>Run and test the application.</w:t>
      </w:r>
    </w:p>
    <w:p w:rsidR="009B7C49" w:rsidRDefault="009B7C49" w:rsidP="009B7C49">
      <w:pPr>
        <w:pStyle w:val="LabSteps"/>
        <w:numPr>
          <w:ilvl w:val="1"/>
          <w:numId w:val="20"/>
        </w:numPr>
        <w:rPr>
          <w:rStyle w:val="ListParagraphChar"/>
        </w:rPr>
      </w:pPr>
      <w:r>
        <w:rPr>
          <w:rStyle w:val="ListParagraphChar"/>
        </w:rPr>
        <w:t>When the HTML page loads you should just see a list of movies.</w:t>
      </w:r>
    </w:p>
    <w:p w:rsidR="009B7C49" w:rsidRDefault="009B7C49" w:rsidP="009B7C49">
      <w:pPr>
        <w:pStyle w:val="LabSteps"/>
        <w:numPr>
          <w:ilvl w:val="1"/>
          <w:numId w:val="20"/>
        </w:numPr>
        <w:rPr>
          <w:rStyle w:val="ListParagraphChar"/>
        </w:rPr>
      </w:pPr>
      <w:r>
        <w:rPr>
          <w:rStyle w:val="ListParagraphChar"/>
        </w:rPr>
        <w:t>When you click on a movie you should just see an edit form for that movie.</w:t>
      </w:r>
    </w:p>
    <w:p w:rsidR="009B7C49" w:rsidRDefault="009B7C49" w:rsidP="009B7C49">
      <w:pPr>
        <w:pStyle w:val="LabSteps"/>
        <w:numPr>
          <w:ilvl w:val="1"/>
          <w:numId w:val="20"/>
        </w:numPr>
        <w:rPr>
          <w:rStyle w:val="ListParagraphChar"/>
        </w:rPr>
      </w:pPr>
      <w:r>
        <w:rPr>
          <w:rStyle w:val="ListParagraphChar"/>
        </w:rPr>
        <w:t>When you click save you should see the list of movies again.</w:t>
      </w:r>
    </w:p>
    <w:p w:rsidR="009B7C49" w:rsidRPr="001F0846" w:rsidRDefault="009B7C49" w:rsidP="00681B5B">
      <w:pPr>
        <w:pStyle w:val="LabSteps"/>
        <w:numPr>
          <w:ilvl w:val="0"/>
          <w:numId w:val="0"/>
        </w:numPr>
        <w:ind w:left="360"/>
        <w:rPr>
          <w:rStyle w:val="ListParagraphChar"/>
        </w:rPr>
      </w:pPr>
    </w:p>
    <w:p w:rsidR="00E57387" w:rsidRPr="001F0846" w:rsidRDefault="00E57387" w:rsidP="00883D4E">
      <w:pPr>
        <w:pStyle w:val="SolutionHeader"/>
      </w:pPr>
      <w:r w:rsidRPr="001F0846">
        <w:t>Solutions:</w:t>
      </w:r>
    </w:p>
    <w:p w:rsidR="00B52F89" w:rsidRPr="001F0846" w:rsidRDefault="00144F64" w:rsidP="00022512">
      <w:pPr>
        <w:pStyle w:val="ListParagraph"/>
      </w:pPr>
      <w:r w:rsidRPr="001F0846">
        <w:t xml:space="preserve">The final solution for this lab is available </w:t>
      </w:r>
      <w:r w:rsidR="0075707F" w:rsidRPr="001F0846">
        <w:t xml:space="preserve">in the </w:t>
      </w:r>
      <w:r w:rsidR="0075707F" w:rsidRPr="001F0846">
        <w:rPr>
          <w:rStyle w:val="CodeChar"/>
          <w:rFonts w:eastAsiaTheme="minorHAnsi"/>
        </w:rPr>
        <w:t>~/</w:t>
      </w:r>
      <w:r w:rsidRPr="001F0846">
        <w:rPr>
          <w:rStyle w:val="CodeChar"/>
          <w:rFonts w:eastAsiaTheme="minorHAnsi"/>
        </w:rPr>
        <w:t>after</w:t>
      </w:r>
      <w:r w:rsidR="0075707F" w:rsidRPr="001F0846">
        <w:rPr>
          <w:rStyle w:val="TextChar"/>
        </w:rPr>
        <w:t xml:space="preserve"> directory</w:t>
      </w:r>
      <w:r w:rsidR="0072102A" w:rsidRPr="001F0846">
        <w:rPr>
          <w:rStyle w:val="TextChar"/>
        </w:rPr>
        <w:t>.</w:t>
      </w:r>
    </w:p>
    <w:sectPr w:rsidR="00B52F89" w:rsidRPr="001F0846" w:rsidSect="00DB46D4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2E9" w:rsidRDefault="00B332E9" w:rsidP="003E74B5">
      <w:pPr>
        <w:spacing w:after="0" w:line="240" w:lineRule="auto"/>
      </w:pPr>
      <w:r>
        <w:separator/>
      </w:r>
    </w:p>
  </w:endnote>
  <w:endnote w:type="continuationSeparator" w:id="0">
    <w:p w:rsidR="00B332E9" w:rsidRDefault="00B332E9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DF" w:rsidRDefault="00352ED5">
    <w:pPr>
      <w:pStyle w:val="Voettekst"/>
    </w:pPr>
    <w:r>
      <w:t>© 20</w:t>
    </w:r>
    <w:r w:rsidR="00F2497D">
      <w:t>1</w:t>
    </w:r>
    <w:r w:rsidR="004E1E7A">
      <w:t>1</w:t>
    </w:r>
    <w:r>
      <w:t xml:space="preserve"> </w:t>
    </w:r>
    <w:r w:rsidR="009B7C7A">
      <w:t>Digital Age Learning</w:t>
    </w:r>
    <w:r>
      <w:t>, Inc.  All rights reserved</w:t>
    </w:r>
    <w:r w:rsidR="00000EDF">
      <w:ptab w:relativeTo="margin" w:alignment="right" w:leader="none"/>
    </w:r>
    <w:r w:rsidR="00000EDF">
      <w:t xml:space="preserve">Page </w:t>
    </w:r>
    <w:r w:rsidR="00F244D0">
      <w:fldChar w:fldCharType="begin"/>
    </w:r>
    <w:r w:rsidR="00F244D0">
      <w:instrText xml:space="preserve"> PAGE   \* MERGEFORMAT </w:instrText>
    </w:r>
    <w:r w:rsidR="00F244D0">
      <w:fldChar w:fldCharType="separate"/>
    </w:r>
    <w:r w:rsidR="00EB18E6">
      <w:rPr>
        <w:noProof/>
      </w:rPr>
      <w:t>1</w:t>
    </w:r>
    <w:r w:rsidR="00F244D0">
      <w:rPr>
        <w:noProof/>
      </w:rPr>
      <w:fldChar w:fldCharType="end"/>
    </w:r>
    <w:r w:rsidR="00000EDF">
      <w:t xml:space="preserve"> of </w:t>
    </w:r>
    <w:fldSimple w:instr=" NUMPAGES   \* MERGEFORMAT ">
      <w:r w:rsidR="00EB18E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2E9" w:rsidRDefault="00B332E9" w:rsidP="003E74B5">
      <w:pPr>
        <w:spacing w:after="0" w:line="240" w:lineRule="auto"/>
      </w:pPr>
      <w:r>
        <w:separator/>
      </w:r>
    </w:p>
  </w:footnote>
  <w:footnote w:type="continuationSeparator" w:id="0">
    <w:p w:rsidR="00B332E9" w:rsidRDefault="00B332E9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FBB"/>
    <w:multiLevelType w:val="hybridMultilevel"/>
    <w:tmpl w:val="DE04D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3F114F"/>
    <w:multiLevelType w:val="hybridMultilevel"/>
    <w:tmpl w:val="CB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D30E6"/>
    <w:multiLevelType w:val="hybridMultilevel"/>
    <w:tmpl w:val="98BE5F3A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C6145"/>
    <w:multiLevelType w:val="hybridMultilevel"/>
    <w:tmpl w:val="DFBA62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5D5"/>
    <w:rsid w:val="00000EDF"/>
    <w:rsid w:val="00001655"/>
    <w:rsid w:val="0000248B"/>
    <w:rsid w:val="00002ADC"/>
    <w:rsid w:val="00003AD4"/>
    <w:rsid w:val="00003F18"/>
    <w:rsid w:val="000048A9"/>
    <w:rsid w:val="00004B30"/>
    <w:rsid w:val="00005846"/>
    <w:rsid w:val="0000679F"/>
    <w:rsid w:val="00007553"/>
    <w:rsid w:val="0001006D"/>
    <w:rsid w:val="000100D2"/>
    <w:rsid w:val="00011367"/>
    <w:rsid w:val="000127D6"/>
    <w:rsid w:val="000128DC"/>
    <w:rsid w:val="00016FB4"/>
    <w:rsid w:val="0001701D"/>
    <w:rsid w:val="00017754"/>
    <w:rsid w:val="00017DCA"/>
    <w:rsid w:val="000206E9"/>
    <w:rsid w:val="0002221F"/>
    <w:rsid w:val="00022512"/>
    <w:rsid w:val="0002256A"/>
    <w:rsid w:val="000226B9"/>
    <w:rsid w:val="00022CD9"/>
    <w:rsid w:val="00024B24"/>
    <w:rsid w:val="00026BC1"/>
    <w:rsid w:val="000304FF"/>
    <w:rsid w:val="00030A0F"/>
    <w:rsid w:val="00031207"/>
    <w:rsid w:val="00031255"/>
    <w:rsid w:val="00033519"/>
    <w:rsid w:val="0003386E"/>
    <w:rsid w:val="0003392C"/>
    <w:rsid w:val="00033CC4"/>
    <w:rsid w:val="00034060"/>
    <w:rsid w:val="000343AB"/>
    <w:rsid w:val="00034937"/>
    <w:rsid w:val="00035A9D"/>
    <w:rsid w:val="00036004"/>
    <w:rsid w:val="00037AD1"/>
    <w:rsid w:val="00041405"/>
    <w:rsid w:val="00041436"/>
    <w:rsid w:val="0004150D"/>
    <w:rsid w:val="00042E58"/>
    <w:rsid w:val="00042F50"/>
    <w:rsid w:val="000448A7"/>
    <w:rsid w:val="000450DE"/>
    <w:rsid w:val="000475CA"/>
    <w:rsid w:val="0005024E"/>
    <w:rsid w:val="0005102D"/>
    <w:rsid w:val="0005115D"/>
    <w:rsid w:val="000511EA"/>
    <w:rsid w:val="00051595"/>
    <w:rsid w:val="000529B4"/>
    <w:rsid w:val="00052E9C"/>
    <w:rsid w:val="000530F9"/>
    <w:rsid w:val="00053D0D"/>
    <w:rsid w:val="00054E65"/>
    <w:rsid w:val="00054EC5"/>
    <w:rsid w:val="0005530C"/>
    <w:rsid w:val="00055A35"/>
    <w:rsid w:val="000579B5"/>
    <w:rsid w:val="000601AF"/>
    <w:rsid w:val="00061423"/>
    <w:rsid w:val="000614FC"/>
    <w:rsid w:val="0006155A"/>
    <w:rsid w:val="00061E1B"/>
    <w:rsid w:val="0006205F"/>
    <w:rsid w:val="000634FC"/>
    <w:rsid w:val="00063799"/>
    <w:rsid w:val="000638EA"/>
    <w:rsid w:val="00063A13"/>
    <w:rsid w:val="00063CBF"/>
    <w:rsid w:val="0006452B"/>
    <w:rsid w:val="00064CB8"/>
    <w:rsid w:val="00065077"/>
    <w:rsid w:val="00067899"/>
    <w:rsid w:val="000707DE"/>
    <w:rsid w:val="00071863"/>
    <w:rsid w:val="00071FFC"/>
    <w:rsid w:val="00072D24"/>
    <w:rsid w:val="00073CE6"/>
    <w:rsid w:val="00073DE5"/>
    <w:rsid w:val="00075949"/>
    <w:rsid w:val="00080101"/>
    <w:rsid w:val="00080485"/>
    <w:rsid w:val="00080B17"/>
    <w:rsid w:val="00080F35"/>
    <w:rsid w:val="0008152F"/>
    <w:rsid w:val="00081E5E"/>
    <w:rsid w:val="000821A5"/>
    <w:rsid w:val="000823AC"/>
    <w:rsid w:val="00082414"/>
    <w:rsid w:val="000827FC"/>
    <w:rsid w:val="000837EE"/>
    <w:rsid w:val="000847E0"/>
    <w:rsid w:val="00085679"/>
    <w:rsid w:val="00085DB2"/>
    <w:rsid w:val="0008715D"/>
    <w:rsid w:val="00090129"/>
    <w:rsid w:val="00090661"/>
    <w:rsid w:val="00091557"/>
    <w:rsid w:val="000916D4"/>
    <w:rsid w:val="00091979"/>
    <w:rsid w:val="00095535"/>
    <w:rsid w:val="0009562E"/>
    <w:rsid w:val="00095F38"/>
    <w:rsid w:val="00097E49"/>
    <w:rsid w:val="000A0FA6"/>
    <w:rsid w:val="000A1ACC"/>
    <w:rsid w:val="000A1E0A"/>
    <w:rsid w:val="000A2210"/>
    <w:rsid w:val="000A225D"/>
    <w:rsid w:val="000A2831"/>
    <w:rsid w:val="000A2F1B"/>
    <w:rsid w:val="000A319C"/>
    <w:rsid w:val="000A31E2"/>
    <w:rsid w:val="000A3E9F"/>
    <w:rsid w:val="000A4600"/>
    <w:rsid w:val="000A52B4"/>
    <w:rsid w:val="000A563C"/>
    <w:rsid w:val="000A634A"/>
    <w:rsid w:val="000A636E"/>
    <w:rsid w:val="000A6CEA"/>
    <w:rsid w:val="000A76B4"/>
    <w:rsid w:val="000B0102"/>
    <w:rsid w:val="000B01D7"/>
    <w:rsid w:val="000B1C34"/>
    <w:rsid w:val="000B25BE"/>
    <w:rsid w:val="000B349D"/>
    <w:rsid w:val="000B43B2"/>
    <w:rsid w:val="000B4EFB"/>
    <w:rsid w:val="000B5370"/>
    <w:rsid w:val="000B53C7"/>
    <w:rsid w:val="000B5F66"/>
    <w:rsid w:val="000B6C3B"/>
    <w:rsid w:val="000B7AEE"/>
    <w:rsid w:val="000C011F"/>
    <w:rsid w:val="000C0250"/>
    <w:rsid w:val="000C078B"/>
    <w:rsid w:val="000C1D61"/>
    <w:rsid w:val="000C2C01"/>
    <w:rsid w:val="000C31D8"/>
    <w:rsid w:val="000C5531"/>
    <w:rsid w:val="000C57E1"/>
    <w:rsid w:val="000C5F06"/>
    <w:rsid w:val="000C63FB"/>
    <w:rsid w:val="000C6AD7"/>
    <w:rsid w:val="000C6BA3"/>
    <w:rsid w:val="000C71B8"/>
    <w:rsid w:val="000D0C09"/>
    <w:rsid w:val="000D101F"/>
    <w:rsid w:val="000D1BDA"/>
    <w:rsid w:val="000D3833"/>
    <w:rsid w:val="000D520B"/>
    <w:rsid w:val="000D58B3"/>
    <w:rsid w:val="000D753D"/>
    <w:rsid w:val="000D7636"/>
    <w:rsid w:val="000D791C"/>
    <w:rsid w:val="000D7E8B"/>
    <w:rsid w:val="000E00B5"/>
    <w:rsid w:val="000E1F31"/>
    <w:rsid w:val="000E4388"/>
    <w:rsid w:val="000E4ACA"/>
    <w:rsid w:val="000E59F4"/>
    <w:rsid w:val="000E6491"/>
    <w:rsid w:val="000E7488"/>
    <w:rsid w:val="000F0E1F"/>
    <w:rsid w:val="000F0E49"/>
    <w:rsid w:val="000F2FA2"/>
    <w:rsid w:val="000F3067"/>
    <w:rsid w:val="000F325A"/>
    <w:rsid w:val="000F50F1"/>
    <w:rsid w:val="000F5468"/>
    <w:rsid w:val="000F56BC"/>
    <w:rsid w:val="000F5AC4"/>
    <w:rsid w:val="000F65A1"/>
    <w:rsid w:val="00100B4E"/>
    <w:rsid w:val="001012AE"/>
    <w:rsid w:val="00101553"/>
    <w:rsid w:val="00101BAD"/>
    <w:rsid w:val="001026D7"/>
    <w:rsid w:val="00102BF0"/>
    <w:rsid w:val="001031A1"/>
    <w:rsid w:val="001033CC"/>
    <w:rsid w:val="001046F2"/>
    <w:rsid w:val="001052FE"/>
    <w:rsid w:val="00105E1B"/>
    <w:rsid w:val="001065F9"/>
    <w:rsid w:val="001070CD"/>
    <w:rsid w:val="001077D3"/>
    <w:rsid w:val="00107BBF"/>
    <w:rsid w:val="00110B3D"/>
    <w:rsid w:val="00110DD2"/>
    <w:rsid w:val="0011170E"/>
    <w:rsid w:val="0011267D"/>
    <w:rsid w:val="0011338D"/>
    <w:rsid w:val="00114859"/>
    <w:rsid w:val="001156B5"/>
    <w:rsid w:val="001163E6"/>
    <w:rsid w:val="001178C8"/>
    <w:rsid w:val="001202D2"/>
    <w:rsid w:val="001208FB"/>
    <w:rsid w:val="0012199D"/>
    <w:rsid w:val="00121ABF"/>
    <w:rsid w:val="00121F6D"/>
    <w:rsid w:val="00122268"/>
    <w:rsid w:val="001234A1"/>
    <w:rsid w:val="001234B6"/>
    <w:rsid w:val="00125107"/>
    <w:rsid w:val="0012515C"/>
    <w:rsid w:val="00125C82"/>
    <w:rsid w:val="001265B8"/>
    <w:rsid w:val="0012676D"/>
    <w:rsid w:val="00126AFE"/>
    <w:rsid w:val="00127EEA"/>
    <w:rsid w:val="00131496"/>
    <w:rsid w:val="00131527"/>
    <w:rsid w:val="001316B6"/>
    <w:rsid w:val="00131F08"/>
    <w:rsid w:val="00133812"/>
    <w:rsid w:val="00133F97"/>
    <w:rsid w:val="00134855"/>
    <w:rsid w:val="00134ADB"/>
    <w:rsid w:val="00135450"/>
    <w:rsid w:val="00135463"/>
    <w:rsid w:val="001359A6"/>
    <w:rsid w:val="001360D8"/>
    <w:rsid w:val="00140534"/>
    <w:rsid w:val="0014061B"/>
    <w:rsid w:val="00140AB2"/>
    <w:rsid w:val="00141BC8"/>
    <w:rsid w:val="00142DE0"/>
    <w:rsid w:val="00143B8D"/>
    <w:rsid w:val="00143C98"/>
    <w:rsid w:val="00143FDD"/>
    <w:rsid w:val="001440B5"/>
    <w:rsid w:val="001443F8"/>
    <w:rsid w:val="00144F3F"/>
    <w:rsid w:val="00144F64"/>
    <w:rsid w:val="001459BC"/>
    <w:rsid w:val="00146A36"/>
    <w:rsid w:val="00146BF6"/>
    <w:rsid w:val="0014759E"/>
    <w:rsid w:val="00147769"/>
    <w:rsid w:val="00147E1D"/>
    <w:rsid w:val="00150434"/>
    <w:rsid w:val="00150618"/>
    <w:rsid w:val="0015087F"/>
    <w:rsid w:val="00150CED"/>
    <w:rsid w:val="00151B84"/>
    <w:rsid w:val="001522FF"/>
    <w:rsid w:val="00153A23"/>
    <w:rsid w:val="00153BD1"/>
    <w:rsid w:val="00154099"/>
    <w:rsid w:val="0015490A"/>
    <w:rsid w:val="001553FC"/>
    <w:rsid w:val="001562B8"/>
    <w:rsid w:val="00156B66"/>
    <w:rsid w:val="001601EA"/>
    <w:rsid w:val="001605B3"/>
    <w:rsid w:val="00161052"/>
    <w:rsid w:val="001615B1"/>
    <w:rsid w:val="0016251D"/>
    <w:rsid w:val="00162DAB"/>
    <w:rsid w:val="001646FB"/>
    <w:rsid w:val="00164CA5"/>
    <w:rsid w:val="00164D42"/>
    <w:rsid w:val="00164EDF"/>
    <w:rsid w:val="001654B5"/>
    <w:rsid w:val="00165943"/>
    <w:rsid w:val="00165F49"/>
    <w:rsid w:val="00166C7E"/>
    <w:rsid w:val="0016718F"/>
    <w:rsid w:val="001672B1"/>
    <w:rsid w:val="00170778"/>
    <w:rsid w:val="0017288F"/>
    <w:rsid w:val="00172B79"/>
    <w:rsid w:val="00176432"/>
    <w:rsid w:val="00177380"/>
    <w:rsid w:val="001803B2"/>
    <w:rsid w:val="00182784"/>
    <w:rsid w:val="0018286A"/>
    <w:rsid w:val="00183196"/>
    <w:rsid w:val="00183924"/>
    <w:rsid w:val="001846FB"/>
    <w:rsid w:val="0018501F"/>
    <w:rsid w:val="00185127"/>
    <w:rsid w:val="0018572B"/>
    <w:rsid w:val="001871AC"/>
    <w:rsid w:val="0019139B"/>
    <w:rsid w:val="00191F66"/>
    <w:rsid w:val="00192A37"/>
    <w:rsid w:val="0019575A"/>
    <w:rsid w:val="001958F9"/>
    <w:rsid w:val="0019613E"/>
    <w:rsid w:val="0019619D"/>
    <w:rsid w:val="001964F5"/>
    <w:rsid w:val="0019775D"/>
    <w:rsid w:val="00197F3A"/>
    <w:rsid w:val="001A01C5"/>
    <w:rsid w:val="001A0B54"/>
    <w:rsid w:val="001A10F3"/>
    <w:rsid w:val="001A2725"/>
    <w:rsid w:val="001A397A"/>
    <w:rsid w:val="001A3F97"/>
    <w:rsid w:val="001A559D"/>
    <w:rsid w:val="001A6A3D"/>
    <w:rsid w:val="001B0259"/>
    <w:rsid w:val="001B1260"/>
    <w:rsid w:val="001B3053"/>
    <w:rsid w:val="001B3896"/>
    <w:rsid w:val="001B3CB2"/>
    <w:rsid w:val="001B3CD7"/>
    <w:rsid w:val="001B4072"/>
    <w:rsid w:val="001B49EF"/>
    <w:rsid w:val="001B504B"/>
    <w:rsid w:val="001B5B24"/>
    <w:rsid w:val="001B624E"/>
    <w:rsid w:val="001B6550"/>
    <w:rsid w:val="001B65D4"/>
    <w:rsid w:val="001B6AF0"/>
    <w:rsid w:val="001B7723"/>
    <w:rsid w:val="001B79B1"/>
    <w:rsid w:val="001B79B3"/>
    <w:rsid w:val="001B7A01"/>
    <w:rsid w:val="001C007A"/>
    <w:rsid w:val="001C174C"/>
    <w:rsid w:val="001C2142"/>
    <w:rsid w:val="001C2C04"/>
    <w:rsid w:val="001C30A0"/>
    <w:rsid w:val="001C3B4E"/>
    <w:rsid w:val="001C418A"/>
    <w:rsid w:val="001C4BA3"/>
    <w:rsid w:val="001C5301"/>
    <w:rsid w:val="001C65D3"/>
    <w:rsid w:val="001C6796"/>
    <w:rsid w:val="001C6FC6"/>
    <w:rsid w:val="001C70F4"/>
    <w:rsid w:val="001C7120"/>
    <w:rsid w:val="001C7A57"/>
    <w:rsid w:val="001C7A72"/>
    <w:rsid w:val="001C7E78"/>
    <w:rsid w:val="001C7F8F"/>
    <w:rsid w:val="001D0838"/>
    <w:rsid w:val="001D1CED"/>
    <w:rsid w:val="001D2C4B"/>
    <w:rsid w:val="001D32CA"/>
    <w:rsid w:val="001D3A1E"/>
    <w:rsid w:val="001D3E3E"/>
    <w:rsid w:val="001D3F56"/>
    <w:rsid w:val="001D4E4A"/>
    <w:rsid w:val="001D56D4"/>
    <w:rsid w:val="001D5BB4"/>
    <w:rsid w:val="001D65D6"/>
    <w:rsid w:val="001D6BD5"/>
    <w:rsid w:val="001E0A2C"/>
    <w:rsid w:val="001E13A1"/>
    <w:rsid w:val="001E2806"/>
    <w:rsid w:val="001E43EB"/>
    <w:rsid w:val="001E46F8"/>
    <w:rsid w:val="001E4B63"/>
    <w:rsid w:val="001E53E3"/>
    <w:rsid w:val="001E574A"/>
    <w:rsid w:val="001E59FF"/>
    <w:rsid w:val="001E5BE8"/>
    <w:rsid w:val="001E6209"/>
    <w:rsid w:val="001E69FB"/>
    <w:rsid w:val="001E6B75"/>
    <w:rsid w:val="001E742B"/>
    <w:rsid w:val="001E7D84"/>
    <w:rsid w:val="001E7F7D"/>
    <w:rsid w:val="001F025C"/>
    <w:rsid w:val="001F0846"/>
    <w:rsid w:val="001F1B96"/>
    <w:rsid w:val="001F2232"/>
    <w:rsid w:val="001F26C8"/>
    <w:rsid w:val="001F2A27"/>
    <w:rsid w:val="001F2E17"/>
    <w:rsid w:val="001F3A2A"/>
    <w:rsid w:val="001F4050"/>
    <w:rsid w:val="001F6C24"/>
    <w:rsid w:val="001F7207"/>
    <w:rsid w:val="001F7A50"/>
    <w:rsid w:val="001F7C1E"/>
    <w:rsid w:val="001F7C7F"/>
    <w:rsid w:val="00202678"/>
    <w:rsid w:val="002028A0"/>
    <w:rsid w:val="00203486"/>
    <w:rsid w:val="00203597"/>
    <w:rsid w:val="00206E1F"/>
    <w:rsid w:val="00207930"/>
    <w:rsid w:val="0021005A"/>
    <w:rsid w:val="00210333"/>
    <w:rsid w:val="00210FF0"/>
    <w:rsid w:val="00211C8F"/>
    <w:rsid w:val="00212BC8"/>
    <w:rsid w:val="002137BF"/>
    <w:rsid w:val="00215863"/>
    <w:rsid w:val="00215D18"/>
    <w:rsid w:val="0021610A"/>
    <w:rsid w:val="00216DBB"/>
    <w:rsid w:val="002172E1"/>
    <w:rsid w:val="00217320"/>
    <w:rsid w:val="00217834"/>
    <w:rsid w:val="00217B6C"/>
    <w:rsid w:val="00217CCD"/>
    <w:rsid w:val="00217FA1"/>
    <w:rsid w:val="002205D8"/>
    <w:rsid w:val="002205EB"/>
    <w:rsid w:val="00220757"/>
    <w:rsid w:val="002207D4"/>
    <w:rsid w:val="00221800"/>
    <w:rsid w:val="002218A7"/>
    <w:rsid w:val="00221958"/>
    <w:rsid w:val="0022327E"/>
    <w:rsid w:val="002237F0"/>
    <w:rsid w:val="00223D7E"/>
    <w:rsid w:val="00225C3E"/>
    <w:rsid w:val="00226041"/>
    <w:rsid w:val="002267BE"/>
    <w:rsid w:val="00226A03"/>
    <w:rsid w:val="00227494"/>
    <w:rsid w:val="002275E1"/>
    <w:rsid w:val="00227929"/>
    <w:rsid w:val="00231238"/>
    <w:rsid w:val="00231936"/>
    <w:rsid w:val="00233749"/>
    <w:rsid w:val="00234D32"/>
    <w:rsid w:val="002363B3"/>
    <w:rsid w:val="002401AA"/>
    <w:rsid w:val="00240D0B"/>
    <w:rsid w:val="00241092"/>
    <w:rsid w:val="00241C29"/>
    <w:rsid w:val="00241CF6"/>
    <w:rsid w:val="00242492"/>
    <w:rsid w:val="00242784"/>
    <w:rsid w:val="00242A17"/>
    <w:rsid w:val="00243AEA"/>
    <w:rsid w:val="0024463C"/>
    <w:rsid w:val="00244BE2"/>
    <w:rsid w:val="0024501B"/>
    <w:rsid w:val="002453BF"/>
    <w:rsid w:val="002458A3"/>
    <w:rsid w:val="00245EC3"/>
    <w:rsid w:val="00247234"/>
    <w:rsid w:val="00247AF7"/>
    <w:rsid w:val="0025067F"/>
    <w:rsid w:val="00250C4C"/>
    <w:rsid w:val="0025224C"/>
    <w:rsid w:val="0025276B"/>
    <w:rsid w:val="00252F4E"/>
    <w:rsid w:val="0025360D"/>
    <w:rsid w:val="00253B1C"/>
    <w:rsid w:val="00254483"/>
    <w:rsid w:val="00254CB1"/>
    <w:rsid w:val="002565A3"/>
    <w:rsid w:val="002565BA"/>
    <w:rsid w:val="00256792"/>
    <w:rsid w:val="00256A2B"/>
    <w:rsid w:val="002610E5"/>
    <w:rsid w:val="00261380"/>
    <w:rsid w:val="00261975"/>
    <w:rsid w:val="00262554"/>
    <w:rsid w:val="00263606"/>
    <w:rsid w:val="0026558D"/>
    <w:rsid w:val="002659AD"/>
    <w:rsid w:val="002661E6"/>
    <w:rsid w:val="002666D4"/>
    <w:rsid w:val="00266C08"/>
    <w:rsid w:val="00266E4B"/>
    <w:rsid w:val="002671BC"/>
    <w:rsid w:val="0026746C"/>
    <w:rsid w:val="00270CFD"/>
    <w:rsid w:val="002713CA"/>
    <w:rsid w:val="002727B6"/>
    <w:rsid w:val="00272E4D"/>
    <w:rsid w:val="00276461"/>
    <w:rsid w:val="002767D9"/>
    <w:rsid w:val="00276EF3"/>
    <w:rsid w:val="00277EF9"/>
    <w:rsid w:val="0028076E"/>
    <w:rsid w:val="002816F4"/>
    <w:rsid w:val="00281FDA"/>
    <w:rsid w:val="002822B5"/>
    <w:rsid w:val="00282C94"/>
    <w:rsid w:val="0028346D"/>
    <w:rsid w:val="00283A88"/>
    <w:rsid w:val="00284883"/>
    <w:rsid w:val="00286F0D"/>
    <w:rsid w:val="00287401"/>
    <w:rsid w:val="002876D4"/>
    <w:rsid w:val="00287E18"/>
    <w:rsid w:val="00290492"/>
    <w:rsid w:val="00290795"/>
    <w:rsid w:val="0029111A"/>
    <w:rsid w:val="00291D07"/>
    <w:rsid w:val="00292284"/>
    <w:rsid w:val="00292580"/>
    <w:rsid w:val="002944B8"/>
    <w:rsid w:val="002947AB"/>
    <w:rsid w:val="00294B70"/>
    <w:rsid w:val="00296818"/>
    <w:rsid w:val="00297C33"/>
    <w:rsid w:val="00297E6E"/>
    <w:rsid w:val="002A0F07"/>
    <w:rsid w:val="002A15C8"/>
    <w:rsid w:val="002A2ADE"/>
    <w:rsid w:val="002A31EB"/>
    <w:rsid w:val="002A3F82"/>
    <w:rsid w:val="002A40F8"/>
    <w:rsid w:val="002A4752"/>
    <w:rsid w:val="002A546C"/>
    <w:rsid w:val="002A5C99"/>
    <w:rsid w:val="002A64E9"/>
    <w:rsid w:val="002A6952"/>
    <w:rsid w:val="002A71D7"/>
    <w:rsid w:val="002A734D"/>
    <w:rsid w:val="002A740D"/>
    <w:rsid w:val="002A7E36"/>
    <w:rsid w:val="002B0506"/>
    <w:rsid w:val="002B0A76"/>
    <w:rsid w:val="002B0D4E"/>
    <w:rsid w:val="002B1623"/>
    <w:rsid w:val="002B16BC"/>
    <w:rsid w:val="002B16D4"/>
    <w:rsid w:val="002B1A52"/>
    <w:rsid w:val="002B1A7A"/>
    <w:rsid w:val="002B24F1"/>
    <w:rsid w:val="002B363C"/>
    <w:rsid w:val="002B469F"/>
    <w:rsid w:val="002B4AD2"/>
    <w:rsid w:val="002B5FD8"/>
    <w:rsid w:val="002C0CDC"/>
    <w:rsid w:val="002C1102"/>
    <w:rsid w:val="002C40B7"/>
    <w:rsid w:val="002C5B74"/>
    <w:rsid w:val="002C65B9"/>
    <w:rsid w:val="002D026E"/>
    <w:rsid w:val="002D03BD"/>
    <w:rsid w:val="002D03F6"/>
    <w:rsid w:val="002D2A40"/>
    <w:rsid w:val="002D335D"/>
    <w:rsid w:val="002D3377"/>
    <w:rsid w:val="002D38C1"/>
    <w:rsid w:val="002D3AF9"/>
    <w:rsid w:val="002D439C"/>
    <w:rsid w:val="002D4B56"/>
    <w:rsid w:val="002D4C31"/>
    <w:rsid w:val="002D55C9"/>
    <w:rsid w:val="002D5675"/>
    <w:rsid w:val="002D59EF"/>
    <w:rsid w:val="002D6232"/>
    <w:rsid w:val="002D7975"/>
    <w:rsid w:val="002E3047"/>
    <w:rsid w:val="002E3C38"/>
    <w:rsid w:val="002E3CED"/>
    <w:rsid w:val="002E4B29"/>
    <w:rsid w:val="002E5926"/>
    <w:rsid w:val="002E602D"/>
    <w:rsid w:val="002E7D64"/>
    <w:rsid w:val="002F1A02"/>
    <w:rsid w:val="002F1B24"/>
    <w:rsid w:val="002F1B41"/>
    <w:rsid w:val="002F1FA6"/>
    <w:rsid w:val="002F2B17"/>
    <w:rsid w:val="002F3DFE"/>
    <w:rsid w:val="002F4FE6"/>
    <w:rsid w:val="002F649A"/>
    <w:rsid w:val="002F668A"/>
    <w:rsid w:val="002F6F4E"/>
    <w:rsid w:val="002F7293"/>
    <w:rsid w:val="00300359"/>
    <w:rsid w:val="00300676"/>
    <w:rsid w:val="00301711"/>
    <w:rsid w:val="00301F2A"/>
    <w:rsid w:val="003027EA"/>
    <w:rsid w:val="00302A77"/>
    <w:rsid w:val="00303DB0"/>
    <w:rsid w:val="00303E49"/>
    <w:rsid w:val="00303FF3"/>
    <w:rsid w:val="00304691"/>
    <w:rsid w:val="003055B8"/>
    <w:rsid w:val="003064C9"/>
    <w:rsid w:val="00306507"/>
    <w:rsid w:val="00306CCA"/>
    <w:rsid w:val="003070F7"/>
    <w:rsid w:val="0030798E"/>
    <w:rsid w:val="00310486"/>
    <w:rsid w:val="00310A6B"/>
    <w:rsid w:val="0031184A"/>
    <w:rsid w:val="00311C2A"/>
    <w:rsid w:val="00312472"/>
    <w:rsid w:val="003125CA"/>
    <w:rsid w:val="003127D2"/>
    <w:rsid w:val="0031291F"/>
    <w:rsid w:val="00312CDE"/>
    <w:rsid w:val="00313275"/>
    <w:rsid w:val="00313697"/>
    <w:rsid w:val="003139C7"/>
    <w:rsid w:val="00313E14"/>
    <w:rsid w:val="00313E33"/>
    <w:rsid w:val="003149F8"/>
    <w:rsid w:val="00315630"/>
    <w:rsid w:val="00315768"/>
    <w:rsid w:val="00315AA8"/>
    <w:rsid w:val="00315BD9"/>
    <w:rsid w:val="00320175"/>
    <w:rsid w:val="00320348"/>
    <w:rsid w:val="00320560"/>
    <w:rsid w:val="003205DB"/>
    <w:rsid w:val="0032092D"/>
    <w:rsid w:val="00320A6F"/>
    <w:rsid w:val="00320C0D"/>
    <w:rsid w:val="00322C6C"/>
    <w:rsid w:val="00323D21"/>
    <w:rsid w:val="0032534E"/>
    <w:rsid w:val="003266AD"/>
    <w:rsid w:val="00326987"/>
    <w:rsid w:val="00327559"/>
    <w:rsid w:val="00327E1C"/>
    <w:rsid w:val="00330994"/>
    <w:rsid w:val="00330D8A"/>
    <w:rsid w:val="00331BF7"/>
    <w:rsid w:val="003329F1"/>
    <w:rsid w:val="00332F7C"/>
    <w:rsid w:val="00332FCB"/>
    <w:rsid w:val="00333F2B"/>
    <w:rsid w:val="00334A19"/>
    <w:rsid w:val="003355FD"/>
    <w:rsid w:val="00336A42"/>
    <w:rsid w:val="00337804"/>
    <w:rsid w:val="0033793C"/>
    <w:rsid w:val="00337A1C"/>
    <w:rsid w:val="00337A67"/>
    <w:rsid w:val="00341345"/>
    <w:rsid w:val="003414E7"/>
    <w:rsid w:val="00341B6A"/>
    <w:rsid w:val="00341E1F"/>
    <w:rsid w:val="00342CD4"/>
    <w:rsid w:val="0034489A"/>
    <w:rsid w:val="00345A31"/>
    <w:rsid w:val="00345A40"/>
    <w:rsid w:val="00345F11"/>
    <w:rsid w:val="00346024"/>
    <w:rsid w:val="00346350"/>
    <w:rsid w:val="00350665"/>
    <w:rsid w:val="003506A5"/>
    <w:rsid w:val="003511C5"/>
    <w:rsid w:val="0035199E"/>
    <w:rsid w:val="003524E0"/>
    <w:rsid w:val="00352919"/>
    <w:rsid w:val="00352E09"/>
    <w:rsid w:val="00352ED5"/>
    <w:rsid w:val="00353BDD"/>
    <w:rsid w:val="00354237"/>
    <w:rsid w:val="00354B40"/>
    <w:rsid w:val="00355180"/>
    <w:rsid w:val="0035552C"/>
    <w:rsid w:val="00355610"/>
    <w:rsid w:val="00355DEC"/>
    <w:rsid w:val="00355EF1"/>
    <w:rsid w:val="00356078"/>
    <w:rsid w:val="0035734A"/>
    <w:rsid w:val="00361A12"/>
    <w:rsid w:val="00361D48"/>
    <w:rsid w:val="003623B4"/>
    <w:rsid w:val="00362607"/>
    <w:rsid w:val="00362C99"/>
    <w:rsid w:val="00363FFE"/>
    <w:rsid w:val="003646E3"/>
    <w:rsid w:val="00365809"/>
    <w:rsid w:val="00365C0B"/>
    <w:rsid w:val="003664A2"/>
    <w:rsid w:val="0036750A"/>
    <w:rsid w:val="003713EB"/>
    <w:rsid w:val="00371BFB"/>
    <w:rsid w:val="00371C74"/>
    <w:rsid w:val="003720E7"/>
    <w:rsid w:val="00372D40"/>
    <w:rsid w:val="00373230"/>
    <w:rsid w:val="00374945"/>
    <w:rsid w:val="00375CCA"/>
    <w:rsid w:val="00376062"/>
    <w:rsid w:val="00376A9A"/>
    <w:rsid w:val="00377201"/>
    <w:rsid w:val="00377A21"/>
    <w:rsid w:val="00377BBD"/>
    <w:rsid w:val="00377D2A"/>
    <w:rsid w:val="00377F4B"/>
    <w:rsid w:val="0038041E"/>
    <w:rsid w:val="0038067C"/>
    <w:rsid w:val="00380D67"/>
    <w:rsid w:val="00380E41"/>
    <w:rsid w:val="00380ECA"/>
    <w:rsid w:val="0038191E"/>
    <w:rsid w:val="00381D3E"/>
    <w:rsid w:val="00381F2E"/>
    <w:rsid w:val="00382290"/>
    <w:rsid w:val="00383072"/>
    <w:rsid w:val="003840C8"/>
    <w:rsid w:val="003843BC"/>
    <w:rsid w:val="00384B9D"/>
    <w:rsid w:val="003856C7"/>
    <w:rsid w:val="00386563"/>
    <w:rsid w:val="00387344"/>
    <w:rsid w:val="00390BFB"/>
    <w:rsid w:val="00390F3A"/>
    <w:rsid w:val="00391631"/>
    <w:rsid w:val="00391CDF"/>
    <w:rsid w:val="0039256E"/>
    <w:rsid w:val="00392D8C"/>
    <w:rsid w:val="00394B35"/>
    <w:rsid w:val="00395F1B"/>
    <w:rsid w:val="0039790F"/>
    <w:rsid w:val="00397C25"/>
    <w:rsid w:val="003A134D"/>
    <w:rsid w:val="003A165A"/>
    <w:rsid w:val="003A3F45"/>
    <w:rsid w:val="003A56BA"/>
    <w:rsid w:val="003A5877"/>
    <w:rsid w:val="003B025D"/>
    <w:rsid w:val="003B17C4"/>
    <w:rsid w:val="003B1CC3"/>
    <w:rsid w:val="003B2B31"/>
    <w:rsid w:val="003B3AFA"/>
    <w:rsid w:val="003B43B4"/>
    <w:rsid w:val="003B4624"/>
    <w:rsid w:val="003B4836"/>
    <w:rsid w:val="003B79F6"/>
    <w:rsid w:val="003B7E77"/>
    <w:rsid w:val="003C0712"/>
    <w:rsid w:val="003C0E4A"/>
    <w:rsid w:val="003C1873"/>
    <w:rsid w:val="003C199C"/>
    <w:rsid w:val="003C1C40"/>
    <w:rsid w:val="003C20F3"/>
    <w:rsid w:val="003C33C1"/>
    <w:rsid w:val="003C3BF9"/>
    <w:rsid w:val="003C3D78"/>
    <w:rsid w:val="003C567E"/>
    <w:rsid w:val="003C59E9"/>
    <w:rsid w:val="003C62E0"/>
    <w:rsid w:val="003C716B"/>
    <w:rsid w:val="003C7A45"/>
    <w:rsid w:val="003C7AF3"/>
    <w:rsid w:val="003C7BDA"/>
    <w:rsid w:val="003D1C4D"/>
    <w:rsid w:val="003D2348"/>
    <w:rsid w:val="003D2550"/>
    <w:rsid w:val="003D2BE1"/>
    <w:rsid w:val="003D2D75"/>
    <w:rsid w:val="003D3288"/>
    <w:rsid w:val="003D4221"/>
    <w:rsid w:val="003D64AD"/>
    <w:rsid w:val="003D65C6"/>
    <w:rsid w:val="003D684E"/>
    <w:rsid w:val="003E0D2C"/>
    <w:rsid w:val="003E198C"/>
    <w:rsid w:val="003E2ADA"/>
    <w:rsid w:val="003E2CC3"/>
    <w:rsid w:val="003E304C"/>
    <w:rsid w:val="003E311C"/>
    <w:rsid w:val="003E37A1"/>
    <w:rsid w:val="003E48FD"/>
    <w:rsid w:val="003E5FE9"/>
    <w:rsid w:val="003E6674"/>
    <w:rsid w:val="003E74B5"/>
    <w:rsid w:val="003E761A"/>
    <w:rsid w:val="003F152E"/>
    <w:rsid w:val="003F274B"/>
    <w:rsid w:val="003F4C83"/>
    <w:rsid w:val="003F5267"/>
    <w:rsid w:val="003F5B08"/>
    <w:rsid w:val="003F6436"/>
    <w:rsid w:val="003F6596"/>
    <w:rsid w:val="003F7687"/>
    <w:rsid w:val="003F78D6"/>
    <w:rsid w:val="003F7B68"/>
    <w:rsid w:val="00400001"/>
    <w:rsid w:val="00402597"/>
    <w:rsid w:val="00404112"/>
    <w:rsid w:val="00405E31"/>
    <w:rsid w:val="004061BA"/>
    <w:rsid w:val="00407326"/>
    <w:rsid w:val="00407D25"/>
    <w:rsid w:val="004106FC"/>
    <w:rsid w:val="00411482"/>
    <w:rsid w:val="00411CD0"/>
    <w:rsid w:val="004120E2"/>
    <w:rsid w:val="00412EB2"/>
    <w:rsid w:val="00413091"/>
    <w:rsid w:val="004134FF"/>
    <w:rsid w:val="0041399B"/>
    <w:rsid w:val="00413F12"/>
    <w:rsid w:val="00414CF9"/>
    <w:rsid w:val="00414DED"/>
    <w:rsid w:val="00416302"/>
    <w:rsid w:val="00416EDA"/>
    <w:rsid w:val="00417676"/>
    <w:rsid w:val="004179C1"/>
    <w:rsid w:val="00420467"/>
    <w:rsid w:val="0042123F"/>
    <w:rsid w:val="0042130C"/>
    <w:rsid w:val="00421F1F"/>
    <w:rsid w:val="0042246B"/>
    <w:rsid w:val="004236B9"/>
    <w:rsid w:val="004236E6"/>
    <w:rsid w:val="00423789"/>
    <w:rsid w:val="004248CD"/>
    <w:rsid w:val="004250AA"/>
    <w:rsid w:val="0042665D"/>
    <w:rsid w:val="004267D1"/>
    <w:rsid w:val="00426892"/>
    <w:rsid w:val="00430215"/>
    <w:rsid w:val="00430B73"/>
    <w:rsid w:val="00431FBE"/>
    <w:rsid w:val="004323DC"/>
    <w:rsid w:val="0043354E"/>
    <w:rsid w:val="00433556"/>
    <w:rsid w:val="004358E7"/>
    <w:rsid w:val="00435A4B"/>
    <w:rsid w:val="004364CA"/>
    <w:rsid w:val="004365CB"/>
    <w:rsid w:val="00436ACD"/>
    <w:rsid w:val="00436C8D"/>
    <w:rsid w:val="00436C9E"/>
    <w:rsid w:val="00440162"/>
    <w:rsid w:val="004404C1"/>
    <w:rsid w:val="00442654"/>
    <w:rsid w:val="00442911"/>
    <w:rsid w:val="00443252"/>
    <w:rsid w:val="00443879"/>
    <w:rsid w:val="00443E73"/>
    <w:rsid w:val="00446628"/>
    <w:rsid w:val="00447409"/>
    <w:rsid w:val="00447F16"/>
    <w:rsid w:val="004507EA"/>
    <w:rsid w:val="00452307"/>
    <w:rsid w:val="0045249E"/>
    <w:rsid w:val="004525AE"/>
    <w:rsid w:val="00452FAE"/>
    <w:rsid w:val="00453730"/>
    <w:rsid w:val="00453E86"/>
    <w:rsid w:val="00455006"/>
    <w:rsid w:val="00455122"/>
    <w:rsid w:val="0045597E"/>
    <w:rsid w:val="00456D3E"/>
    <w:rsid w:val="004578BE"/>
    <w:rsid w:val="00461335"/>
    <w:rsid w:val="00462881"/>
    <w:rsid w:val="0046297E"/>
    <w:rsid w:val="00465751"/>
    <w:rsid w:val="004657E0"/>
    <w:rsid w:val="00465C55"/>
    <w:rsid w:val="0046661F"/>
    <w:rsid w:val="00466CC4"/>
    <w:rsid w:val="00470861"/>
    <w:rsid w:val="00470BF9"/>
    <w:rsid w:val="00470D34"/>
    <w:rsid w:val="00471743"/>
    <w:rsid w:val="00471CDC"/>
    <w:rsid w:val="00471D6E"/>
    <w:rsid w:val="004726D7"/>
    <w:rsid w:val="00472B26"/>
    <w:rsid w:val="0047332F"/>
    <w:rsid w:val="004742F3"/>
    <w:rsid w:val="004750B0"/>
    <w:rsid w:val="0047527F"/>
    <w:rsid w:val="004763D8"/>
    <w:rsid w:val="00476D60"/>
    <w:rsid w:val="00476E25"/>
    <w:rsid w:val="0047756A"/>
    <w:rsid w:val="004775DD"/>
    <w:rsid w:val="004804A4"/>
    <w:rsid w:val="00480510"/>
    <w:rsid w:val="00481AEC"/>
    <w:rsid w:val="00482EC1"/>
    <w:rsid w:val="0048353B"/>
    <w:rsid w:val="00484782"/>
    <w:rsid w:val="00486AAD"/>
    <w:rsid w:val="00490D37"/>
    <w:rsid w:val="00491178"/>
    <w:rsid w:val="004919FE"/>
    <w:rsid w:val="00492909"/>
    <w:rsid w:val="004933F2"/>
    <w:rsid w:val="00493D99"/>
    <w:rsid w:val="00495350"/>
    <w:rsid w:val="0049553C"/>
    <w:rsid w:val="00496EF6"/>
    <w:rsid w:val="0049709E"/>
    <w:rsid w:val="004976CE"/>
    <w:rsid w:val="00497708"/>
    <w:rsid w:val="004A00D3"/>
    <w:rsid w:val="004A1CE7"/>
    <w:rsid w:val="004A2A88"/>
    <w:rsid w:val="004A5DD0"/>
    <w:rsid w:val="004A5FE8"/>
    <w:rsid w:val="004A6C33"/>
    <w:rsid w:val="004B0334"/>
    <w:rsid w:val="004B121F"/>
    <w:rsid w:val="004B130F"/>
    <w:rsid w:val="004B1435"/>
    <w:rsid w:val="004B2677"/>
    <w:rsid w:val="004B267B"/>
    <w:rsid w:val="004B26A7"/>
    <w:rsid w:val="004B3685"/>
    <w:rsid w:val="004B3A7D"/>
    <w:rsid w:val="004B6845"/>
    <w:rsid w:val="004B79C7"/>
    <w:rsid w:val="004C050A"/>
    <w:rsid w:val="004C0664"/>
    <w:rsid w:val="004C11F9"/>
    <w:rsid w:val="004C1C9C"/>
    <w:rsid w:val="004C4802"/>
    <w:rsid w:val="004C4C20"/>
    <w:rsid w:val="004C550F"/>
    <w:rsid w:val="004C55FB"/>
    <w:rsid w:val="004C6768"/>
    <w:rsid w:val="004C69D0"/>
    <w:rsid w:val="004C6C7B"/>
    <w:rsid w:val="004D08A8"/>
    <w:rsid w:val="004D0FE9"/>
    <w:rsid w:val="004D1816"/>
    <w:rsid w:val="004D2994"/>
    <w:rsid w:val="004D3D31"/>
    <w:rsid w:val="004D464D"/>
    <w:rsid w:val="004D49AE"/>
    <w:rsid w:val="004D4B5B"/>
    <w:rsid w:val="004D5DED"/>
    <w:rsid w:val="004D7802"/>
    <w:rsid w:val="004E0A66"/>
    <w:rsid w:val="004E1D75"/>
    <w:rsid w:val="004E1E7A"/>
    <w:rsid w:val="004E2F35"/>
    <w:rsid w:val="004E4828"/>
    <w:rsid w:val="004E4869"/>
    <w:rsid w:val="004E4B21"/>
    <w:rsid w:val="004E5363"/>
    <w:rsid w:val="004E6145"/>
    <w:rsid w:val="004E6703"/>
    <w:rsid w:val="004E6936"/>
    <w:rsid w:val="004E7197"/>
    <w:rsid w:val="004E7972"/>
    <w:rsid w:val="004F0A26"/>
    <w:rsid w:val="004F277E"/>
    <w:rsid w:val="004F2CB7"/>
    <w:rsid w:val="004F311E"/>
    <w:rsid w:val="004F321B"/>
    <w:rsid w:val="004F46EB"/>
    <w:rsid w:val="004F4A0C"/>
    <w:rsid w:val="004F4E59"/>
    <w:rsid w:val="004F7005"/>
    <w:rsid w:val="004F732C"/>
    <w:rsid w:val="004F7AC8"/>
    <w:rsid w:val="005004AD"/>
    <w:rsid w:val="00501A5D"/>
    <w:rsid w:val="00501B93"/>
    <w:rsid w:val="0050342D"/>
    <w:rsid w:val="00504CFF"/>
    <w:rsid w:val="00505387"/>
    <w:rsid w:val="005053F6"/>
    <w:rsid w:val="00507364"/>
    <w:rsid w:val="00507590"/>
    <w:rsid w:val="005138DD"/>
    <w:rsid w:val="005143C8"/>
    <w:rsid w:val="00514A2B"/>
    <w:rsid w:val="0051529A"/>
    <w:rsid w:val="0051556C"/>
    <w:rsid w:val="0051623F"/>
    <w:rsid w:val="00516490"/>
    <w:rsid w:val="00517D05"/>
    <w:rsid w:val="00520FC7"/>
    <w:rsid w:val="005219C6"/>
    <w:rsid w:val="00521EA1"/>
    <w:rsid w:val="00522961"/>
    <w:rsid w:val="005232EA"/>
    <w:rsid w:val="005235CC"/>
    <w:rsid w:val="005238FA"/>
    <w:rsid w:val="00524D79"/>
    <w:rsid w:val="00524EF0"/>
    <w:rsid w:val="00525CEB"/>
    <w:rsid w:val="00526788"/>
    <w:rsid w:val="005268A8"/>
    <w:rsid w:val="0052695F"/>
    <w:rsid w:val="00526C04"/>
    <w:rsid w:val="0052757C"/>
    <w:rsid w:val="00530427"/>
    <w:rsid w:val="00530B74"/>
    <w:rsid w:val="00530CBA"/>
    <w:rsid w:val="005321F2"/>
    <w:rsid w:val="00532BFA"/>
    <w:rsid w:val="00532C06"/>
    <w:rsid w:val="00533B6F"/>
    <w:rsid w:val="00533DA7"/>
    <w:rsid w:val="005344D7"/>
    <w:rsid w:val="0053569C"/>
    <w:rsid w:val="00535BF7"/>
    <w:rsid w:val="00537791"/>
    <w:rsid w:val="005377CB"/>
    <w:rsid w:val="00537E01"/>
    <w:rsid w:val="00540E81"/>
    <w:rsid w:val="00540EFD"/>
    <w:rsid w:val="0054118A"/>
    <w:rsid w:val="0054162D"/>
    <w:rsid w:val="00541853"/>
    <w:rsid w:val="00541C1D"/>
    <w:rsid w:val="00543685"/>
    <w:rsid w:val="00544134"/>
    <w:rsid w:val="00544700"/>
    <w:rsid w:val="00544F31"/>
    <w:rsid w:val="00545147"/>
    <w:rsid w:val="005458E0"/>
    <w:rsid w:val="005460E4"/>
    <w:rsid w:val="005463FA"/>
    <w:rsid w:val="00546E8B"/>
    <w:rsid w:val="005479CF"/>
    <w:rsid w:val="00547E46"/>
    <w:rsid w:val="0055004B"/>
    <w:rsid w:val="0055322E"/>
    <w:rsid w:val="00553BF5"/>
    <w:rsid w:val="00553D9C"/>
    <w:rsid w:val="00554858"/>
    <w:rsid w:val="00556C86"/>
    <w:rsid w:val="00556CE4"/>
    <w:rsid w:val="00557F53"/>
    <w:rsid w:val="005609D8"/>
    <w:rsid w:val="00561508"/>
    <w:rsid w:val="00562015"/>
    <w:rsid w:val="00562831"/>
    <w:rsid w:val="00562CA5"/>
    <w:rsid w:val="00562D7E"/>
    <w:rsid w:val="00563CD2"/>
    <w:rsid w:val="00565B50"/>
    <w:rsid w:val="00565D74"/>
    <w:rsid w:val="00565F52"/>
    <w:rsid w:val="0056779D"/>
    <w:rsid w:val="005710C1"/>
    <w:rsid w:val="00571847"/>
    <w:rsid w:val="00571B22"/>
    <w:rsid w:val="00571F09"/>
    <w:rsid w:val="00572576"/>
    <w:rsid w:val="005733C9"/>
    <w:rsid w:val="00573829"/>
    <w:rsid w:val="00573CC2"/>
    <w:rsid w:val="0057501B"/>
    <w:rsid w:val="005750F9"/>
    <w:rsid w:val="0057593D"/>
    <w:rsid w:val="00577BFA"/>
    <w:rsid w:val="00577FA4"/>
    <w:rsid w:val="00577FA9"/>
    <w:rsid w:val="00580087"/>
    <w:rsid w:val="00580BAC"/>
    <w:rsid w:val="00580C2A"/>
    <w:rsid w:val="005825A5"/>
    <w:rsid w:val="0058296D"/>
    <w:rsid w:val="00582D2A"/>
    <w:rsid w:val="00584202"/>
    <w:rsid w:val="00584B37"/>
    <w:rsid w:val="00584E4E"/>
    <w:rsid w:val="00585444"/>
    <w:rsid w:val="0058562C"/>
    <w:rsid w:val="0058649C"/>
    <w:rsid w:val="005869B9"/>
    <w:rsid w:val="00586D23"/>
    <w:rsid w:val="00587202"/>
    <w:rsid w:val="00591A65"/>
    <w:rsid w:val="00591D39"/>
    <w:rsid w:val="005920BB"/>
    <w:rsid w:val="00592BD2"/>
    <w:rsid w:val="00592C2E"/>
    <w:rsid w:val="0059317F"/>
    <w:rsid w:val="00593419"/>
    <w:rsid w:val="00593747"/>
    <w:rsid w:val="00593A96"/>
    <w:rsid w:val="00594010"/>
    <w:rsid w:val="0059438D"/>
    <w:rsid w:val="00594407"/>
    <w:rsid w:val="00594575"/>
    <w:rsid w:val="00595503"/>
    <w:rsid w:val="005974C5"/>
    <w:rsid w:val="005976F8"/>
    <w:rsid w:val="00597E5D"/>
    <w:rsid w:val="00597EC7"/>
    <w:rsid w:val="005A0087"/>
    <w:rsid w:val="005A0905"/>
    <w:rsid w:val="005A094B"/>
    <w:rsid w:val="005A1223"/>
    <w:rsid w:val="005A1378"/>
    <w:rsid w:val="005A1EDF"/>
    <w:rsid w:val="005A2032"/>
    <w:rsid w:val="005A2DB1"/>
    <w:rsid w:val="005A3055"/>
    <w:rsid w:val="005A3604"/>
    <w:rsid w:val="005A375C"/>
    <w:rsid w:val="005A4340"/>
    <w:rsid w:val="005A5449"/>
    <w:rsid w:val="005A590A"/>
    <w:rsid w:val="005A75AD"/>
    <w:rsid w:val="005A7ACC"/>
    <w:rsid w:val="005B0920"/>
    <w:rsid w:val="005B149D"/>
    <w:rsid w:val="005B1BF2"/>
    <w:rsid w:val="005B1C66"/>
    <w:rsid w:val="005B2253"/>
    <w:rsid w:val="005B348F"/>
    <w:rsid w:val="005B3E77"/>
    <w:rsid w:val="005B46C2"/>
    <w:rsid w:val="005B4A8F"/>
    <w:rsid w:val="005B572A"/>
    <w:rsid w:val="005B666F"/>
    <w:rsid w:val="005B6A0E"/>
    <w:rsid w:val="005B6D80"/>
    <w:rsid w:val="005C16AC"/>
    <w:rsid w:val="005C1D33"/>
    <w:rsid w:val="005C3AC3"/>
    <w:rsid w:val="005C4530"/>
    <w:rsid w:val="005C51CE"/>
    <w:rsid w:val="005C545D"/>
    <w:rsid w:val="005C5C35"/>
    <w:rsid w:val="005C5F46"/>
    <w:rsid w:val="005C6037"/>
    <w:rsid w:val="005C6DE2"/>
    <w:rsid w:val="005C75BE"/>
    <w:rsid w:val="005D0869"/>
    <w:rsid w:val="005D20FC"/>
    <w:rsid w:val="005D2249"/>
    <w:rsid w:val="005D3CC1"/>
    <w:rsid w:val="005D64CA"/>
    <w:rsid w:val="005D65DA"/>
    <w:rsid w:val="005D6760"/>
    <w:rsid w:val="005D68C8"/>
    <w:rsid w:val="005D6A5B"/>
    <w:rsid w:val="005D76CD"/>
    <w:rsid w:val="005D7894"/>
    <w:rsid w:val="005E0556"/>
    <w:rsid w:val="005E057E"/>
    <w:rsid w:val="005E071D"/>
    <w:rsid w:val="005E149A"/>
    <w:rsid w:val="005E16F0"/>
    <w:rsid w:val="005E2643"/>
    <w:rsid w:val="005E2800"/>
    <w:rsid w:val="005E3C69"/>
    <w:rsid w:val="005E3D04"/>
    <w:rsid w:val="005E4B55"/>
    <w:rsid w:val="005E594D"/>
    <w:rsid w:val="005E69F1"/>
    <w:rsid w:val="005E78DF"/>
    <w:rsid w:val="005E7F4D"/>
    <w:rsid w:val="005F05EC"/>
    <w:rsid w:val="005F080C"/>
    <w:rsid w:val="005F171B"/>
    <w:rsid w:val="005F1AF4"/>
    <w:rsid w:val="005F1E2B"/>
    <w:rsid w:val="005F35C3"/>
    <w:rsid w:val="005F4690"/>
    <w:rsid w:val="005F51D8"/>
    <w:rsid w:val="005F5A26"/>
    <w:rsid w:val="005F5BCF"/>
    <w:rsid w:val="005F5CF1"/>
    <w:rsid w:val="005F5F06"/>
    <w:rsid w:val="005F61F4"/>
    <w:rsid w:val="005F7159"/>
    <w:rsid w:val="0060170C"/>
    <w:rsid w:val="006024B3"/>
    <w:rsid w:val="00603292"/>
    <w:rsid w:val="00603682"/>
    <w:rsid w:val="0060404D"/>
    <w:rsid w:val="00604A80"/>
    <w:rsid w:val="00604C02"/>
    <w:rsid w:val="00606538"/>
    <w:rsid w:val="006070E3"/>
    <w:rsid w:val="00607398"/>
    <w:rsid w:val="006079A9"/>
    <w:rsid w:val="00610BC3"/>
    <w:rsid w:val="00610C42"/>
    <w:rsid w:val="006124BB"/>
    <w:rsid w:val="00613267"/>
    <w:rsid w:val="00613560"/>
    <w:rsid w:val="00613E44"/>
    <w:rsid w:val="00614A82"/>
    <w:rsid w:val="00614D60"/>
    <w:rsid w:val="0061587E"/>
    <w:rsid w:val="00617C82"/>
    <w:rsid w:val="00620DDC"/>
    <w:rsid w:val="00623055"/>
    <w:rsid w:val="006230E7"/>
    <w:rsid w:val="00623A44"/>
    <w:rsid w:val="00623F83"/>
    <w:rsid w:val="0062459E"/>
    <w:rsid w:val="00624A00"/>
    <w:rsid w:val="006250BE"/>
    <w:rsid w:val="00625FE8"/>
    <w:rsid w:val="00626409"/>
    <w:rsid w:val="00627E55"/>
    <w:rsid w:val="0063048F"/>
    <w:rsid w:val="006304C2"/>
    <w:rsid w:val="0063070E"/>
    <w:rsid w:val="00630D05"/>
    <w:rsid w:val="0063136E"/>
    <w:rsid w:val="00631EEC"/>
    <w:rsid w:val="00632DBB"/>
    <w:rsid w:val="00632F50"/>
    <w:rsid w:val="00633458"/>
    <w:rsid w:val="006335CD"/>
    <w:rsid w:val="0063583D"/>
    <w:rsid w:val="00640EB0"/>
    <w:rsid w:val="00641654"/>
    <w:rsid w:val="00641CFA"/>
    <w:rsid w:val="00641D2E"/>
    <w:rsid w:val="00642E9C"/>
    <w:rsid w:val="00643A22"/>
    <w:rsid w:val="00643CDB"/>
    <w:rsid w:val="00644982"/>
    <w:rsid w:val="00644A54"/>
    <w:rsid w:val="006477F0"/>
    <w:rsid w:val="00650D55"/>
    <w:rsid w:val="00651F03"/>
    <w:rsid w:val="0065270B"/>
    <w:rsid w:val="00652B71"/>
    <w:rsid w:val="00653848"/>
    <w:rsid w:val="006554A4"/>
    <w:rsid w:val="0065579D"/>
    <w:rsid w:val="00655C8A"/>
    <w:rsid w:val="0065620B"/>
    <w:rsid w:val="00656913"/>
    <w:rsid w:val="00657831"/>
    <w:rsid w:val="00660C38"/>
    <w:rsid w:val="00661738"/>
    <w:rsid w:val="006628A9"/>
    <w:rsid w:val="0066405B"/>
    <w:rsid w:val="0066509F"/>
    <w:rsid w:val="00665E7B"/>
    <w:rsid w:val="00667099"/>
    <w:rsid w:val="00670E22"/>
    <w:rsid w:val="00670E6E"/>
    <w:rsid w:val="00671298"/>
    <w:rsid w:val="00671522"/>
    <w:rsid w:val="006721A6"/>
    <w:rsid w:val="006723CC"/>
    <w:rsid w:val="006729F4"/>
    <w:rsid w:val="00672A14"/>
    <w:rsid w:val="00672C26"/>
    <w:rsid w:val="00673556"/>
    <w:rsid w:val="00675550"/>
    <w:rsid w:val="00675829"/>
    <w:rsid w:val="006762A1"/>
    <w:rsid w:val="00676CF1"/>
    <w:rsid w:val="00677CFB"/>
    <w:rsid w:val="006801F8"/>
    <w:rsid w:val="00680995"/>
    <w:rsid w:val="00680ED9"/>
    <w:rsid w:val="00681063"/>
    <w:rsid w:val="00681417"/>
    <w:rsid w:val="006814D7"/>
    <w:rsid w:val="0068197C"/>
    <w:rsid w:val="00681B5B"/>
    <w:rsid w:val="00681C00"/>
    <w:rsid w:val="00682235"/>
    <w:rsid w:val="006823FD"/>
    <w:rsid w:val="0068480B"/>
    <w:rsid w:val="00684835"/>
    <w:rsid w:val="00685E02"/>
    <w:rsid w:val="00685E75"/>
    <w:rsid w:val="006867DF"/>
    <w:rsid w:val="00686B9A"/>
    <w:rsid w:val="00687FE6"/>
    <w:rsid w:val="006902CB"/>
    <w:rsid w:val="00690579"/>
    <w:rsid w:val="006908D4"/>
    <w:rsid w:val="00690E4B"/>
    <w:rsid w:val="00691B23"/>
    <w:rsid w:val="006923AC"/>
    <w:rsid w:val="00693062"/>
    <w:rsid w:val="006936F0"/>
    <w:rsid w:val="006A1198"/>
    <w:rsid w:val="006A2512"/>
    <w:rsid w:val="006A42A1"/>
    <w:rsid w:val="006A53E8"/>
    <w:rsid w:val="006A554B"/>
    <w:rsid w:val="006A5834"/>
    <w:rsid w:val="006A5EF4"/>
    <w:rsid w:val="006A6388"/>
    <w:rsid w:val="006B0CF7"/>
    <w:rsid w:val="006B1DCD"/>
    <w:rsid w:val="006B2CB0"/>
    <w:rsid w:val="006B3A48"/>
    <w:rsid w:val="006B3B79"/>
    <w:rsid w:val="006B5B51"/>
    <w:rsid w:val="006B5D18"/>
    <w:rsid w:val="006B6D4D"/>
    <w:rsid w:val="006B73EA"/>
    <w:rsid w:val="006B7665"/>
    <w:rsid w:val="006C0973"/>
    <w:rsid w:val="006C1372"/>
    <w:rsid w:val="006C1DE8"/>
    <w:rsid w:val="006C2EBC"/>
    <w:rsid w:val="006C3081"/>
    <w:rsid w:val="006C32D7"/>
    <w:rsid w:val="006C38B6"/>
    <w:rsid w:val="006C3A20"/>
    <w:rsid w:val="006C46B2"/>
    <w:rsid w:val="006C4E05"/>
    <w:rsid w:val="006C4EDD"/>
    <w:rsid w:val="006C510B"/>
    <w:rsid w:val="006C5745"/>
    <w:rsid w:val="006C59E8"/>
    <w:rsid w:val="006C5CB7"/>
    <w:rsid w:val="006C5F4E"/>
    <w:rsid w:val="006C6662"/>
    <w:rsid w:val="006D019C"/>
    <w:rsid w:val="006D09E0"/>
    <w:rsid w:val="006D1194"/>
    <w:rsid w:val="006D178D"/>
    <w:rsid w:val="006D23C3"/>
    <w:rsid w:val="006D33B8"/>
    <w:rsid w:val="006D3E68"/>
    <w:rsid w:val="006D43D5"/>
    <w:rsid w:val="006D4C83"/>
    <w:rsid w:val="006D5239"/>
    <w:rsid w:val="006D5245"/>
    <w:rsid w:val="006D6164"/>
    <w:rsid w:val="006E142A"/>
    <w:rsid w:val="006E14D5"/>
    <w:rsid w:val="006E27DE"/>
    <w:rsid w:val="006E2B17"/>
    <w:rsid w:val="006E2F95"/>
    <w:rsid w:val="006E3CEA"/>
    <w:rsid w:val="006E3D69"/>
    <w:rsid w:val="006E49EB"/>
    <w:rsid w:val="006E4D76"/>
    <w:rsid w:val="006E6421"/>
    <w:rsid w:val="006E68A9"/>
    <w:rsid w:val="006E7957"/>
    <w:rsid w:val="006F04B2"/>
    <w:rsid w:val="006F0FDA"/>
    <w:rsid w:val="006F1618"/>
    <w:rsid w:val="006F1ABD"/>
    <w:rsid w:val="006F1DA4"/>
    <w:rsid w:val="006F23EF"/>
    <w:rsid w:val="006F3783"/>
    <w:rsid w:val="006F3C97"/>
    <w:rsid w:val="006F42DC"/>
    <w:rsid w:val="006F492B"/>
    <w:rsid w:val="006F5161"/>
    <w:rsid w:val="006F5FDF"/>
    <w:rsid w:val="006F66D9"/>
    <w:rsid w:val="006F6C88"/>
    <w:rsid w:val="006F6F6D"/>
    <w:rsid w:val="006F705F"/>
    <w:rsid w:val="006F774E"/>
    <w:rsid w:val="006F7C9B"/>
    <w:rsid w:val="0070036F"/>
    <w:rsid w:val="00700C62"/>
    <w:rsid w:val="007012B6"/>
    <w:rsid w:val="007014C1"/>
    <w:rsid w:val="0070159D"/>
    <w:rsid w:val="00702394"/>
    <w:rsid w:val="007026E0"/>
    <w:rsid w:val="007028A9"/>
    <w:rsid w:val="00703046"/>
    <w:rsid w:val="00703E16"/>
    <w:rsid w:val="007047E3"/>
    <w:rsid w:val="0070610E"/>
    <w:rsid w:val="0070627A"/>
    <w:rsid w:val="007062EC"/>
    <w:rsid w:val="007069BF"/>
    <w:rsid w:val="00706CE8"/>
    <w:rsid w:val="00707925"/>
    <w:rsid w:val="007079C7"/>
    <w:rsid w:val="00707DF5"/>
    <w:rsid w:val="00707E6E"/>
    <w:rsid w:val="00710315"/>
    <w:rsid w:val="0071048E"/>
    <w:rsid w:val="00712560"/>
    <w:rsid w:val="00712DE5"/>
    <w:rsid w:val="00712F4F"/>
    <w:rsid w:val="007138DC"/>
    <w:rsid w:val="0071440E"/>
    <w:rsid w:val="0071514D"/>
    <w:rsid w:val="007159D0"/>
    <w:rsid w:val="007159E8"/>
    <w:rsid w:val="00716230"/>
    <w:rsid w:val="00716E90"/>
    <w:rsid w:val="00716F13"/>
    <w:rsid w:val="007171E9"/>
    <w:rsid w:val="0072016E"/>
    <w:rsid w:val="0072102A"/>
    <w:rsid w:val="007210B2"/>
    <w:rsid w:val="007219B7"/>
    <w:rsid w:val="00722684"/>
    <w:rsid w:val="007234D4"/>
    <w:rsid w:val="00723975"/>
    <w:rsid w:val="00723C95"/>
    <w:rsid w:val="00723F6C"/>
    <w:rsid w:val="00725A72"/>
    <w:rsid w:val="00726E4C"/>
    <w:rsid w:val="00726EF8"/>
    <w:rsid w:val="00726F21"/>
    <w:rsid w:val="00727BD5"/>
    <w:rsid w:val="00730FDF"/>
    <w:rsid w:val="0073165D"/>
    <w:rsid w:val="007322C1"/>
    <w:rsid w:val="00732779"/>
    <w:rsid w:val="00733566"/>
    <w:rsid w:val="00733988"/>
    <w:rsid w:val="007347B0"/>
    <w:rsid w:val="007349DB"/>
    <w:rsid w:val="00735378"/>
    <w:rsid w:val="007363B7"/>
    <w:rsid w:val="00736C42"/>
    <w:rsid w:val="0073772D"/>
    <w:rsid w:val="00740984"/>
    <w:rsid w:val="00740A18"/>
    <w:rsid w:val="007412D7"/>
    <w:rsid w:val="00741875"/>
    <w:rsid w:val="007418BB"/>
    <w:rsid w:val="00742518"/>
    <w:rsid w:val="00742C7D"/>
    <w:rsid w:val="0074371A"/>
    <w:rsid w:val="007443D2"/>
    <w:rsid w:val="00745570"/>
    <w:rsid w:val="00745812"/>
    <w:rsid w:val="007463CE"/>
    <w:rsid w:val="00747FD4"/>
    <w:rsid w:val="007501EB"/>
    <w:rsid w:val="007515B1"/>
    <w:rsid w:val="007515F0"/>
    <w:rsid w:val="00751BB6"/>
    <w:rsid w:val="00752036"/>
    <w:rsid w:val="007527FA"/>
    <w:rsid w:val="00752CC6"/>
    <w:rsid w:val="00753C09"/>
    <w:rsid w:val="00753F8C"/>
    <w:rsid w:val="007540B6"/>
    <w:rsid w:val="00754C31"/>
    <w:rsid w:val="00755041"/>
    <w:rsid w:val="0075611D"/>
    <w:rsid w:val="007565E5"/>
    <w:rsid w:val="0075707F"/>
    <w:rsid w:val="0075793C"/>
    <w:rsid w:val="00757AEC"/>
    <w:rsid w:val="0076179D"/>
    <w:rsid w:val="00761C1A"/>
    <w:rsid w:val="007626C2"/>
    <w:rsid w:val="00763A7A"/>
    <w:rsid w:val="007644C9"/>
    <w:rsid w:val="00764640"/>
    <w:rsid w:val="007647AE"/>
    <w:rsid w:val="00765049"/>
    <w:rsid w:val="007654D5"/>
    <w:rsid w:val="007657F4"/>
    <w:rsid w:val="00765A7F"/>
    <w:rsid w:val="00765AA1"/>
    <w:rsid w:val="007660D7"/>
    <w:rsid w:val="00766721"/>
    <w:rsid w:val="00766DCB"/>
    <w:rsid w:val="00766F2B"/>
    <w:rsid w:val="00771334"/>
    <w:rsid w:val="00771F3F"/>
    <w:rsid w:val="00773E67"/>
    <w:rsid w:val="0077471A"/>
    <w:rsid w:val="007748E7"/>
    <w:rsid w:val="00775C5F"/>
    <w:rsid w:val="0077714F"/>
    <w:rsid w:val="007778FF"/>
    <w:rsid w:val="00777DD4"/>
    <w:rsid w:val="0078093C"/>
    <w:rsid w:val="00781776"/>
    <w:rsid w:val="007821DE"/>
    <w:rsid w:val="00783E3C"/>
    <w:rsid w:val="00784C21"/>
    <w:rsid w:val="00785BF9"/>
    <w:rsid w:val="007861DA"/>
    <w:rsid w:val="00786B3E"/>
    <w:rsid w:val="00786E5C"/>
    <w:rsid w:val="007876BF"/>
    <w:rsid w:val="007908F3"/>
    <w:rsid w:val="0079149D"/>
    <w:rsid w:val="00791765"/>
    <w:rsid w:val="00791771"/>
    <w:rsid w:val="00791A9C"/>
    <w:rsid w:val="00793476"/>
    <w:rsid w:val="00793852"/>
    <w:rsid w:val="00793ADD"/>
    <w:rsid w:val="00793FCF"/>
    <w:rsid w:val="00794850"/>
    <w:rsid w:val="00794DA6"/>
    <w:rsid w:val="007958CF"/>
    <w:rsid w:val="0079725B"/>
    <w:rsid w:val="007973C1"/>
    <w:rsid w:val="007A0382"/>
    <w:rsid w:val="007A19F9"/>
    <w:rsid w:val="007A24BB"/>
    <w:rsid w:val="007A2E63"/>
    <w:rsid w:val="007A3193"/>
    <w:rsid w:val="007A36C3"/>
    <w:rsid w:val="007A4946"/>
    <w:rsid w:val="007A5CBF"/>
    <w:rsid w:val="007A5D96"/>
    <w:rsid w:val="007A6096"/>
    <w:rsid w:val="007A6186"/>
    <w:rsid w:val="007A7291"/>
    <w:rsid w:val="007A7920"/>
    <w:rsid w:val="007A7AF0"/>
    <w:rsid w:val="007A7E1D"/>
    <w:rsid w:val="007B01E7"/>
    <w:rsid w:val="007B06BE"/>
    <w:rsid w:val="007B0BA1"/>
    <w:rsid w:val="007B1A4B"/>
    <w:rsid w:val="007B2CF7"/>
    <w:rsid w:val="007B605D"/>
    <w:rsid w:val="007B6707"/>
    <w:rsid w:val="007B71EE"/>
    <w:rsid w:val="007B7916"/>
    <w:rsid w:val="007B7967"/>
    <w:rsid w:val="007C1E19"/>
    <w:rsid w:val="007C23CB"/>
    <w:rsid w:val="007C2F01"/>
    <w:rsid w:val="007C42A6"/>
    <w:rsid w:val="007C54DC"/>
    <w:rsid w:val="007C56DF"/>
    <w:rsid w:val="007C6009"/>
    <w:rsid w:val="007C6232"/>
    <w:rsid w:val="007C67F9"/>
    <w:rsid w:val="007C67FC"/>
    <w:rsid w:val="007C6BC3"/>
    <w:rsid w:val="007C7165"/>
    <w:rsid w:val="007D0540"/>
    <w:rsid w:val="007D0554"/>
    <w:rsid w:val="007D088F"/>
    <w:rsid w:val="007D0A12"/>
    <w:rsid w:val="007D3A1A"/>
    <w:rsid w:val="007D44B4"/>
    <w:rsid w:val="007D4C05"/>
    <w:rsid w:val="007D4D6B"/>
    <w:rsid w:val="007D5B93"/>
    <w:rsid w:val="007D6CE6"/>
    <w:rsid w:val="007D71F7"/>
    <w:rsid w:val="007D750E"/>
    <w:rsid w:val="007E1B64"/>
    <w:rsid w:val="007E21CD"/>
    <w:rsid w:val="007E26B8"/>
    <w:rsid w:val="007E3991"/>
    <w:rsid w:val="007E3E70"/>
    <w:rsid w:val="007E4128"/>
    <w:rsid w:val="007E427B"/>
    <w:rsid w:val="007E4C60"/>
    <w:rsid w:val="007E6259"/>
    <w:rsid w:val="007E70EA"/>
    <w:rsid w:val="007E7762"/>
    <w:rsid w:val="007E7AE5"/>
    <w:rsid w:val="007F00AE"/>
    <w:rsid w:val="007F00F7"/>
    <w:rsid w:val="007F0789"/>
    <w:rsid w:val="007F086E"/>
    <w:rsid w:val="007F0F0A"/>
    <w:rsid w:val="007F1925"/>
    <w:rsid w:val="007F1FA4"/>
    <w:rsid w:val="007F26E6"/>
    <w:rsid w:val="007F3024"/>
    <w:rsid w:val="007F384A"/>
    <w:rsid w:val="007F3C07"/>
    <w:rsid w:val="007F4495"/>
    <w:rsid w:val="007F49D4"/>
    <w:rsid w:val="007F5CF0"/>
    <w:rsid w:val="007F7FC4"/>
    <w:rsid w:val="008000CC"/>
    <w:rsid w:val="00802DDB"/>
    <w:rsid w:val="00804259"/>
    <w:rsid w:val="00804B4C"/>
    <w:rsid w:val="00805BA7"/>
    <w:rsid w:val="00807B76"/>
    <w:rsid w:val="00807C85"/>
    <w:rsid w:val="00807F50"/>
    <w:rsid w:val="008107A2"/>
    <w:rsid w:val="008112E7"/>
    <w:rsid w:val="00811D5F"/>
    <w:rsid w:val="008120AB"/>
    <w:rsid w:val="00813062"/>
    <w:rsid w:val="008145CC"/>
    <w:rsid w:val="00814D03"/>
    <w:rsid w:val="0081522A"/>
    <w:rsid w:val="008157DD"/>
    <w:rsid w:val="00815846"/>
    <w:rsid w:val="00816783"/>
    <w:rsid w:val="00816A12"/>
    <w:rsid w:val="00816B54"/>
    <w:rsid w:val="0081727A"/>
    <w:rsid w:val="0081753E"/>
    <w:rsid w:val="008209BB"/>
    <w:rsid w:val="0082104B"/>
    <w:rsid w:val="00821C8E"/>
    <w:rsid w:val="00821EF8"/>
    <w:rsid w:val="00822751"/>
    <w:rsid w:val="008228E6"/>
    <w:rsid w:val="00822E79"/>
    <w:rsid w:val="0082417B"/>
    <w:rsid w:val="0082452E"/>
    <w:rsid w:val="00827CBF"/>
    <w:rsid w:val="00827DB1"/>
    <w:rsid w:val="00827EBE"/>
    <w:rsid w:val="0083031A"/>
    <w:rsid w:val="00831110"/>
    <w:rsid w:val="008316D6"/>
    <w:rsid w:val="00832FD7"/>
    <w:rsid w:val="008338AA"/>
    <w:rsid w:val="00833C97"/>
    <w:rsid w:val="00835460"/>
    <w:rsid w:val="00835A2C"/>
    <w:rsid w:val="0083670D"/>
    <w:rsid w:val="00836DA2"/>
    <w:rsid w:val="00836FF5"/>
    <w:rsid w:val="00837A4F"/>
    <w:rsid w:val="008408FD"/>
    <w:rsid w:val="00841379"/>
    <w:rsid w:val="00842014"/>
    <w:rsid w:val="0084357C"/>
    <w:rsid w:val="0084358B"/>
    <w:rsid w:val="00843D30"/>
    <w:rsid w:val="00844142"/>
    <w:rsid w:val="00844226"/>
    <w:rsid w:val="008453BE"/>
    <w:rsid w:val="00845BD9"/>
    <w:rsid w:val="00845D15"/>
    <w:rsid w:val="008463AF"/>
    <w:rsid w:val="00846730"/>
    <w:rsid w:val="00847B96"/>
    <w:rsid w:val="00850159"/>
    <w:rsid w:val="00850B29"/>
    <w:rsid w:val="00850D29"/>
    <w:rsid w:val="0085238F"/>
    <w:rsid w:val="00852970"/>
    <w:rsid w:val="008534D7"/>
    <w:rsid w:val="00854AC9"/>
    <w:rsid w:val="00855B1D"/>
    <w:rsid w:val="0085674B"/>
    <w:rsid w:val="00856CA6"/>
    <w:rsid w:val="00857D84"/>
    <w:rsid w:val="00857DAA"/>
    <w:rsid w:val="00860BE6"/>
    <w:rsid w:val="008615D3"/>
    <w:rsid w:val="008620A5"/>
    <w:rsid w:val="008621AB"/>
    <w:rsid w:val="008622AD"/>
    <w:rsid w:val="00863353"/>
    <w:rsid w:val="00865ACB"/>
    <w:rsid w:val="00865E0B"/>
    <w:rsid w:val="008665FC"/>
    <w:rsid w:val="008676FC"/>
    <w:rsid w:val="00870595"/>
    <w:rsid w:val="008707F7"/>
    <w:rsid w:val="00870C66"/>
    <w:rsid w:val="00872D32"/>
    <w:rsid w:val="0087384E"/>
    <w:rsid w:val="0087458C"/>
    <w:rsid w:val="008753A6"/>
    <w:rsid w:val="008754AE"/>
    <w:rsid w:val="0087568B"/>
    <w:rsid w:val="00876ACD"/>
    <w:rsid w:val="00876EE8"/>
    <w:rsid w:val="00876EFE"/>
    <w:rsid w:val="008811E4"/>
    <w:rsid w:val="00881ED3"/>
    <w:rsid w:val="00882931"/>
    <w:rsid w:val="00883D4E"/>
    <w:rsid w:val="00883D60"/>
    <w:rsid w:val="00883E41"/>
    <w:rsid w:val="0088529B"/>
    <w:rsid w:val="0088574C"/>
    <w:rsid w:val="00886EF1"/>
    <w:rsid w:val="008870F9"/>
    <w:rsid w:val="00887410"/>
    <w:rsid w:val="008878B0"/>
    <w:rsid w:val="00887BC7"/>
    <w:rsid w:val="00887CDA"/>
    <w:rsid w:val="0089130E"/>
    <w:rsid w:val="00891AD7"/>
    <w:rsid w:val="0089274E"/>
    <w:rsid w:val="00893264"/>
    <w:rsid w:val="0089338B"/>
    <w:rsid w:val="0089366E"/>
    <w:rsid w:val="0089381D"/>
    <w:rsid w:val="00893865"/>
    <w:rsid w:val="00893934"/>
    <w:rsid w:val="00893CD2"/>
    <w:rsid w:val="008948B8"/>
    <w:rsid w:val="00894EE6"/>
    <w:rsid w:val="00896095"/>
    <w:rsid w:val="00896717"/>
    <w:rsid w:val="008969AC"/>
    <w:rsid w:val="008974E0"/>
    <w:rsid w:val="00897907"/>
    <w:rsid w:val="00897E74"/>
    <w:rsid w:val="008A0D99"/>
    <w:rsid w:val="008A0E51"/>
    <w:rsid w:val="008A2D1B"/>
    <w:rsid w:val="008A3092"/>
    <w:rsid w:val="008A3DCD"/>
    <w:rsid w:val="008A3F77"/>
    <w:rsid w:val="008A4461"/>
    <w:rsid w:val="008A44EE"/>
    <w:rsid w:val="008A467D"/>
    <w:rsid w:val="008A5418"/>
    <w:rsid w:val="008A74E5"/>
    <w:rsid w:val="008A7720"/>
    <w:rsid w:val="008A7BD8"/>
    <w:rsid w:val="008B0AE6"/>
    <w:rsid w:val="008B2A3D"/>
    <w:rsid w:val="008B2FF4"/>
    <w:rsid w:val="008B3101"/>
    <w:rsid w:val="008B3E3D"/>
    <w:rsid w:val="008B4C45"/>
    <w:rsid w:val="008B5E72"/>
    <w:rsid w:val="008B612A"/>
    <w:rsid w:val="008B7816"/>
    <w:rsid w:val="008C057D"/>
    <w:rsid w:val="008C1217"/>
    <w:rsid w:val="008C175E"/>
    <w:rsid w:val="008C1A40"/>
    <w:rsid w:val="008C290C"/>
    <w:rsid w:val="008C47A9"/>
    <w:rsid w:val="008C6531"/>
    <w:rsid w:val="008C6838"/>
    <w:rsid w:val="008C7D9B"/>
    <w:rsid w:val="008D0BE7"/>
    <w:rsid w:val="008D0EE5"/>
    <w:rsid w:val="008D1DEF"/>
    <w:rsid w:val="008D299D"/>
    <w:rsid w:val="008D2CA8"/>
    <w:rsid w:val="008D2F83"/>
    <w:rsid w:val="008D5FC5"/>
    <w:rsid w:val="008D6FF2"/>
    <w:rsid w:val="008D7174"/>
    <w:rsid w:val="008D730D"/>
    <w:rsid w:val="008D7F84"/>
    <w:rsid w:val="008E0A00"/>
    <w:rsid w:val="008E16C0"/>
    <w:rsid w:val="008E207E"/>
    <w:rsid w:val="008E42FA"/>
    <w:rsid w:val="008E4780"/>
    <w:rsid w:val="008E4A65"/>
    <w:rsid w:val="008E4B2C"/>
    <w:rsid w:val="008E4E0B"/>
    <w:rsid w:val="008E677C"/>
    <w:rsid w:val="008F03E0"/>
    <w:rsid w:val="008F0940"/>
    <w:rsid w:val="008F1C5A"/>
    <w:rsid w:val="008F3476"/>
    <w:rsid w:val="008F5203"/>
    <w:rsid w:val="008F548C"/>
    <w:rsid w:val="008F575D"/>
    <w:rsid w:val="008F6FC0"/>
    <w:rsid w:val="009005C9"/>
    <w:rsid w:val="00901810"/>
    <w:rsid w:val="00901B67"/>
    <w:rsid w:val="00902010"/>
    <w:rsid w:val="009025E7"/>
    <w:rsid w:val="00902D73"/>
    <w:rsid w:val="00904729"/>
    <w:rsid w:val="00904D80"/>
    <w:rsid w:val="00905BB7"/>
    <w:rsid w:val="009066AF"/>
    <w:rsid w:val="00906C48"/>
    <w:rsid w:val="00907660"/>
    <w:rsid w:val="009079C1"/>
    <w:rsid w:val="0091160E"/>
    <w:rsid w:val="00911765"/>
    <w:rsid w:val="00912950"/>
    <w:rsid w:val="00912D91"/>
    <w:rsid w:val="00913A54"/>
    <w:rsid w:val="00913F2A"/>
    <w:rsid w:val="00914C70"/>
    <w:rsid w:val="00914FAF"/>
    <w:rsid w:val="00915498"/>
    <w:rsid w:val="00915729"/>
    <w:rsid w:val="00916ABA"/>
    <w:rsid w:val="009171AF"/>
    <w:rsid w:val="00920235"/>
    <w:rsid w:val="00922859"/>
    <w:rsid w:val="00923E40"/>
    <w:rsid w:val="009245D5"/>
    <w:rsid w:val="009245F6"/>
    <w:rsid w:val="00924C77"/>
    <w:rsid w:val="00924F08"/>
    <w:rsid w:val="00926D0F"/>
    <w:rsid w:val="009275BD"/>
    <w:rsid w:val="00927DA4"/>
    <w:rsid w:val="00930325"/>
    <w:rsid w:val="009305CE"/>
    <w:rsid w:val="00931C71"/>
    <w:rsid w:val="00931E0E"/>
    <w:rsid w:val="009331AD"/>
    <w:rsid w:val="00933D9A"/>
    <w:rsid w:val="00935052"/>
    <w:rsid w:val="009350D2"/>
    <w:rsid w:val="00935AFD"/>
    <w:rsid w:val="00935CDA"/>
    <w:rsid w:val="00935F05"/>
    <w:rsid w:val="00940E31"/>
    <w:rsid w:val="00940E47"/>
    <w:rsid w:val="009413A3"/>
    <w:rsid w:val="00943A24"/>
    <w:rsid w:val="00944B8C"/>
    <w:rsid w:val="00944C2F"/>
    <w:rsid w:val="009459E8"/>
    <w:rsid w:val="00945C3B"/>
    <w:rsid w:val="00945CAB"/>
    <w:rsid w:val="00945F32"/>
    <w:rsid w:val="00946E18"/>
    <w:rsid w:val="00947B79"/>
    <w:rsid w:val="00947CF9"/>
    <w:rsid w:val="00951828"/>
    <w:rsid w:val="00951A6D"/>
    <w:rsid w:val="00951E6C"/>
    <w:rsid w:val="009521A1"/>
    <w:rsid w:val="00952253"/>
    <w:rsid w:val="00952804"/>
    <w:rsid w:val="009531AA"/>
    <w:rsid w:val="009531FD"/>
    <w:rsid w:val="00953918"/>
    <w:rsid w:val="00953F2B"/>
    <w:rsid w:val="009540B3"/>
    <w:rsid w:val="0095430E"/>
    <w:rsid w:val="009544D7"/>
    <w:rsid w:val="00955012"/>
    <w:rsid w:val="00955AC2"/>
    <w:rsid w:val="009571EF"/>
    <w:rsid w:val="00961759"/>
    <w:rsid w:val="00961A91"/>
    <w:rsid w:val="00962448"/>
    <w:rsid w:val="009629E5"/>
    <w:rsid w:val="00962A53"/>
    <w:rsid w:val="00963C08"/>
    <w:rsid w:val="0096429F"/>
    <w:rsid w:val="00964D9F"/>
    <w:rsid w:val="00964DAF"/>
    <w:rsid w:val="00964F08"/>
    <w:rsid w:val="009651ED"/>
    <w:rsid w:val="009656D8"/>
    <w:rsid w:val="00965851"/>
    <w:rsid w:val="00966396"/>
    <w:rsid w:val="00966A63"/>
    <w:rsid w:val="0096704B"/>
    <w:rsid w:val="009675D9"/>
    <w:rsid w:val="00970576"/>
    <w:rsid w:val="00970C12"/>
    <w:rsid w:val="00970D8D"/>
    <w:rsid w:val="00974687"/>
    <w:rsid w:val="00974D08"/>
    <w:rsid w:val="009769D0"/>
    <w:rsid w:val="00976FDC"/>
    <w:rsid w:val="009800C2"/>
    <w:rsid w:val="0098013F"/>
    <w:rsid w:val="0098040A"/>
    <w:rsid w:val="00980900"/>
    <w:rsid w:val="009812D7"/>
    <w:rsid w:val="009817E3"/>
    <w:rsid w:val="00982DFC"/>
    <w:rsid w:val="00983A65"/>
    <w:rsid w:val="00984130"/>
    <w:rsid w:val="00984B0A"/>
    <w:rsid w:val="00985A79"/>
    <w:rsid w:val="009868FF"/>
    <w:rsid w:val="00986FE0"/>
    <w:rsid w:val="009872CA"/>
    <w:rsid w:val="009901CC"/>
    <w:rsid w:val="009913AD"/>
    <w:rsid w:val="00992716"/>
    <w:rsid w:val="00994970"/>
    <w:rsid w:val="00996688"/>
    <w:rsid w:val="0099752C"/>
    <w:rsid w:val="009A07F5"/>
    <w:rsid w:val="009A0A43"/>
    <w:rsid w:val="009A0D1E"/>
    <w:rsid w:val="009A120C"/>
    <w:rsid w:val="009A1A10"/>
    <w:rsid w:val="009A1D2C"/>
    <w:rsid w:val="009A1F5C"/>
    <w:rsid w:val="009A2FE2"/>
    <w:rsid w:val="009A3902"/>
    <w:rsid w:val="009A4934"/>
    <w:rsid w:val="009B00B3"/>
    <w:rsid w:val="009B00DF"/>
    <w:rsid w:val="009B022D"/>
    <w:rsid w:val="009B0934"/>
    <w:rsid w:val="009B0DA5"/>
    <w:rsid w:val="009B1E83"/>
    <w:rsid w:val="009B2247"/>
    <w:rsid w:val="009B24E5"/>
    <w:rsid w:val="009B4946"/>
    <w:rsid w:val="009B4A24"/>
    <w:rsid w:val="009B4A87"/>
    <w:rsid w:val="009B5FB3"/>
    <w:rsid w:val="009B6A4B"/>
    <w:rsid w:val="009B7390"/>
    <w:rsid w:val="009B7C49"/>
    <w:rsid w:val="009B7C7A"/>
    <w:rsid w:val="009B7FC2"/>
    <w:rsid w:val="009C01BF"/>
    <w:rsid w:val="009C0663"/>
    <w:rsid w:val="009C09AC"/>
    <w:rsid w:val="009C134D"/>
    <w:rsid w:val="009C1766"/>
    <w:rsid w:val="009C184E"/>
    <w:rsid w:val="009C1D34"/>
    <w:rsid w:val="009C1D48"/>
    <w:rsid w:val="009C3191"/>
    <w:rsid w:val="009C3480"/>
    <w:rsid w:val="009C411A"/>
    <w:rsid w:val="009C43B9"/>
    <w:rsid w:val="009C4A1A"/>
    <w:rsid w:val="009C4E7C"/>
    <w:rsid w:val="009C666D"/>
    <w:rsid w:val="009C708F"/>
    <w:rsid w:val="009C7219"/>
    <w:rsid w:val="009C7E95"/>
    <w:rsid w:val="009D016D"/>
    <w:rsid w:val="009D09C1"/>
    <w:rsid w:val="009D0CCC"/>
    <w:rsid w:val="009D0D26"/>
    <w:rsid w:val="009D10EC"/>
    <w:rsid w:val="009D1657"/>
    <w:rsid w:val="009D1753"/>
    <w:rsid w:val="009D18C4"/>
    <w:rsid w:val="009D439F"/>
    <w:rsid w:val="009D582C"/>
    <w:rsid w:val="009D5AED"/>
    <w:rsid w:val="009D5E3C"/>
    <w:rsid w:val="009D6829"/>
    <w:rsid w:val="009D6D7E"/>
    <w:rsid w:val="009D6FA9"/>
    <w:rsid w:val="009D73B8"/>
    <w:rsid w:val="009D7C40"/>
    <w:rsid w:val="009E226C"/>
    <w:rsid w:val="009E22EC"/>
    <w:rsid w:val="009E2827"/>
    <w:rsid w:val="009E31E7"/>
    <w:rsid w:val="009E4205"/>
    <w:rsid w:val="009E59F8"/>
    <w:rsid w:val="009E6157"/>
    <w:rsid w:val="009E6F27"/>
    <w:rsid w:val="009E704B"/>
    <w:rsid w:val="009E7246"/>
    <w:rsid w:val="009E7846"/>
    <w:rsid w:val="009E7C27"/>
    <w:rsid w:val="009F03B3"/>
    <w:rsid w:val="009F03FA"/>
    <w:rsid w:val="009F0A2E"/>
    <w:rsid w:val="009F0E77"/>
    <w:rsid w:val="009F38CE"/>
    <w:rsid w:val="009F3BB8"/>
    <w:rsid w:val="009F3E81"/>
    <w:rsid w:val="009F438D"/>
    <w:rsid w:val="009F6A38"/>
    <w:rsid w:val="009F7077"/>
    <w:rsid w:val="009F7746"/>
    <w:rsid w:val="00A00B31"/>
    <w:rsid w:val="00A01D31"/>
    <w:rsid w:val="00A01D4E"/>
    <w:rsid w:val="00A024C7"/>
    <w:rsid w:val="00A0284F"/>
    <w:rsid w:val="00A0285B"/>
    <w:rsid w:val="00A02B2C"/>
    <w:rsid w:val="00A02C50"/>
    <w:rsid w:val="00A02D29"/>
    <w:rsid w:val="00A02E66"/>
    <w:rsid w:val="00A03646"/>
    <w:rsid w:val="00A03A62"/>
    <w:rsid w:val="00A03D65"/>
    <w:rsid w:val="00A045F4"/>
    <w:rsid w:val="00A05C69"/>
    <w:rsid w:val="00A06256"/>
    <w:rsid w:val="00A07F0E"/>
    <w:rsid w:val="00A10572"/>
    <w:rsid w:val="00A10FA5"/>
    <w:rsid w:val="00A13C90"/>
    <w:rsid w:val="00A14490"/>
    <w:rsid w:val="00A159DD"/>
    <w:rsid w:val="00A15DD1"/>
    <w:rsid w:val="00A1649D"/>
    <w:rsid w:val="00A16931"/>
    <w:rsid w:val="00A16BBE"/>
    <w:rsid w:val="00A16DD0"/>
    <w:rsid w:val="00A20068"/>
    <w:rsid w:val="00A22613"/>
    <w:rsid w:val="00A22C05"/>
    <w:rsid w:val="00A23208"/>
    <w:rsid w:val="00A23D57"/>
    <w:rsid w:val="00A2499B"/>
    <w:rsid w:val="00A24AAA"/>
    <w:rsid w:val="00A24E26"/>
    <w:rsid w:val="00A2580A"/>
    <w:rsid w:val="00A26DBC"/>
    <w:rsid w:val="00A2752E"/>
    <w:rsid w:val="00A27D32"/>
    <w:rsid w:val="00A30E62"/>
    <w:rsid w:val="00A31484"/>
    <w:rsid w:val="00A319B1"/>
    <w:rsid w:val="00A32F30"/>
    <w:rsid w:val="00A33029"/>
    <w:rsid w:val="00A33179"/>
    <w:rsid w:val="00A333E2"/>
    <w:rsid w:val="00A337DF"/>
    <w:rsid w:val="00A33C8F"/>
    <w:rsid w:val="00A33EB0"/>
    <w:rsid w:val="00A340BA"/>
    <w:rsid w:val="00A3466D"/>
    <w:rsid w:val="00A34B5A"/>
    <w:rsid w:val="00A359F2"/>
    <w:rsid w:val="00A35F42"/>
    <w:rsid w:val="00A3683B"/>
    <w:rsid w:val="00A37469"/>
    <w:rsid w:val="00A402CC"/>
    <w:rsid w:val="00A40B3F"/>
    <w:rsid w:val="00A40F40"/>
    <w:rsid w:val="00A41C25"/>
    <w:rsid w:val="00A42132"/>
    <w:rsid w:val="00A4276C"/>
    <w:rsid w:val="00A4298C"/>
    <w:rsid w:val="00A43734"/>
    <w:rsid w:val="00A4380E"/>
    <w:rsid w:val="00A4429D"/>
    <w:rsid w:val="00A44AC1"/>
    <w:rsid w:val="00A4627B"/>
    <w:rsid w:val="00A46779"/>
    <w:rsid w:val="00A46A1A"/>
    <w:rsid w:val="00A46B09"/>
    <w:rsid w:val="00A47099"/>
    <w:rsid w:val="00A47572"/>
    <w:rsid w:val="00A5099F"/>
    <w:rsid w:val="00A509CA"/>
    <w:rsid w:val="00A51CB8"/>
    <w:rsid w:val="00A52576"/>
    <w:rsid w:val="00A52B47"/>
    <w:rsid w:val="00A53089"/>
    <w:rsid w:val="00A5386F"/>
    <w:rsid w:val="00A540A4"/>
    <w:rsid w:val="00A5478B"/>
    <w:rsid w:val="00A548C0"/>
    <w:rsid w:val="00A55661"/>
    <w:rsid w:val="00A55E1E"/>
    <w:rsid w:val="00A55F89"/>
    <w:rsid w:val="00A56091"/>
    <w:rsid w:val="00A5693C"/>
    <w:rsid w:val="00A56CE2"/>
    <w:rsid w:val="00A56DD6"/>
    <w:rsid w:val="00A57F89"/>
    <w:rsid w:val="00A6265C"/>
    <w:rsid w:val="00A638B3"/>
    <w:rsid w:val="00A638D6"/>
    <w:rsid w:val="00A63B7E"/>
    <w:rsid w:val="00A64D09"/>
    <w:rsid w:val="00A651E3"/>
    <w:rsid w:val="00A664BC"/>
    <w:rsid w:val="00A6696A"/>
    <w:rsid w:val="00A6749F"/>
    <w:rsid w:val="00A71687"/>
    <w:rsid w:val="00A7234E"/>
    <w:rsid w:val="00A7339C"/>
    <w:rsid w:val="00A737D7"/>
    <w:rsid w:val="00A73D79"/>
    <w:rsid w:val="00A73DF1"/>
    <w:rsid w:val="00A740BA"/>
    <w:rsid w:val="00A74A05"/>
    <w:rsid w:val="00A75086"/>
    <w:rsid w:val="00A756FA"/>
    <w:rsid w:val="00A76B73"/>
    <w:rsid w:val="00A770D0"/>
    <w:rsid w:val="00A7714B"/>
    <w:rsid w:val="00A81248"/>
    <w:rsid w:val="00A81533"/>
    <w:rsid w:val="00A82A5F"/>
    <w:rsid w:val="00A82F8A"/>
    <w:rsid w:val="00A8498C"/>
    <w:rsid w:val="00A86A8C"/>
    <w:rsid w:val="00A907AC"/>
    <w:rsid w:val="00A9094A"/>
    <w:rsid w:val="00A90E22"/>
    <w:rsid w:val="00A9163D"/>
    <w:rsid w:val="00A91F89"/>
    <w:rsid w:val="00A924BE"/>
    <w:rsid w:val="00A92B42"/>
    <w:rsid w:val="00A944E8"/>
    <w:rsid w:val="00A94620"/>
    <w:rsid w:val="00A9500D"/>
    <w:rsid w:val="00A953F7"/>
    <w:rsid w:val="00A95A90"/>
    <w:rsid w:val="00A95F18"/>
    <w:rsid w:val="00A9705A"/>
    <w:rsid w:val="00A970B6"/>
    <w:rsid w:val="00A97780"/>
    <w:rsid w:val="00AA0484"/>
    <w:rsid w:val="00AA04AD"/>
    <w:rsid w:val="00AA0666"/>
    <w:rsid w:val="00AA0EEC"/>
    <w:rsid w:val="00AA1B20"/>
    <w:rsid w:val="00AA208E"/>
    <w:rsid w:val="00AA272B"/>
    <w:rsid w:val="00AA38E7"/>
    <w:rsid w:val="00AA52FF"/>
    <w:rsid w:val="00AA5333"/>
    <w:rsid w:val="00AA58E6"/>
    <w:rsid w:val="00AA5B68"/>
    <w:rsid w:val="00AA5C4C"/>
    <w:rsid w:val="00AA5F90"/>
    <w:rsid w:val="00AA60EF"/>
    <w:rsid w:val="00AA611B"/>
    <w:rsid w:val="00AA62F4"/>
    <w:rsid w:val="00AA6EA2"/>
    <w:rsid w:val="00AB1AEA"/>
    <w:rsid w:val="00AB293E"/>
    <w:rsid w:val="00AB3BB3"/>
    <w:rsid w:val="00AB46BD"/>
    <w:rsid w:val="00AB5D95"/>
    <w:rsid w:val="00AC090E"/>
    <w:rsid w:val="00AC1019"/>
    <w:rsid w:val="00AC2F2C"/>
    <w:rsid w:val="00AC3E63"/>
    <w:rsid w:val="00AC577A"/>
    <w:rsid w:val="00AC5AD1"/>
    <w:rsid w:val="00AC6766"/>
    <w:rsid w:val="00AC6D19"/>
    <w:rsid w:val="00AC7938"/>
    <w:rsid w:val="00AD0408"/>
    <w:rsid w:val="00AD0CA2"/>
    <w:rsid w:val="00AD1A90"/>
    <w:rsid w:val="00AD2560"/>
    <w:rsid w:val="00AD283E"/>
    <w:rsid w:val="00AD2C42"/>
    <w:rsid w:val="00AD31ED"/>
    <w:rsid w:val="00AD3507"/>
    <w:rsid w:val="00AD36BD"/>
    <w:rsid w:val="00AD3871"/>
    <w:rsid w:val="00AD3A90"/>
    <w:rsid w:val="00AD4D1D"/>
    <w:rsid w:val="00AD4F01"/>
    <w:rsid w:val="00AD5254"/>
    <w:rsid w:val="00AD645C"/>
    <w:rsid w:val="00AD7BAE"/>
    <w:rsid w:val="00AE00F7"/>
    <w:rsid w:val="00AE1C63"/>
    <w:rsid w:val="00AE2754"/>
    <w:rsid w:val="00AE2791"/>
    <w:rsid w:val="00AE34C2"/>
    <w:rsid w:val="00AE3815"/>
    <w:rsid w:val="00AE3CE3"/>
    <w:rsid w:val="00AE46FC"/>
    <w:rsid w:val="00AE6EEC"/>
    <w:rsid w:val="00AE6FC0"/>
    <w:rsid w:val="00AE71C3"/>
    <w:rsid w:val="00AE7236"/>
    <w:rsid w:val="00AE7C63"/>
    <w:rsid w:val="00AF0BF6"/>
    <w:rsid w:val="00AF1202"/>
    <w:rsid w:val="00AF1F3A"/>
    <w:rsid w:val="00AF2AE4"/>
    <w:rsid w:val="00AF2BE3"/>
    <w:rsid w:val="00AF7964"/>
    <w:rsid w:val="00B0051B"/>
    <w:rsid w:val="00B00911"/>
    <w:rsid w:val="00B00F6F"/>
    <w:rsid w:val="00B0126F"/>
    <w:rsid w:val="00B0196D"/>
    <w:rsid w:val="00B03330"/>
    <w:rsid w:val="00B038B4"/>
    <w:rsid w:val="00B03EC3"/>
    <w:rsid w:val="00B0470C"/>
    <w:rsid w:val="00B04EDD"/>
    <w:rsid w:val="00B0537F"/>
    <w:rsid w:val="00B06E0C"/>
    <w:rsid w:val="00B07022"/>
    <w:rsid w:val="00B0781F"/>
    <w:rsid w:val="00B10CA3"/>
    <w:rsid w:val="00B10EE7"/>
    <w:rsid w:val="00B11061"/>
    <w:rsid w:val="00B11064"/>
    <w:rsid w:val="00B114AA"/>
    <w:rsid w:val="00B11517"/>
    <w:rsid w:val="00B117A2"/>
    <w:rsid w:val="00B117E8"/>
    <w:rsid w:val="00B11890"/>
    <w:rsid w:val="00B13594"/>
    <w:rsid w:val="00B14912"/>
    <w:rsid w:val="00B168A9"/>
    <w:rsid w:val="00B16ACC"/>
    <w:rsid w:val="00B17236"/>
    <w:rsid w:val="00B20341"/>
    <w:rsid w:val="00B20515"/>
    <w:rsid w:val="00B23EFB"/>
    <w:rsid w:val="00B241F9"/>
    <w:rsid w:val="00B24568"/>
    <w:rsid w:val="00B25897"/>
    <w:rsid w:val="00B25A92"/>
    <w:rsid w:val="00B26125"/>
    <w:rsid w:val="00B269E3"/>
    <w:rsid w:val="00B27667"/>
    <w:rsid w:val="00B3035B"/>
    <w:rsid w:val="00B3055F"/>
    <w:rsid w:val="00B30C01"/>
    <w:rsid w:val="00B30C14"/>
    <w:rsid w:val="00B315D9"/>
    <w:rsid w:val="00B31E0C"/>
    <w:rsid w:val="00B31E20"/>
    <w:rsid w:val="00B332E9"/>
    <w:rsid w:val="00B34378"/>
    <w:rsid w:val="00B34858"/>
    <w:rsid w:val="00B34E1D"/>
    <w:rsid w:val="00B351EF"/>
    <w:rsid w:val="00B35DC7"/>
    <w:rsid w:val="00B360DF"/>
    <w:rsid w:val="00B3665B"/>
    <w:rsid w:val="00B36D03"/>
    <w:rsid w:val="00B40648"/>
    <w:rsid w:val="00B41EC1"/>
    <w:rsid w:val="00B425A7"/>
    <w:rsid w:val="00B43715"/>
    <w:rsid w:val="00B44844"/>
    <w:rsid w:val="00B44C58"/>
    <w:rsid w:val="00B4522A"/>
    <w:rsid w:val="00B47045"/>
    <w:rsid w:val="00B477AE"/>
    <w:rsid w:val="00B47D3B"/>
    <w:rsid w:val="00B506C9"/>
    <w:rsid w:val="00B51ABB"/>
    <w:rsid w:val="00B5251F"/>
    <w:rsid w:val="00B52698"/>
    <w:rsid w:val="00B528B6"/>
    <w:rsid w:val="00B52F89"/>
    <w:rsid w:val="00B5355E"/>
    <w:rsid w:val="00B53A6F"/>
    <w:rsid w:val="00B53F1A"/>
    <w:rsid w:val="00B543C7"/>
    <w:rsid w:val="00B551D3"/>
    <w:rsid w:val="00B56042"/>
    <w:rsid w:val="00B56337"/>
    <w:rsid w:val="00B567BF"/>
    <w:rsid w:val="00B5684B"/>
    <w:rsid w:val="00B56E9C"/>
    <w:rsid w:val="00B6197E"/>
    <w:rsid w:val="00B61C2D"/>
    <w:rsid w:val="00B61DB5"/>
    <w:rsid w:val="00B626A6"/>
    <w:rsid w:val="00B62AB1"/>
    <w:rsid w:val="00B63281"/>
    <w:rsid w:val="00B6329E"/>
    <w:rsid w:val="00B637E4"/>
    <w:rsid w:val="00B649F5"/>
    <w:rsid w:val="00B64AEC"/>
    <w:rsid w:val="00B65248"/>
    <w:rsid w:val="00B65307"/>
    <w:rsid w:val="00B66365"/>
    <w:rsid w:val="00B66B7B"/>
    <w:rsid w:val="00B678C8"/>
    <w:rsid w:val="00B7009C"/>
    <w:rsid w:val="00B7053B"/>
    <w:rsid w:val="00B70915"/>
    <w:rsid w:val="00B710B3"/>
    <w:rsid w:val="00B71435"/>
    <w:rsid w:val="00B719F4"/>
    <w:rsid w:val="00B71E92"/>
    <w:rsid w:val="00B72082"/>
    <w:rsid w:val="00B7293D"/>
    <w:rsid w:val="00B736D8"/>
    <w:rsid w:val="00B73932"/>
    <w:rsid w:val="00B74F53"/>
    <w:rsid w:val="00B74FCC"/>
    <w:rsid w:val="00B756A4"/>
    <w:rsid w:val="00B75D12"/>
    <w:rsid w:val="00B76E27"/>
    <w:rsid w:val="00B7756A"/>
    <w:rsid w:val="00B77CDB"/>
    <w:rsid w:val="00B77EFD"/>
    <w:rsid w:val="00B804CA"/>
    <w:rsid w:val="00B807E3"/>
    <w:rsid w:val="00B80E07"/>
    <w:rsid w:val="00B80E4D"/>
    <w:rsid w:val="00B817CC"/>
    <w:rsid w:val="00B838B4"/>
    <w:rsid w:val="00B83D1C"/>
    <w:rsid w:val="00B84134"/>
    <w:rsid w:val="00B85046"/>
    <w:rsid w:val="00B8509E"/>
    <w:rsid w:val="00B8544B"/>
    <w:rsid w:val="00B85B4F"/>
    <w:rsid w:val="00B869F0"/>
    <w:rsid w:val="00B86BE6"/>
    <w:rsid w:val="00B877EE"/>
    <w:rsid w:val="00B87A6E"/>
    <w:rsid w:val="00B87AD7"/>
    <w:rsid w:val="00B87E02"/>
    <w:rsid w:val="00B9202F"/>
    <w:rsid w:val="00B935EB"/>
    <w:rsid w:val="00B95913"/>
    <w:rsid w:val="00B95A1B"/>
    <w:rsid w:val="00B95D18"/>
    <w:rsid w:val="00BA045F"/>
    <w:rsid w:val="00BA08C9"/>
    <w:rsid w:val="00BA1BD4"/>
    <w:rsid w:val="00BA1ED4"/>
    <w:rsid w:val="00BA2336"/>
    <w:rsid w:val="00BA23BD"/>
    <w:rsid w:val="00BA29AE"/>
    <w:rsid w:val="00BA34B0"/>
    <w:rsid w:val="00BA3FC5"/>
    <w:rsid w:val="00BA4770"/>
    <w:rsid w:val="00BA4B34"/>
    <w:rsid w:val="00BA4FED"/>
    <w:rsid w:val="00BA5193"/>
    <w:rsid w:val="00BA53CC"/>
    <w:rsid w:val="00BA779B"/>
    <w:rsid w:val="00BB0678"/>
    <w:rsid w:val="00BB0A6E"/>
    <w:rsid w:val="00BB0C06"/>
    <w:rsid w:val="00BB20FE"/>
    <w:rsid w:val="00BB358C"/>
    <w:rsid w:val="00BB3638"/>
    <w:rsid w:val="00BB3BF3"/>
    <w:rsid w:val="00BB6E7E"/>
    <w:rsid w:val="00BB7CA6"/>
    <w:rsid w:val="00BC0530"/>
    <w:rsid w:val="00BC3513"/>
    <w:rsid w:val="00BC3979"/>
    <w:rsid w:val="00BC3D29"/>
    <w:rsid w:val="00BC3DB8"/>
    <w:rsid w:val="00BC408D"/>
    <w:rsid w:val="00BC40D1"/>
    <w:rsid w:val="00BC449A"/>
    <w:rsid w:val="00BC4CA8"/>
    <w:rsid w:val="00BC5D8A"/>
    <w:rsid w:val="00BC71C2"/>
    <w:rsid w:val="00BC7883"/>
    <w:rsid w:val="00BC78E2"/>
    <w:rsid w:val="00BC7B54"/>
    <w:rsid w:val="00BC7FD4"/>
    <w:rsid w:val="00BD0091"/>
    <w:rsid w:val="00BD249F"/>
    <w:rsid w:val="00BD4A61"/>
    <w:rsid w:val="00BD4D1A"/>
    <w:rsid w:val="00BD5054"/>
    <w:rsid w:val="00BD52C1"/>
    <w:rsid w:val="00BD696C"/>
    <w:rsid w:val="00BD6AAE"/>
    <w:rsid w:val="00BD7808"/>
    <w:rsid w:val="00BD789D"/>
    <w:rsid w:val="00BE078C"/>
    <w:rsid w:val="00BE1CEA"/>
    <w:rsid w:val="00BE2786"/>
    <w:rsid w:val="00BE42FF"/>
    <w:rsid w:val="00BE4B62"/>
    <w:rsid w:val="00BE4C76"/>
    <w:rsid w:val="00BE4E11"/>
    <w:rsid w:val="00BE4F1D"/>
    <w:rsid w:val="00BE601C"/>
    <w:rsid w:val="00BE61C0"/>
    <w:rsid w:val="00BE61C8"/>
    <w:rsid w:val="00BE6FA6"/>
    <w:rsid w:val="00BE704C"/>
    <w:rsid w:val="00BE7BDA"/>
    <w:rsid w:val="00BE7C3B"/>
    <w:rsid w:val="00BE7F82"/>
    <w:rsid w:val="00BF0190"/>
    <w:rsid w:val="00BF0278"/>
    <w:rsid w:val="00BF0FD1"/>
    <w:rsid w:val="00BF129D"/>
    <w:rsid w:val="00BF148C"/>
    <w:rsid w:val="00BF2515"/>
    <w:rsid w:val="00BF34DA"/>
    <w:rsid w:val="00BF3E2F"/>
    <w:rsid w:val="00BF428F"/>
    <w:rsid w:val="00BF452D"/>
    <w:rsid w:val="00BF484A"/>
    <w:rsid w:val="00BF67C3"/>
    <w:rsid w:val="00BF67E6"/>
    <w:rsid w:val="00BF6B24"/>
    <w:rsid w:val="00BF6B79"/>
    <w:rsid w:val="00BF7623"/>
    <w:rsid w:val="00BF76F0"/>
    <w:rsid w:val="00BF7E4C"/>
    <w:rsid w:val="00C003EA"/>
    <w:rsid w:val="00C00B86"/>
    <w:rsid w:val="00C010AB"/>
    <w:rsid w:val="00C0155F"/>
    <w:rsid w:val="00C015BA"/>
    <w:rsid w:val="00C01713"/>
    <w:rsid w:val="00C02340"/>
    <w:rsid w:val="00C02729"/>
    <w:rsid w:val="00C0397D"/>
    <w:rsid w:val="00C03F10"/>
    <w:rsid w:val="00C05CDD"/>
    <w:rsid w:val="00C066EF"/>
    <w:rsid w:val="00C067D7"/>
    <w:rsid w:val="00C06F02"/>
    <w:rsid w:val="00C07191"/>
    <w:rsid w:val="00C074AD"/>
    <w:rsid w:val="00C077BE"/>
    <w:rsid w:val="00C07844"/>
    <w:rsid w:val="00C10BC2"/>
    <w:rsid w:val="00C1140D"/>
    <w:rsid w:val="00C11731"/>
    <w:rsid w:val="00C136B8"/>
    <w:rsid w:val="00C138B8"/>
    <w:rsid w:val="00C13BE4"/>
    <w:rsid w:val="00C13DD8"/>
    <w:rsid w:val="00C1401D"/>
    <w:rsid w:val="00C15816"/>
    <w:rsid w:val="00C15EB0"/>
    <w:rsid w:val="00C16034"/>
    <w:rsid w:val="00C16148"/>
    <w:rsid w:val="00C16DFA"/>
    <w:rsid w:val="00C202AD"/>
    <w:rsid w:val="00C215D7"/>
    <w:rsid w:val="00C221FD"/>
    <w:rsid w:val="00C22FAD"/>
    <w:rsid w:val="00C23A9D"/>
    <w:rsid w:val="00C23E16"/>
    <w:rsid w:val="00C24274"/>
    <w:rsid w:val="00C242B9"/>
    <w:rsid w:val="00C2457D"/>
    <w:rsid w:val="00C24AAD"/>
    <w:rsid w:val="00C24B44"/>
    <w:rsid w:val="00C24EA3"/>
    <w:rsid w:val="00C24FA0"/>
    <w:rsid w:val="00C25318"/>
    <w:rsid w:val="00C2535A"/>
    <w:rsid w:val="00C25867"/>
    <w:rsid w:val="00C27061"/>
    <w:rsid w:val="00C2708B"/>
    <w:rsid w:val="00C30A58"/>
    <w:rsid w:val="00C31A13"/>
    <w:rsid w:val="00C31B9C"/>
    <w:rsid w:val="00C32009"/>
    <w:rsid w:val="00C33D56"/>
    <w:rsid w:val="00C343FF"/>
    <w:rsid w:val="00C34FB4"/>
    <w:rsid w:val="00C35EAC"/>
    <w:rsid w:val="00C3649B"/>
    <w:rsid w:val="00C3754E"/>
    <w:rsid w:val="00C41070"/>
    <w:rsid w:val="00C41A45"/>
    <w:rsid w:val="00C42D8E"/>
    <w:rsid w:val="00C44BC2"/>
    <w:rsid w:val="00C479D5"/>
    <w:rsid w:val="00C500D6"/>
    <w:rsid w:val="00C50559"/>
    <w:rsid w:val="00C50E43"/>
    <w:rsid w:val="00C53227"/>
    <w:rsid w:val="00C533B2"/>
    <w:rsid w:val="00C5382A"/>
    <w:rsid w:val="00C547CB"/>
    <w:rsid w:val="00C56142"/>
    <w:rsid w:val="00C56490"/>
    <w:rsid w:val="00C56548"/>
    <w:rsid w:val="00C567A3"/>
    <w:rsid w:val="00C56E07"/>
    <w:rsid w:val="00C57BB6"/>
    <w:rsid w:val="00C60223"/>
    <w:rsid w:val="00C60238"/>
    <w:rsid w:val="00C60EB8"/>
    <w:rsid w:val="00C60F2D"/>
    <w:rsid w:val="00C61080"/>
    <w:rsid w:val="00C61395"/>
    <w:rsid w:val="00C620E0"/>
    <w:rsid w:val="00C62326"/>
    <w:rsid w:val="00C62358"/>
    <w:rsid w:val="00C6301C"/>
    <w:rsid w:val="00C630D4"/>
    <w:rsid w:val="00C63784"/>
    <w:rsid w:val="00C63E42"/>
    <w:rsid w:val="00C65067"/>
    <w:rsid w:val="00C66CA6"/>
    <w:rsid w:val="00C71F43"/>
    <w:rsid w:val="00C7232D"/>
    <w:rsid w:val="00C73C86"/>
    <w:rsid w:val="00C76306"/>
    <w:rsid w:val="00C772B9"/>
    <w:rsid w:val="00C77F58"/>
    <w:rsid w:val="00C80950"/>
    <w:rsid w:val="00C80A64"/>
    <w:rsid w:val="00C828D0"/>
    <w:rsid w:val="00C8302F"/>
    <w:rsid w:val="00C83A4B"/>
    <w:rsid w:val="00C848C7"/>
    <w:rsid w:val="00C84F1D"/>
    <w:rsid w:val="00C85E00"/>
    <w:rsid w:val="00C86077"/>
    <w:rsid w:val="00C860EB"/>
    <w:rsid w:val="00C867AC"/>
    <w:rsid w:val="00C86C7D"/>
    <w:rsid w:val="00C86E29"/>
    <w:rsid w:val="00C87605"/>
    <w:rsid w:val="00C9114A"/>
    <w:rsid w:val="00C9303B"/>
    <w:rsid w:val="00C971D7"/>
    <w:rsid w:val="00C97527"/>
    <w:rsid w:val="00C97A76"/>
    <w:rsid w:val="00C97CBC"/>
    <w:rsid w:val="00C97F8C"/>
    <w:rsid w:val="00CA034B"/>
    <w:rsid w:val="00CA1221"/>
    <w:rsid w:val="00CA24DD"/>
    <w:rsid w:val="00CA2EF8"/>
    <w:rsid w:val="00CA3D30"/>
    <w:rsid w:val="00CA4B00"/>
    <w:rsid w:val="00CA58F9"/>
    <w:rsid w:val="00CA705C"/>
    <w:rsid w:val="00CB0262"/>
    <w:rsid w:val="00CB0386"/>
    <w:rsid w:val="00CB1232"/>
    <w:rsid w:val="00CB1351"/>
    <w:rsid w:val="00CB1433"/>
    <w:rsid w:val="00CB1AA0"/>
    <w:rsid w:val="00CB2709"/>
    <w:rsid w:val="00CB2860"/>
    <w:rsid w:val="00CB4941"/>
    <w:rsid w:val="00CB4C6F"/>
    <w:rsid w:val="00CB6118"/>
    <w:rsid w:val="00CB6E83"/>
    <w:rsid w:val="00CB7458"/>
    <w:rsid w:val="00CC0AAF"/>
    <w:rsid w:val="00CC455B"/>
    <w:rsid w:val="00CC49E7"/>
    <w:rsid w:val="00CC4D7E"/>
    <w:rsid w:val="00CC7123"/>
    <w:rsid w:val="00CC7797"/>
    <w:rsid w:val="00CD0671"/>
    <w:rsid w:val="00CD101F"/>
    <w:rsid w:val="00CD1D4C"/>
    <w:rsid w:val="00CD36EA"/>
    <w:rsid w:val="00CD3DB1"/>
    <w:rsid w:val="00CD4326"/>
    <w:rsid w:val="00CD473C"/>
    <w:rsid w:val="00CD4A29"/>
    <w:rsid w:val="00CD4B12"/>
    <w:rsid w:val="00CD4E1A"/>
    <w:rsid w:val="00CD633E"/>
    <w:rsid w:val="00CD71C8"/>
    <w:rsid w:val="00CE0EE3"/>
    <w:rsid w:val="00CE2201"/>
    <w:rsid w:val="00CE293C"/>
    <w:rsid w:val="00CE31AE"/>
    <w:rsid w:val="00CE33D1"/>
    <w:rsid w:val="00CE39DF"/>
    <w:rsid w:val="00CE4B02"/>
    <w:rsid w:val="00CE555D"/>
    <w:rsid w:val="00CE607F"/>
    <w:rsid w:val="00CE6A93"/>
    <w:rsid w:val="00CF04B8"/>
    <w:rsid w:val="00CF07D3"/>
    <w:rsid w:val="00CF0957"/>
    <w:rsid w:val="00CF1E6C"/>
    <w:rsid w:val="00CF2135"/>
    <w:rsid w:val="00CF3D10"/>
    <w:rsid w:val="00CF3E71"/>
    <w:rsid w:val="00D00ED3"/>
    <w:rsid w:val="00D01EDB"/>
    <w:rsid w:val="00D01F8E"/>
    <w:rsid w:val="00D0292C"/>
    <w:rsid w:val="00D02E54"/>
    <w:rsid w:val="00D03230"/>
    <w:rsid w:val="00D034CD"/>
    <w:rsid w:val="00D040A1"/>
    <w:rsid w:val="00D047DC"/>
    <w:rsid w:val="00D058D9"/>
    <w:rsid w:val="00D06729"/>
    <w:rsid w:val="00D07765"/>
    <w:rsid w:val="00D07C98"/>
    <w:rsid w:val="00D10B43"/>
    <w:rsid w:val="00D10DDA"/>
    <w:rsid w:val="00D11DCD"/>
    <w:rsid w:val="00D11ED2"/>
    <w:rsid w:val="00D131E6"/>
    <w:rsid w:val="00D15547"/>
    <w:rsid w:val="00D1622E"/>
    <w:rsid w:val="00D163AA"/>
    <w:rsid w:val="00D170B8"/>
    <w:rsid w:val="00D17ED0"/>
    <w:rsid w:val="00D201A2"/>
    <w:rsid w:val="00D205CE"/>
    <w:rsid w:val="00D20998"/>
    <w:rsid w:val="00D20E53"/>
    <w:rsid w:val="00D21C66"/>
    <w:rsid w:val="00D21EA5"/>
    <w:rsid w:val="00D221AD"/>
    <w:rsid w:val="00D232FC"/>
    <w:rsid w:val="00D2427C"/>
    <w:rsid w:val="00D245B4"/>
    <w:rsid w:val="00D246C3"/>
    <w:rsid w:val="00D255BA"/>
    <w:rsid w:val="00D25EE6"/>
    <w:rsid w:val="00D26376"/>
    <w:rsid w:val="00D26525"/>
    <w:rsid w:val="00D2683A"/>
    <w:rsid w:val="00D26FEF"/>
    <w:rsid w:val="00D2786C"/>
    <w:rsid w:val="00D27AC5"/>
    <w:rsid w:val="00D27B85"/>
    <w:rsid w:val="00D30D56"/>
    <w:rsid w:val="00D320D5"/>
    <w:rsid w:val="00D34511"/>
    <w:rsid w:val="00D34A67"/>
    <w:rsid w:val="00D34BC1"/>
    <w:rsid w:val="00D35138"/>
    <w:rsid w:val="00D35E5D"/>
    <w:rsid w:val="00D36727"/>
    <w:rsid w:val="00D3788D"/>
    <w:rsid w:val="00D40AC8"/>
    <w:rsid w:val="00D41758"/>
    <w:rsid w:val="00D42108"/>
    <w:rsid w:val="00D4261C"/>
    <w:rsid w:val="00D428DF"/>
    <w:rsid w:val="00D4384A"/>
    <w:rsid w:val="00D43AEF"/>
    <w:rsid w:val="00D43DFB"/>
    <w:rsid w:val="00D44026"/>
    <w:rsid w:val="00D45BAF"/>
    <w:rsid w:val="00D460A2"/>
    <w:rsid w:val="00D46D15"/>
    <w:rsid w:val="00D46FEC"/>
    <w:rsid w:val="00D47951"/>
    <w:rsid w:val="00D538FC"/>
    <w:rsid w:val="00D53EAF"/>
    <w:rsid w:val="00D544CA"/>
    <w:rsid w:val="00D554E1"/>
    <w:rsid w:val="00D556C2"/>
    <w:rsid w:val="00D55771"/>
    <w:rsid w:val="00D55EC3"/>
    <w:rsid w:val="00D6030F"/>
    <w:rsid w:val="00D60B35"/>
    <w:rsid w:val="00D61432"/>
    <w:rsid w:val="00D619EA"/>
    <w:rsid w:val="00D61CFD"/>
    <w:rsid w:val="00D62F46"/>
    <w:rsid w:val="00D63363"/>
    <w:rsid w:val="00D63962"/>
    <w:rsid w:val="00D63D96"/>
    <w:rsid w:val="00D6526F"/>
    <w:rsid w:val="00D6536C"/>
    <w:rsid w:val="00D65C81"/>
    <w:rsid w:val="00D6625D"/>
    <w:rsid w:val="00D670A8"/>
    <w:rsid w:val="00D67115"/>
    <w:rsid w:val="00D67404"/>
    <w:rsid w:val="00D70645"/>
    <w:rsid w:val="00D707A3"/>
    <w:rsid w:val="00D70857"/>
    <w:rsid w:val="00D71FE3"/>
    <w:rsid w:val="00D72361"/>
    <w:rsid w:val="00D7281C"/>
    <w:rsid w:val="00D74D69"/>
    <w:rsid w:val="00D7671B"/>
    <w:rsid w:val="00D776B4"/>
    <w:rsid w:val="00D80164"/>
    <w:rsid w:val="00D803A2"/>
    <w:rsid w:val="00D8091B"/>
    <w:rsid w:val="00D80B5F"/>
    <w:rsid w:val="00D81EC3"/>
    <w:rsid w:val="00D8243E"/>
    <w:rsid w:val="00D82CAD"/>
    <w:rsid w:val="00D83A98"/>
    <w:rsid w:val="00D848DA"/>
    <w:rsid w:val="00D8521D"/>
    <w:rsid w:val="00D871C0"/>
    <w:rsid w:val="00D87F80"/>
    <w:rsid w:val="00D9003D"/>
    <w:rsid w:val="00D905E9"/>
    <w:rsid w:val="00D90A5F"/>
    <w:rsid w:val="00D9159D"/>
    <w:rsid w:val="00D9192A"/>
    <w:rsid w:val="00D91ACB"/>
    <w:rsid w:val="00D92399"/>
    <w:rsid w:val="00D9242A"/>
    <w:rsid w:val="00D925A0"/>
    <w:rsid w:val="00D9279C"/>
    <w:rsid w:val="00D9279F"/>
    <w:rsid w:val="00D92AA4"/>
    <w:rsid w:val="00D95687"/>
    <w:rsid w:val="00D96A49"/>
    <w:rsid w:val="00D97138"/>
    <w:rsid w:val="00D97212"/>
    <w:rsid w:val="00DA02F0"/>
    <w:rsid w:val="00DA0659"/>
    <w:rsid w:val="00DA0B4B"/>
    <w:rsid w:val="00DA0C4C"/>
    <w:rsid w:val="00DA263D"/>
    <w:rsid w:val="00DA28F8"/>
    <w:rsid w:val="00DA2C50"/>
    <w:rsid w:val="00DA2DB3"/>
    <w:rsid w:val="00DA2E17"/>
    <w:rsid w:val="00DA388B"/>
    <w:rsid w:val="00DA38BC"/>
    <w:rsid w:val="00DA39E4"/>
    <w:rsid w:val="00DA42BD"/>
    <w:rsid w:val="00DA4C4C"/>
    <w:rsid w:val="00DA54E1"/>
    <w:rsid w:val="00DA550F"/>
    <w:rsid w:val="00DA55E0"/>
    <w:rsid w:val="00DB06F8"/>
    <w:rsid w:val="00DB0784"/>
    <w:rsid w:val="00DB1363"/>
    <w:rsid w:val="00DB2D35"/>
    <w:rsid w:val="00DB346B"/>
    <w:rsid w:val="00DB3B0D"/>
    <w:rsid w:val="00DB46D4"/>
    <w:rsid w:val="00DB496F"/>
    <w:rsid w:val="00DB5AD3"/>
    <w:rsid w:val="00DB68B9"/>
    <w:rsid w:val="00DB6988"/>
    <w:rsid w:val="00DB6F43"/>
    <w:rsid w:val="00DB7903"/>
    <w:rsid w:val="00DB7E19"/>
    <w:rsid w:val="00DC03AD"/>
    <w:rsid w:val="00DC08A7"/>
    <w:rsid w:val="00DC0BEA"/>
    <w:rsid w:val="00DC23BB"/>
    <w:rsid w:val="00DC2E0E"/>
    <w:rsid w:val="00DC37C5"/>
    <w:rsid w:val="00DC395D"/>
    <w:rsid w:val="00DC5719"/>
    <w:rsid w:val="00DC76BF"/>
    <w:rsid w:val="00DC7E74"/>
    <w:rsid w:val="00DD1980"/>
    <w:rsid w:val="00DD1AF6"/>
    <w:rsid w:val="00DD2036"/>
    <w:rsid w:val="00DD24C6"/>
    <w:rsid w:val="00DD3273"/>
    <w:rsid w:val="00DD3303"/>
    <w:rsid w:val="00DD335E"/>
    <w:rsid w:val="00DD3D27"/>
    <w:rsid w:val="00DD434F"/>
    <w:rsid w:val="00DD45DE"/>
    <w:rsid w:val="00DD4F22"/>
    <w:rsid w:val="00DD58C1"/>
    <w:rsid w:val="00DD6EE0"/>
    <w:rsid w:val="00DD7246"/>
    <w:rsid w:val="00DD7386"/>
    <w:rsid w:val="00DD7703"/>
    <w:rsid w:val="00DD7EC7"/>
    <w:rsid w:val="00DE04DA"/>
    <w:rsid w:val="00DE111A"/>
    <w:rsid w:val="00DE126E"/>
    <w:rsid w:val="00DE16AB"/>
    <w:rsid w:val="00DE1963"/>
    <w:rsid w:val="00DE4905"/>
    <w:rsid w:val="00DE4B46"/>
    <w:rsid w:val="00DE7B84"/>
    <w:rsid w:val="00DF057E"/>
    <w:rsid w:val="00DF0C8D"/>
    <w:rsid w:val="00DF0EF8"/>
    <w:rsid w:val="00DF1895"/>
    <w:rsid w:val="00DF247F"/>
    <w:rsid w:val="00DF2A4F"/>
    <w:rsid w:val="00DF3850"/>
    <w:rsid w:val="00DF4507"/>
    <w:rsid w:val="00DF570C"/>
    <w:rsid w:val="00DF5798"/>
    <w:rsid w:val="00DF5BA3"/>
    <w:rsid w:val="00DF6BBE"/>
    <w:rsid w:val="00DF6FBC"/>
    <w:rsid w:val="00DF74A0"/>
    <w:rsid w:val="00E01BB7"/>
    <w:rsid w:val="00E021CC"/>
    <w:rsid w:val="00E02400"/>
    <w:rsid w:val="00E028AA"/>
    <w:rsid w:val="00E03CDA"/>
    <w:rsid w:val="00E04B0C"/>
    <w:rsid w:val="00E065D5"/>
    <w:rsid w:val="00E07A92"/>
    <w:rsid w:val="00E07EA9"/>
    <w:rsid w:val="00E1045C"/>
    <w:rsid w:val="00E10A6F"/>
    <w:rsid w:val="00E12873"/>
    <w:rsid w:val="00E15283"/>
    <w:rsid w:val="00E1576B"/>
    <w:rsid w:val="00E161CD"/>
    <w:rsid w:val="00E16A2B"/>
    <w:rsid w:val="00E1781D"/>
    <w:rsid w:val="00E216C6"/>
    <w:rsid w:val="00E21AFB"/>
    <w:rsid w:val="00E2267E"/>
    <w:rsid w:val="00E22AF6"/>
    <w:rsid w:val="00E22B9C"/>
    <w:rsid w:val="00E23766"/>
    <w:rsid w:val="00E23ACB"/>
    <w:rsid w:val="00E24704"/>
    <w:rsid w:val="00E253A6"/>
    <w:rsid w:val="00E25859"/>
    <w:rsid w:val="00E25C90"/>
    <w:rsid w:val="00E265DC"/>
    <w:rsid w:val="00E2726C"/>
    <w:rsid w:val="00E27B7A"/>
    <w:rsid w:val="00E301D5"/>
    <w:rsid w:val="00E30CC5"/>
    <w:rsid w:val="00E31027"/>
    <w:rsid w:val="00E31FC2"/>
    <w:rsid w:val="00E333D3"/>
    <w:rsid w:val="00E33B78"/>
    <w:rsid w:val="00E3410E"/>
    <w:rsid w:val="00E34D34"/>
    <w:rsid w:val="00E35197"/>
    <w:rsid w:val="00E36BDE"/>
    <w:rsid w:val="00E40E71"/>
    <w:rsid w:val="00E41116"/>
    <w:rsid w:val="00E41A36"/>
    <w:rsid w:val="00E4327A"/>
    <w:rsid w:val="00E43E26"/>
    <w:rsid w:val="00E4488D"/>
    <w:rsid w:val="00E4617A"/>
    <w:rsid w:val="00E462D5"/>
    <w:rsid w:val="00E46894"/>
    <w:rsid w:val="00E46B88"/>
    <w:rsid w:val="00E475C1"/>
    <w:rsid w:val="00E47E71"/>
    <w:rsid w:val="00E5182F"/>
    <w:rsid w:val="00E51FF5"/>
    <w:rsid w:val="00E53007"/>
    <w:rsid w:val="00E530CE"/>
    <w:rsid w:val="00E538A1"/>
    <w:rsid w:val="00E54755"/>
    <w:rsid w:val="00E55660"/>
    <w:rsid w:val="00E556BB"/>
    <w:rsid w:val="00E56A72"/>
    <w:rsid w:val="00E56D62"/>
    <w:rsid w:val="00E57387"/>
    <w:rsid w:val="00E577A7"/>
    <w:rsid w:val="00E57890"/>
    <w:rsid w:val="00E57DD0"/>
    <w:rsid w:val="00E57F1C"/>
    <w:rsid w:val="00E61694"/>
    <w:rsid w:val="00E618E3"/>
    <w:rsid w:val="00E628C5"/>
    <w:rsid w:val="00E64022"/>
    <w:rsid w:val="00E649B1"/>
    <w:rsid w:val="00E64B8B"/>
    <w:rsid w:val="00E65786"/>
    <w:rsid w:val="00E6630A"/>
    <w:rsid w:val="00E66990"/>
    <w:rsid w:val="00E67671"/>
    <w:rsid w:val="00E67D8D"/>
    <w:rsid w:val="00E71CC6"/>
    <w:rsid w:val="00E72750"/>
    <w:rsid w:val="00E72872"/>
    <w:rsid w:val="00E73790"/>
    <w:rsid w:val="00E74408"/>
    <w:rsid w:val="00E74535"/>
    <w:rsid w:val="00E75ECD"/>
    <w:rsid w:val="00E75EDF"/>
    <w:rsid w:val="00E811A9"/>
    <w:rsid w:val="00E815B9"/>
    <w:rsid w:val="00E81C43"/>
    <w:rsid w:val="00E82857"/>
    <w:rsid w:val="00E82EB1"/>
    <w:rsid w:val="00E8318B"/>
    <w:rsid w:val="00E8469B"/>
    <w:rsid w:val="00E84F2C"/>
    <w:rsid w:val="00E84F8E"/>
    <w:rsid w:val="00E8509C"/>
    <w:rsid w:val="00E8543F"/>
    <w:rsid w:val="00E8585A"/>
    <w:rsid w:val="00E85C9B"/>
    <w:rsid w:val="00E86648"/>
    <w:rsid w:val="00E8716F"/>
    <w:rsid w:val="00E87CA8"/>
    <w:rsid w:val="00E90BB2"/>
    <w:rsid w:val="00E91285"/>
    <w:rsid w:val="00E917CF"/>
    <w:rsid w:val="00E91DD3"/>
    <w:rsid w:val="00E921B9"/>
    <w:rsid w:val="00E92A1B"/>
    <w:rsid w:val="00E933C6"/>
    <w:rsid w:val="00E93CD7"/>
    <w:rsid w:val="00E93F8A"/>
    <w:rsid w:val="00E94249"/>
    <w:rsid w:val="00E94946"/>
    <w:rsid w:val="00E950BB"/>
    <w:rsid w:val="00E95A5F"/>
    <w:rsid w:val="00E95C82"/>
    <w:rsid w:val="00E9601F"/>
    <w:rsid w:val="00E963E5"/>
    <w:rsid w:val="00E96D31"/>
    <w:rsid w:val="00E97146"/>
    <w:rsid w:val="00E9741B"/>
    <w:rsid w:val="00E97A81"/>
    <w:rsid w:val="00EA0A4D"/>
    <w:rsid w:val="00EA10D6"/>
    <w:rsid w:val="00EA18F8"/>
    <w:rsid w:val="00EA33B6"/>
    <w:rsid w:val="00EA33D4"/>
    <w:rsid w:val="00EA36D9"/>
    <w:rsid w:val="00EA397A"/>
    <w:rsid w:val="00EA5309"/>
    <w:rsid w:val="00EA58D1"/>
    <w:rsid w:val="00EA6170"/>
    <w:rsid w:val="00EA703A"/>
    <w:rsid w:val="00EA74A2"/>
    <w:rsid w:val="00EA78CF"/>
    <w:rsid w:val="00EA7D92"/>
    <w:rsid w:val="00EB0CBC"/>
    <w:rsid w:val="00EB1043"/>
    <w:rsid w:val="00EB13A1"/>
    <w:rsid w:val="00EB18E6"/>
    <w:rsid w:val="00EB1C93"/>
    <w:rsid w:val="00EB238F"/>
    <w:rsid w:val="00EB352B"/>
    <w:rsid w:val="00EB3F95"/>
    <w:rsid w:val="00EB44AC"/>
    <w:rsid w:val="00EB47FA"/>
    <w:rsid w:val="00EB50C2"/>
    <w:rsid w:val="00EB71EA"/>
    <w:rsid w:val="00EB73E5"/>
    <w:rsid w:val="00EB74E3"/>
    <w:rsid w:val="00EC2BA5"/>
    <w:rsid w:val="00EC33F7"/>
    <w:rsid w:val="00EC48FA"/>
    <w:rsid w:val="00EC578B"/>
    <w:rsid w:val="00EC68CA"/>
    <w:rsid w:val="00EC68FF"/>
    <w:rsid w:val="00EC76C2"/>
    <w:rsid w:val="00EC77C5"/>
    <w:rsid w:val="00ED06F0"/>
    <w:rsid w:val="00ED13D8"/>
    <w:rsid w:val="00ED2BB7"/>
    <w:rsid w:val="00ED33A5"/>
    <w:rsid w:val="00ED3F8C"/>
    <w:rsid w:val="00ED5BD7"/>
    <w:rsid w:val="00ED7442"/>
    <w:rsid w:val="00ED74B0"/>
    <w:rsid w:val="00ED7F50"/>
    <w:rsid w:val="00EE0375"/>
    <w:rsid w:val="00EE06AB"/>
    <w:rsid w:val="00EE0A5C"/>
    <w:rsid w:val="00EE0F95"/>
    <w:rsid w:val="00EE1EC7"/>
    <w:rsid w:val="00EE4556"/>
    <w:rsid w:val="00EE470C"/>
    <w:rsid w:val="00EE4B59"/>
    <w:rsid w:val="00EE4DC0"/>
    <w:rsid w:val="00EE59F4"/>
    <w:rsid w:val="00EE6069"/>
    <w:rsid w:val="00EE6CA8"/>
    <w:rsid w:val="00EE6DC1"/>
    <w:rsid w:val="00EE7A75"/>
    <w:rsid w:val="00EF0D48"/>
    <w:rsid w:val="00EF117C"/>
    <w:rsid w:val="00EF1854"/>
    <w:rsid w:val="00EF2CCC"/>
    <w:rsid w:val="00EF41E4"/>
    <w:rsid w:val="00EF4ED4"/>
    <w:rsid w:val="00EF52D8"/>
    <w:rsid w:val="00EF5A37"/>
    <w:rsid w:val="00EF78AB"/>
    <w:rsid w:val="00EF7C00"/>
    <w:rsid w:val="00F010BA"/>
    <w:rsid w:val="00F01397"/>
    <w:rsid w:val="00F01EF5"/>
    <w:rsid w:val="00F03727"/>
    <w:rsid w:val="00F03EBB"/>
    <w:rsid w:val="00F03F70"/>
    <w:rsid w:val="00F04401"/>
    <w:rsid w:val="00F044D7"/>
    <w:rsid w:val="00F04ABC"/>
    <w:rsid w:val="00F0518B"/>
    <w:rsid w:val="00F07859"/>
    <w:rsid w:val="00F07E2A"/>
    <w:rsid w:val="00F1085C"/>
    <w:rsid w:val="00F1092E"/>
    <w:rsid w:val="00F10D77"/>
    <w:rsid w:val="00F110CF"/>
    <w:rsid w:val="00F1117E"/>
    <w:rsid w:val="00F1194D"/>
    <w:rsid w:val="00F11E8D"/>
    <w:rsid w:val="00F12458"/>
    <w:rsid w:val="00F13CFB"/>
    <w:rsid w:val="00F1412C"/>
    <w:rsid w:val="00F15B3F"/>
    <w:rsid w:val="00F15DB3"/>
    <w:rsid w:val="00F15E79"/>
    <w:rsid w:val="00F16F6E"/>
    <w:rsid w:val="00F17B46"/>
    <w:rsid w:val="00F20887"/>
    <w:rsid w:val="00F211DF"/>
    <w:rsid w:val="00F21C68"/>
    <w:rsid w:val="00F21DB3"/>
    <w:rsid w:val="00F21EBF"/>
    <w:rsid w:val="00F228F8"/>
    <w:rsid w:val="00F22CC5"/>
    <w:rsid w:val="00F234A3"/>
    <w:rsid w:val="00F240A3"/>
    <w:rsid w:val="00F244D0"/>
    <w:rsid w:val="00F2497D"/>
    <w:rsid w:val="00F24A64"/>
    <w:rsid w:val="00F2525F"/>
    <w:rsid w:val="00F25D20"/>
    <w:rsid w:val="00F276AC"/>
    <w:rsid w:val="00F278F3"/>
    <w:rsid w:val="00F30B88"/>
    <w:rsid w:val="00F31092"/>
    <w:rsid w:val="00F31B8C"/>
    <w:rsid w:val="00F329B2"/>
    <w:rsid w:val="00F32A91"/>
    <w:rsid w:val="00F33289"/>
    <w:rsid w:val="00F3339C"/>
    <w:rsid w:val="00F33CA7"/>
    <w:rsid w:val="00F33DB5"/>
    <w:rsid w:val="00F3483D"/>
    <w:rsid w:val="00F358BB"/>
    <w:rsid w:val="00F3625F"/>
    <w:rsid w:val="00F36F0B"/>
    <w:rsid w:val="00F37213"/>
    <w:rsid w:val="00F3725B"/>
    <w:rsid w:val="00F40C6F"/>
    <w:rsid w:val="00F4179E"/>
    <w:rsid w:val="00F41EA2"/>
    <w:rsid w:val="00F42322"/>
    <w:rsid w:val="00F43085"/>
    <w:rsid w:val="00F4434A"/>
    <w:rsid w:val="00F449F8"/>
    <w:rsid w:val="00F44B66"/>
    <w:rsid w:val="00F44E36"/>
    <w:rsid w:val="00F45C6F"/>
    <w:rsid w:val="00F45FFA"/>
    <w:rsid w:val="00F47068"/>
    <w:rsid w:val="00F476B9"/>
    <w:rsid w:val="00F47A13"/>
    <w:rsid w:val="00F50364"/>
    <w:rsid w:val="00F51B5F"/>
    <w:rsid w:val="00F53928"/>
    <w:rsid w:val="00F55DEE"/>
    <w:rsid w:val="00F56191"/>
    <w:rsid w:val="00F5627B"/>
    <w:rsid w:val="00F56F2D"/>
    <w:rsid w:val="00F5776D"/>
    <w:rsid w:val="00F607AB"/>
    <w:rsid w:val="00F60E85"/>
    <w:rsid w:val="00F610E8"/>
    <w:rsid w:val="00F62C3B"/>
    <w:rsid w:val="00F62FEE"/>
    <w:rsid w:val="00F630B0"/>
    <w:rsid w:val="00F6372C"/>
    <w:rsid w:val="00F6480F"/>
    <w:rsid w:val="00F657E2"/>
    <w:rsid w:val="00F65E0E"/>
    <w:rsid w:val="00F67A0A"/>
    <w:rsid w:val="00F702B3"/>
    <w:rsid w:val="00F710CA"/>
    <w:rsid w:val="00F71359"/>
    <w:rsid w:val="00F73E68"/>
    <w:rsid w:val="00F73FB5"/>
    <w:rsid w:val="00F74386"/>
    <w:rsid w:val="00F748C5"/>
    <w:rsid w:val="00F74F25"/>
    <w:rsid w:val="00F75086"/>
    <w:rsid w:val="00F76BD8"/>
    <w:rsid w:val="00F77577"/>
    <w:rsid w:val="00F77C2C"/>
    <w:rsid w:val="00F80E54"/>
    <w:rsid w:val="00F811DD"/>
    <w:rsid w:val="00F812EA"/>
    <w:rsid w:val="00F813A6"/>
    <w:rsid w:val="00F8180B"/>
    <w:rsid w:val="00F81C99"/>
    <w:rsid w:val="00F82CE4"/>
    <w:rsid w:val="00F8312C"/>
    <w:rsid w:val="00F832CD"/>
    <w:rsid w:val="00F83CC1"/>
    <w:rsid w:val="00F840B0"/>
    <w:rsid w:val="00F8413A"/>
    <w:rsid w:val="00F84AE2"/>
    <w:rsid w:val="00F84E33"/>
    <w:rsid w:val="00F854F4"/>
    <w:rsid w:val="00F85ABD"/>
    <w:rsid w:val="00F864E2"/>
    <w:rsid w:val="00F9022F"/>
    <w:rsid w:val="00F91840"/>
    <w:rsid w:val="00F91AA7"/>
    <w:rsid w:val="00F92B16"/>
    <w:rsid w:val="00F936C0"/>
    <w:rsid w:val="00F94414"/>
    <w:rsid w:val="00F960B6"/>
    <w:rsid w:val="00FA02EB"/>
    <w:rsid w:val="00FA0922"/>
    <w:rsid w:val="00FA23DF"/>
    <w:rsid w:val="00FA2445"/>
    <w:rsid w:val="00FA24A1"/>
    <w:rsid w:val="00FA252D"/>
    <w:rsid w:val="00FA2572"/>
    <w:rsid w:val="00FA2657"/>
    <w:rsid w:val="00FA2E46"/>
    <w:rsid w:val="00FA5841"/>
    <w:rsid w:val="00FA6305"/>
    <w:rsid w:val="00FA7749"/>
    <w:rsid w:val="00FA77B1"/>
    <w:rsid w:val="00FB02E8"/>
    <w:rsid w:val="00FB3267"/>
    <w:rsid w:val="00FB3295"/>
    <w:rsid w:val="00FB32B2"/>
    <w:rsid w:val="00FB4339"/>
    <w:rsid w:val="00FB4944"/>
    <w:rsid w:val="00FB496E"/>
    <w:rsid w:val="00FB5431"/>
    <w:rsid w:val="00FB5615"/>
    <w:rsid w:val="00FB5D69"/>
    <w:rsid w:val="00FB5DB7"/>
    <w:rsid w:val="00FC1AD1"/>
    <w:rsid w:val="00FC1D4C"/>
    <w:rsid w:val="00FC3605"/>
    <w:rsid w:val="00FC38A9"/>
    <w:rsid w:val="00FC393B"/>
    <w:rsid w:val="00FC39FE"/>
    <w:rsid w:val="00FC47E9"/>
    <w:rsid w:val="00FC4F0D"/>
    <w:rsid w:val="00FC58D1"/>
    <w:rsid w:val="00FC5D9A"/>
    <w:rsid w:val="00FC75A1"/>
    <w:rsid w:val="00FD1192"/>
    <w:rsid w:val="00FD21A9"/>
    <w:rsid w:val="00FD2A09"/>
    <w:rsid w:val="00FD44C5"/>
    <w:rsid w:val="00FD46EB"/>
    <w:rsid w:val="00FD4BB2"/>
    <w:rsid w:val="00FD4C8A"/>
    <w:rsid w:val="00FD4D5B"/>
    <w:rsid w:val="00FD5F55"/>
    <w:rsid w:val="00FE1A82"/>
    <w:rsid w:val="00FE1CCA"/>
    <w:rsid w:val="00FE2463"/>
    <w:rsid w:val="00FE24A6"/>
    <w:rsid w:val="00FE2C79"/>
    <w:rsid w:val="00FE30BE"/>
    <w:rsid w:val="00FE4836"/>
    <w:rsid w:val="00FE5B74"/>
    <w:rsid w:val="00FE5F63"/>
    <w:rsid w:val="00FE6740"/>
    <w:rsid w:val="00FE6D84"/>
    <w:rsid w:val="00FE7BA5"/>
    <w:rsid w:val="00FE7C14"/>
    <w:rsid w:val="00FF0047"/>
    <w:rsid w:val="00FF014F"/>
    <w:rsid w:val="00FF0AA0"/>
    <w:rsid w:val="00FF31CD"/>
    <w:rsid w:val="00FF47B3"/>
    <w:rsid w:val="00FF5CB0"/>
    <w:rsid w:val="00FF6F1A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8268F7-88C6-4D79-B048-E3B92DBF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4C6F"/>
    <w:rPr>
      <w:rFonts w:ascii="Times New Roman" w:hAnsi="Times New Roman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D6D7E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Kop1"/>
    <w:next w:val="Standaard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Kop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Kop1Char"/>
    <w:link w:val="LabTitle"/>
    <w:rsid w:val="000A225D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GB"/>
    </w:rPr>
  </w:style>
  <w:style w:type="paragraph" w:customStyle="1" w:styleId="IndentedText">
    <w:name w:val="IndentedText"/>
    <w:basedOn w:val="Standaard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Kop2Char"/>
    <w:link w:val="DocHeader"/>
    <w:rsid w:val="009C666D"/>
    <w:rPr>
      <w:rFonts w:ascii="Arial" w:eastAsiaTheme="majorEastAsia" w:hAnsi="Arial" w:cstheme="majorBidi"/>
      <w:b/>
      <w:bCs/>
      <w:color w:val="4F81BD" w:themeColor="accent1"/>
      <w:sz w:val="28"/>
      <w:szCs w:val="26"/>
      <w:lang w:val="en-GB"/>
    </w:rPr>
  </w:style>
  <w:style w:type="paragraph" w:styleId="Lijstalinea">
    <w:name w:val="List Paragraph"/>
    <w:basedOn w:val="Standaard"/>
    <w:link w:val="Lijstalinea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Standaardalinea-lettertype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Kop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Standaard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">
    <w:name w:val="ListParagraph"/>
    <w:basedOn w:val="Standaard"/>
    <w:link w:val="ListParagraphChar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Standaardalinea-lettertype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Kop3"/>
    <w:next w:val="ListParagraph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34D34"/>
  </w:style>
  <w:style w:type="character" w:customStyle="1" w:styleId="ListParagraphChar">
    <w:name w:val="ListParagraph Char"/>
    <w:basedOn w:val="LijstalineaChar"/>
    <w:link w:val="ListParagraph"/>
    <w:rsid w:val="007C67F9"/>
    <w:rPr>
      <w:rFonts w:ascii="Times New Roman" w:hAnsi="Times New Roman" w:cs="Arial"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Kop3Char"/>
    <w:link w:val="PartHeader"/>
    <w:rsid w:val="00301711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CodeSegment">
    <w:name w:val="CodeSegment"/>
    <w:basedOn w:val="Standaard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Standaardalinea-lettertype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  <w:rPr>
      <w:rFonts w:ascii="Courier New" w:hAnsi="Courier New"/>
      <w:sz w:val="20"/>
      <w:shd w:val="clear" w:color="auto" w:fill="BFBFBF" w:themeFill="background1" w:themeFillShade="BF"/>
    </w:rPr>
  </w:style>
  <w:style w:type="paragraph" w:customStyle="1" w:styleId="SolutionHeader">
    <w:name w:val="SolutionHeader"/>
    <w:basedOn w:val="PartTitle"/>
    <w:next w:val="ListParagraph"/>
    <w:link w:val="SolutionHeaderChar"/>
    <w:qFormat/>
    <w:rsid w:val="001C3B4E"/>
    <w:pPr>
      <w:spacing w:before="240"/>
    </w:pPr>
  </w:style>
  <w:style w:type="paragraph" w:styleId="Normaalweb">
    <w:name w:val="Normal (Web)"/>
    <w:basedOn w:val="Standaard"/>
    <w:link w:val="Norma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Kop2Char"/>
    <w:link w:val="PartTitle"/>
    <w:rsid w:val="00716E90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0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Standaard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Standaard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Standaardalinea-lettertype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  <w:rPr>
      <w:rFonts w:ascii="Arial" w:eastAsia="Times New Roman" w:hAnsi="Arial" w:cs="Times New Roman"/>
      <w:szCs w:val="20"/>
    </w:rPr>
  </w:style>
  <w:style w:type="character" w:customStyle="1" w:styleId="WarningChar">
    <w:name w:val="Warning Char"/>
    <w:basedOn w:val="Standaardalinea-lettertype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1F025C"/>
    <w:pPr>
      <w:ind w:left="720"/>
    </w:pPr>
    <w:rPr>
      <w:rFonts w:ascii="Courier New" w:hAnsi="Courier New" w:cs="Courier New"/>
    </w:rPr>
  </w:style>
  <w:style w:type="paragraph" w:styleId="Koptekst">
    <w:name w:val="header"/>
    <w:basedOn w:val="Standaard"/>
    <w:link w:val="Koptekst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1F025C"/>
    <w:rPr>
      <w:rFonts w:ascii="Courier New" w:eastAsia="Times New Roman" w:hAnsi="Courier New" w:cs="Courier New"/>
      <w:sz w:val="24"/>
      <w:szCs w:val="20"/>
      <w:shd w:val="clear" w:color="auto" w:fill="FFFF00"/>
    </w:rPr>
  </w:style>
  <w:style w:type="character" w:customStyle="1" w:styleId="KoptekstChar">
    <w:name w:val="Koptekst Char"/>
    <w:basedOn w:val="Standaardalinea-lettertype"/>
    <w:link w:val="Koptekst"/>
    <w:uiPriority w:val="99"/>
    <w:rsid w:val="003E74B5"/>
  </w:style>
  <w:style w:type="paragraph" w:styleId="Voettekst">
    <w:name w:val="footer"/>
    <w:basedOn w:val="Standaard"/>
    <w:link w:val="Voettekst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E74B5"/>
  </w:style>
  <w:style w:type="character" w:styleId="Tekstvantijdelijkeaanduiding">
    <w:name w:val="Placeholder Text"/>
    <w:basedOn w:val="Standaardalinea-lettertype"/>
    <w:uiPriority w:val="99"/>
    <w:semiHidden/>
    <w:rsid w:val="008620A5"/>
    <w:rPr>
      <w:color w:val="808080"/>
    </w:rPr>
  </w:style>
  <w:style w:type="paragraph" w:customStyle="1" w:styleId="Code">
    <w:name w:val="Code"/>
    <w:basedOn w:val="Norma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Standaardalinea-lettertype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"/>
    <w:link w:val="GoalsChar"/>
    <w:qFormat/>
    <w:rsid w:val="001C3B4E"/>
    <w:pPr>
      <w:numPr>
        <w:numId w:val="2"/>
      </w:numPr>
    </w:pPr>
  </w:style>
  <w:style w:type="paragraph" w:customStyle="1" w:styleId="LabSteps">
    <w:name w:val="LabSteps"/>
    <w:basedOn w:val="ListParagraph"/>
    <w:link w:val="LabStepsChar"/>
    <w:qFormat/>
    <w:rsid w:val="00783E3C"/>
    <w:pPr>
      <w:numPr>
        <w:numId w:val="17"/>
      </w:numPr>
    </w:pPr>
  </w:style>
  <w:style w:type="character" w:customStyle="1" w:styleId="GoalsChar">
    <w:name w:val="Goals Char"/>
    <w:basedOn w:val="ListParagraphChar"/>
    <w:link w:val="Goals"/>
    <w:rsid w:val="001C3B4E"/>
    <w:rPr>
      <w:rFonts w:ascii="Times New Roman" w:hAnsi="Times New Roman" w:cs="Arial"/>
      <w:sz w:val="24"/>
    </w:rPr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"/>
    <w:link w:val="LabSteps"/>
    <w:rsid w:val="00553D9C"/>
    <w:rPr>
      <w:rFonts w:ascii="Times New Roman" w:hAnsi="Times New Roman" w:cs="Arial"/>
      <w:sz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alwebChar">
    <w:name w:val="Normaal (web) Char"/>
    <w:basedOn w:val="Standaardalinea-lettertype"/>
    <w:link w:val="Norma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alwebChar"/>
    <w:link w:val="PartIntroParagraph"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rFonts w:ascii="Times New Roman" w:hAnsi="Times New Roman" w:cs="Arial"/>
      <w:b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3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3ACB"/>
    <w:rPr>
      <w:rFonts w:ascii="Times New Roman" w:hAnsi="Times New Roman"/>
      <w:b/>
      <w:bCs/>
      <w:i/>
      <w:iCs/>
      <w:color w:val="4F81BD" w:themeColor="accent1"/>
      <w:sz w:val="24"/>
    </w:rPr>
  </w:style>
  <w:style w:type="table" w:styleId="Tabelraster">
    <w:name w:val="Table Grid"/>
    <w:basedOn w:val="Standaardtabel"/>
    <w:uiPriority w:val="59"/>
    <w:rsid w:val="00DD4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cs.angularjs.org/api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ocs.angularjs.org/ap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ocs.angularjs.org/api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cs.angularjs.org/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len\Desktop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ABAA0BE80BF42A614804411C81EF8" ma:contentTypeVersion="0" ma:contentTypeDescription="Create a new document." ma:contentTypeScope="" ma:versionID="3beddd30d96a875c58feff7ff7a5c65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6AE1D-CD21-443E-B4FB-4E6AE4EC3CB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9A5779-EF10-4D0E-8723-0F2CE1883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A444F64-BE56-42B9-AE63-3F390C99F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888965-DD7F-4BA0-AD8A-217C52B4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4403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DevelopMentor</Company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de Beijer</dc:creator>
  <cp:lastModifiedBy>Maurice de Beijer</cp:lastModifiedBy>
  <cp:revision>3176</cp:revision>
  <cp:lastPrinted>2012-05-07T12:42:00Z</cp:lastPrinted>
  <dcterms:created xsi:type="dcterms:W3CDTF">2008-03-11T22:21:00Z</dcterms:created>
  <dcterms:modified xsi:type="dcterms:W3CDTF">2014-05-07T18:31:00Z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ame">
    <vt:lpwstr>ASP.NET MVC</vt:lpwstr>
  </property>
</Properties>
</file>